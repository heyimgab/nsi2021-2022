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B35E9" w14:textId="05B9F5E0" w:rsidR="00BD7F73" w:rsidRDefault="00BD7F73" w:rsidP="00BD7F73">
      <w:pPr>
        <w:pStyle w:val="Titre2"/>
      </w:pPr>
      <w:r>
        <w:t>Compréhension des exemples</w:t>
      </w:r>
    </w:p>
    <w:p w14:paraId="4D73D183" w14:textId="0A89C6D0" w:rsidR="00BD7F73" w:rsidRDefault="00BD7F73" w:rsidP="00BD7F73">
      <w:pPr>
        <w:ind w:left="709"/>
      </w:pPr>
      <w:r>
        <w:t>Ouvrir successivement les fichiers exemple1 à exemple</w:t>
      </w:r>
      <w:r w:rsidR="00312D3C">
        <w:t>5</w:t>
      </w:r>
      <w:r>
        <w:t xml:space="preserve"> et réponds aux questions posées en exécutant les scripts </w:t>
      </w:r>
    </w:p>
    <w:p w14:paraId="787A7E0A" w14:textId="4D091336" w:rsidR="00BD7F73" w:rsidRDefault="00BD7F73" w:rsidP="00BD7F73">
      <w:pPr>
        <w:pStyle w:val="Exercice"/>
      </w:pPr>
      <w:r>
        <w:t>Exemple1 :</w:t>
      </w:r>
    </w:p>
    <w:p w14:paraId="2551575E" w14:textId="77777777" w:rsidR="00BD7F73" w:rsidRDefault="00BD7F73" w:rsidP="00BD7F73">
      <w:pPr>
        <w:ind w:left="709"/>
      </w:pPr>
      <w:r>
        <w:t>Quelles sont les variables utilisées dans ce programme ?</w:t>
      </w:r>
    </w:p>
    <w:p w14:paraId="3C916A2B" w14:textId="77777777" w:rsidR="00BD7F73" w:rsidRDefault="00BD7F73" w:rsidP="00BD7F73">
      <w:pPr>
        <w:ind w:left="709"/>
      </w:pPr>
    </w:p>
    <w:p w14:paraId="31A2D63A" w14:textId="77777777" w:rsidR="00BD7F73" w:rsidRDefault="00BD7F73" w:rsidP="00BD7F73">
      <w:pPr>
        <w:ind w:left="709"/>
      </w:pPr>
      <w:r>
        <w:t>Quel est le type de chacune d’elles (nombre entier, nombre réel, chaîne de caractère, booléen) ?</w:t>
      </w:r>
    </w:p>
    <w:p w14:paraId="4F014A68" w14:textId="77777777" w:rsidR="00BD7F73" w:rsidRDefault="00BD7F73" w:rsidP="00BD7F73">
      <w:pPr>
        <w:ind w:left="709"/>
      </w:pPr>
    </w:p>
    <w:p w14:paraId="7F9061BA" w14:textId="4B139DC8" w:rsidR="00BD7F73" w:rsidRDefault="00BD7F73" w:rsidP="00BD7F73">
      <w:pPr>
        <w:ind w:left="709"/>
      </w:pPr>
      <w:r>
        <w:t>À</w:t>
      </w:r>
      <w:r>
        <w:t xml:space="preserve"> quoi sert l’instruction input ?</w:t>
      </w:r>
    </w:p>
    <w:p w14:paraId="610216A0" w14:textId="77777777" w:rsidR="00BD7F73" w:rsidRDefault="00BD7F73" w:rsidP="00BD7F73">
      <w:pPr>
        <w:ind w:left="709"/>
      </w:pPr>
    </w:p>
    <w:p w14:paraId="282AF448" w14:textId="643233EE" w:rsidR="00BD7F73" w:rsidRDefault="00BD7F73" w:rsidP="00BD7F73">
      <w:pPr>
        <w:ind w:left="709"/>
      </w:pPr>
      <w:r>
        <w:t>À</w:t>
      </w:r>
      <w:r>
        <w:t xml:space="preserve"> quoi sert l’instruction print ?</w:t>
      </w:r>
    </w:p>
    <w:p w14:paraId="12EA472D" w14:textId="77777777" w:rsidR="00BD7F73" w:rsidRDefault="00BD7F73" w:rsidP="00BD7F73">
      <w:pPr>
        <w:ind w:left="709"/>
      </w:pPr>
    </w:p>
    <w:p w14:paraId="40B934BB" w14:textId="77777777" w:rsidR="00BD7F73" w:rsidRDefault="00BD7F73" w:rsidP="00BD7F73">
      <w:pPr>
        <w:ind w:left="709"/>
      </w:pPr>
      <w:r>
        <w:t>Que signifie le signe = ?</w:t>
      </w:r>
    </w:p>
    <w:p w14:paraId="1C28CA4B" w14:textId="77777777" w:rsidR="00BD7F73" w:rsidRDefault="00BD7F73" w:rsidP="00BD7F73">
      <w:pPr>
        <w:ind w:left="709"/>
      </w:pPr>
    </w:p>
    <w:p w14:paraId="63E56959" w14:textId="78AECBA4" w:rsidR="00BD7F73" w:rsidRDefault="00BD7F73" w:rsidP="00BD7F73">
      <w:pPr>
        <w:ind w:left="709"/>
      </w:pPr>
      <w:r>
        <w:t>À</w:t>
      </w:r>
      <w:r>
        <w:t xml:space="preserve"> quoi servent les guillemets ?</w:t>
      </w:r>
    </w:p>
    <w:p w14:paraId="73076DD2" w14:textId="77777777" w:rsidR="00BD7F73" w:rsidRDefault="00BD7F73" w:rsidP="00BD7F73">
      <w:pPr>
        <w:ind w:left="709"/>
      </w:pPr>
    </w:p>
    <w:p w14:paraId="7F0D001B" w14:textId="77777777" w:rsidR="00BD7F73" w:rsidRDefault="00BD7F73" w:rsidP="00BD7F73">
      <w:pPr>
        <w:ind w:left="709"/>
      </w:pPr>
      <w:r>
        <w:t>Quelle est la différence, dans l’instruction print, entre les mots entre guillemets et les autres ?</w:t>
      </w:r>
    </w:p>
    <w:p w14:paraId="7032DD06" w14:textId="687071F1" w:rsidR="00BD7F73" w:rsidRDefault="00BD7F73" w:rsidP="00BD7F73">
      <w:pPr>
        <w:pStyle w:val="Exercice"/>
      </w:pPr>
      <w:r>
        <w:t>Exemple2 :</w:t>
      </w:r>
    </w:p>
    <w:p w14:paraId="4574EC96" w14:textId="77777777" w:rsidR="00BD7F73" w:rsidRDefault="00BD7F73" w:rsidP="00BD7F73">
      <w:pPr>
        <w:ind w:left="709"/>
      </w:pPr>
      <w:r>
        <w:t xml:space="preserve">Que signifie if ?                                Et </w:t>
      </w:r>
      <w:proofErr w:type="spellStart"/>
      <w:r>
        <w:t>else</w:t>
      </w:r>
      <w:proofErr w:type="spellEnd"/>
      <w:r>
        <w:t> ?</w:t>
      </w:r>
    </w:p>
    <w:p w14:paraId="31A50518" w14:textId="77777777" w:rsidR="00BD7F73" w:rsidRDefault="00BD7F73" w:rsidP="00BD7F73">
      <w:pPr>
        <w:ind w:left="709"/>
      </w:pPr>
    </w:p>
    <w:p w14:paraId="22C131F4" w14:textId="4B06F6DE" w:rsidR="00BD7F73" w:rsidRDefault="00BD7F73" w:rsidP="00BD7F73">
      <w:pPr>
        <w:ind w:left="709"/>
      </w:pPr>
      <w:r>
        <w:t>À</w:t>
      </w:r>
      <w:r>
        <w:t xml:space="preserve"> quoi correspond l’opération % ?</w:t>
      </w:r>
    </w:p>
    <w:p w14:paraId="68A61503" w14:textId="77777777" w:rsidR="00BD7F73" w:rsidRDefault="00BD7F73" w:rsidP="00BD7F73">
      <w:pPr>
        <w:ind w:left="709"/>
      </w:pPr>
    </w:p>
    <w:p w14:paraId="4680F6D8" w14:textId="77777777" w:rsidR="00BD7F73" w:rsidRDefault="00BD7F73" w:rsidP="00BD7F73">
      <w:pPr>
        <w:ind w:left="709"/>
      </w:pPr>
      <w:r>
        <w:t>Que signifie == ?</w:t>
      </w:r>
    </w:p>
    <w:p w14:paraId="3CDB5A08" w14:textId="5189F586" w:rsidR="00BD7F73" w:rsidRDefault="00BD7F73" w:rsidP="00BD7F73">
      <w:pPr>
        <w:pStyle w:val="Exercice"/>
      </w:pPr>
      <w:r>
        <w:t>Exemple3 :</w:t>
      </w:r>
    </w:p>
    <w:p w14:paraId="24C7B2E4" w14:textId="50B4A2EE" w:rsidR="00BD7F73" w:rsidRDefault="00BD7F73" w:rsidP="00BD7F73">
      <w:pPr>
        <w:pStyle w:val="Question"/>
        <w:ind w:left="709"/>
      </w:pPr>
      <w:r>
        <w:t>Que signifie for ?</w:t>
      </w:r>
    </w:p>
    <w:p w14:paraId="1C268DB4" w14:textId="77777777" w:rsidR="00BD7F73" w:rsidRDefault="00BD7F73" w:rsidP="00BD7F73">
      <w:pPr>
        <w:pStyle w:val="Question"/>
        <w:ind w:left="709"/>
      </w:pPr>
    </w:p>
    <w:p w14:paraId="0E16E0B3" w14:textId="77777777" w:rsidR="00BD7F73" w:rsidRDefault="00BD7F73" w:rsidP="00BD7F73">
      <w:pPr>
        <w:pStyle w:val="Question"/>
        <w:ind w:left="709"/>
      </w:pPr>
      <w:r>
        <w:t>Que fait cet algorithme ?</w:t>
      </w:r>
    </w:p>
    <w:p w14:paraId="1EB6F03F" w14:textId="77777777" w:rsidR="00BD7F73" w:rsidRDefault="00BD7F73" w:rsidP="00BD7F73">
      <w:pPr>
        <w:pStyle w:val="Question"/>
        <w:ind w:left="709"/>
      </w:pPr>
    </w:p>
    <w:p w14:paraId="3CD01EFD" w14:textId="6B2B63B8" w:rsidR="00BD7F73" w:rsidRPr="00BD7F73" w:rsidRDefault="00BD7F73" w:rsidP="00BD7F73">
      <w:pPr>
        <w:pStyle w:val="Question"/>
        <w:ind w:left="709"/>
      </w:pPr>
      <w:r>
        <w:t>Combien de fois la boucle s’exécute-t-elle ?</w:t>
      </w:r>
    </w:p>
    <w:p w14:paraId="4A1A367D" w14:textId="251D62BE" w:rsidR="00BD7F73" w:rsidRDefault="00BD7F73" w:rsidP="00BD7F73">
      <w:pPr>
        <w:pStyle w:val="Exercice"/>
      </w:pPr>
      <w:r>
        <w:t>Exemple4 :</w:t>
      </w:r>
    </w:p>
    <w:p w14:paraId="34F8795A" w14:textId="77777777" w:rsidR="00BD7F73" w:rsidRDefault="00BD7F73" w:rsidP="00312D3C">
      <w:pPr>
        <w:ind w:left="709"/>
      </w:pPr>
      <w:r>
        <w:t xml:space="preserve">Que fait la fonction </w:t>
      </w:r>
      <w:proofErr w:type="spellStart"/>
      <w:r>
        <w:t>randrange</w:t>
      </w:r>
      <w:proofErr w:type="spellEnd"/>
      <w:r>
        <w:t>(1,101) ?</w:t>
      </w:r>
    </w:p>
    <w:p w14:paraId="3B544A56" w14:textId="77777777" w:rsidR="00BD7F73" w:rsidRDefault="00BD7F73" w:rsidP="00312D3C">
      <w:pPr>
        <w:ind w:left="709"/>
      </w:pPr>
    </w:p>
    <w:p w14:paraId="2BB49A83" w14:textId="77777777" w:rsidR="00BD7F73" w:rsidRDefault="00BD7F73" w:rsidP="00312D3C">
      <w:pPr>
        <w:ind w:left="709"/>
      </w:pPr>
      <w:r>
        <w:t>Quel est le type de la variable rep ?</w:t>
      </w:r>
    </w:p>
    <w:p w14:paraId="4A986230" w14:textId="77777777" w:rsidR="00BD7F73" w:rsidRDefault="00BD7F73" w:rsidP="00312D3C">
      <w:pPr>
        <w:ind w:left="709"/>
      </w:pPr>
    </w:p>
    <w:p w14:paraId="52FBBA08" w14:textId="77777777" w:rsidR="00BD7F73" w:rsidRDefault="00BD7F73" w:rsidP="00312D3C">
      <w:pPr>
        <w:ind w:left="709"/>
      </w:pPr>
      <w:r>
        <w:t>Que signifient les « + » dans l’instruction input ?</w:t>
      </w:r>
    </w:p>
    <w:p w14:paraId="1E1CA2A5" w14:textId="77777777" w:rsidR="00BD7F73" w:rsidRDefault="00BD7F73" w:rsidP="00312D3C">
      <w:pPr>
        <w:ind w:left="709"/>
      </w:pPr>
    </w:p>
    <w:p w14:paraId="4B985055" w14:textId="12DC993F" w:rsidR="00BD7F73" w:rsidRDefault="00BD7F73" w:rsidP="00312D3C">
      <w:pPr>
        <w:ind w:left="709"/>
      </w:pPr>
      <w:r>
        <w:t xml:space="preserve">Que signifie l’instruction </w:t>
      </w:r>
      <w:proofErr w:type="spellStart"/>
      <w:r>
        <w:t>while</w:t>
      </w:r>
      <w:proofErr w:type="spellEnd"/>
      <w:r>
        <w:t> ?</w:t>
      </w:r>
    </w:p>
    <w:p w14:paraId="2D4EB628" w14:textId="77777777" w:rsidR="00BD7F73" w:rsidRDefault="00BD7F73" w:rsidP="00BD7F73"/>
    <w:p w14:paraId="7361D87B" w14:textId="0D79240A" w:rsidR="00BD7F73" w:rsidRDefault="00BD7F73" w:rsidP="00312D3C">
      <w:pPr>
        <w:ind w:firstLine="709"/>
      </w:pPr>
      <w:r>
        <w:t>Combien de fois la boucle s’exécute-t-elle ?</w:t>
      </w:r>
    </w:p>
    <w:p w14:paraId="54C6B8F4" w14:textId="4C182164" w:rsidR="00312D3C" w:rsidRDefault="00312D3C" w:rsidP="00312D3C">
      <w:pPr>
        <w:pStyle w:val="Exercice"/>
      </w:pPr>
      <w:r>
        <w:t>Exemple5 :</w:t>
      </w:r>
    </w:p>
    <w:p w14:paraId="3CF86622" w14:textId="77777777" w:rsidR="00312D3C" w:rsidRDefault="00312D3C" w:rsidP="00312D3C">
      <w:pPr>
        <w:ind w:left="709"/>
      </w:pPr>
      <w:r>
        <w:t xml:space="preserve">Que signifie l’instruction </w:t>
      </w:r>
      <w:proofErr w:type="spellStart"/>
      <w:r>
        <w:t>elif</w:t>
      </w:r>
      <w:proofErr w:type="spellEnd"/>
      <w:r>
        <w:t> ?</w:t>
      </w:r>
    </w:p>
    <w:p w14:paraId="2072FF98" w14:textId="77777777" w:rsidR="00312D3C" w:rsidRDefault="00312D3C" w:rsidP="00312D3C">
      <w:pPr>
        <w:ind w:left="709"/>
      </w:pPr>
    </w:p>
    <w:p w14:paraId="76C42A81" w14:textId="77777777" w:rsidR="00312D3C" w:rsidRDefault="00312D3C" w:rsidP="00312D3C">
      <w:pPr>
        <w:ind w:left="709"/>
      </w:pPr>
      <w:r>
        <w:t>Quel est son intérêt ?</w:t>
      </w:r>
    </w:p>
    <w:p w14:paraId="5E9F9138" w14:textId="77777777" w:rsidR="00312D3C" w:rsidRDefault="00312D3C" w:rsidP="00312D3C">
      <w:pPr>
        <w:ind w:left="709"/>
      </w:pPr>
    </w:p>
    <w:p w14:paraId="2A930303" w14:textId="77777777" w:rsidR="00312D3C" w:rsidRDefault="00312D3C" w:rsidP="00312D3C">
      <w:pPr>
        <w:ind w:left="709"/>
      </w:pPr>
      <w:r>
        <w:t xml:space="preserve">Que se passe-t-il si on remplace tous les </w:t>
      </w:r>
      <w:proofErr w:type="spellStart"/>
      <w:r>
        <w:t>elif</w:t>
      </w:r>
      <w:proofErr w:type="spellEnd"/>
      <w:r>
        <w:t xml:space="preserve"> par if ?</w:t>
      </w:r>
    </w:p>
    <w:p w14:paraId="64E7529E" w14:textId="77777777" w:rsidR="00312D3C" w:rsidRDefault="00312D3C" w:rsidP="00312D3C">
      <w:pPr>
        <w:ind w:left="709"/>
      </w:pPr>
    </w:p>
    <w:p w14:paraId="54C5D5F0" w14:textId="629CC8B1" w:rsidR="00312D3C" w:rsidRDefault="00312D3C" w:rsidP="00312D3C">
      <w:pPr>
        <w:ind w:left="709"/>
      </w:pPr>
      <w:r>
        <w:t>Que signifie != ?</w:t>
      </w:r>
    </w:p>
    <w:p w14:paraId="33CC11CE" w14:textId="7C9E0FA9" w:rsidR="00312D3C" w:rsidRDefault="00312D3C" w:rsidP="00312D3C">
      <w:pPr>
        <w:ind w:left="709"/>
      </w:pPr>
    </w:p>
    <w:p w14:paraId="56CBB07E" w14:textId="506D00D7" w:rsidR="003935A1" w:rsidRDefault="003935A1" w:rsidP="003935A1">
      <w:pPr>
        <w:pStyle w:val="Titre2"/>
      </w:pPr>
      <w:r>
        <w:lastRenderedPageBreak/>
        <w:t>Portabilité des variables</w:t>
      </w:r>
    </w:p>
    <w:p w14:paraId="00C629A0" w14:textId="10AEA73E" w:rsidR="003935A1" w:rsidRDefault="003935A1" w:rsidP="003935A1">
      <w:pPr>
        <w:ind w:left="757"/>
        <w:rPr>
          <w:lang w:eastAsia="en-US"/>
        </w:rPr>
      </w:pPr>
      <w:r>
        <w:rPr>
          <w:lang w:eastAsia="en-US"/>
        </w:rPr>
        <w:t>Pour les exemples 6 à 9, exécuter les scripts en prenant a = 2   b =3  c = 4  puis x = 1.</w:t>
      </w:r>
    </w:p>
    <w:p w14:paraId="1752A0C3" w14:textId="1FFD432A" w:rsidR="003935A1" w:rsidRDefault="003935A1" w:rsidP="003935A1">
      <w:pPr>
        <w:ind w:left="757"/>
        <w:rPr>
          <w:lang w:eastAsia="en-US"/>
        </w:rPr>
      </w:pPr>
      <w:r>
        <w:rPr>
          <w:lang w:eastAsia="en-US"/>
        </w:rPr>
        <w:t>Regarder les résultats et remplir le tableau de ce qu'il affiche dans la console</w:t>
      </w:r>
      <w:r w:rsidR="00351331">
        <w:rPr>
          <w:lang w:eastAsia="en-US"/>
        </w:rPr>
        <w:t>.</w:t>
      </w:r>
    </w:p>
    <w:tbl>
      <w:tblPr>
        <w:tblW w:w="0" w:type="auto"/>
        <w:tblInd w:w="15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2"/>
        <w:gridCol w:w="757"/>
        <w:gridCol w:w="851"/>
        <w:gridCol w:w="850"/>
        <w:gridCol w:w="851"/>
      </w:tblGrid>
      <w:tr w:rsidR="00351331" w14:paraId="0D963273" w14:textId="77777777" w:rsidTr="00351331">
        <w:trPr>
          <w:trHeight w:val="340"/>
        </w:trPr>
        <w:tc>
          <w:tcPr>
            <w:tcW w:w="2782" w:type="dxa"/>
            <w:shd w:val="clear" w:color="auto" w:fill="auto"/>
          </w:tcPr>
          <w:p w14:paraId="5426CE57" w14:textId="77777777" w:rsidR="00351331" w:rsidRDefault="00351331" w:rsidP="00351331">
            <w:pPr>
              <w:jc w:val="center"/>
            </w:pPr>
            <w:r>
              <w:t>Exemple</w:t>
            </w:r>
          </w:p>
        </w:tc>
        <w:tc>
          <w:tcPr>
            <w:tcW w:w="757" w:type="dxa"/>
            <w:shd w:val="clear" w:color="auto" w:fill="auto"/>
          </w:tcPr>
          <w:p w14:paraId="6FC6C73B" w14:textId="77777777" w:rsidR="00351331" w:rsidRDefault="00351331" w:rsidP="00351331">
            <w:pPr>
              <w:jc w:val="center"/>
            </w:pPr>
            <w:r>
              <w:t>f(x)</w:t>
            </w:r>
          </w:p>
        </w:tc>
        <w:tc>
          <w:tcPr>
            <w:tcW w:w="851" w:type="dxa"/>
            <w:shd w:val="clear" w:color="auto" w:fill="auto"/>
          </w:tcPr>
          <w:p w14:paraId="37D6044A" w14:textId="77777777" w:rsidR="00351331" w:rsidRDefault="00351331" w:rsidP="00351331">
            <w:pPr>
              <w:jc w:val="center"/>
            </w:pPr>
            <w:r>
              <w:t>a</w:t>
            </w:r>
          </w:p>
        </w:tc>
        <w:tc>
          <w:tcPr>
            <w:tcW w:w="850" w:type="dxa"/>
            <w:shd w:val="clear" w:color="auto" w:fill="auto"/>
          </w:tcPr>
          <w:p w14:paraId="286F6D6A" w14:textId="77777777" w:rsidR="00351331" w:rsidRDefault="00351331" w:rsidP="00351331">
            <w:pPr>
              <w:jc w:val="center"/>
            </w:pPr>
            <w:r>
              <w:t>b</w:t>
            </w:r>
          </w:p>
        </w:tc>
        <w:tc>
          <w:tcPr>
            <w:tcW w:w="851" w:type="dxa"/>
            <w:shd w:val="clear" w:color="auto" w:fill="auto"/>
          </w:tcPr>
          <w:p w14:paraId="55C54FE0" w14:textId="77777777" w:rsidR="00351331" w:rsidRDefault="00351331" w:rsidP="00351331">
            <w:pPr>
              <w:jc w:val="center"/>
            </w:pPr>
            <w:r>
              <w:t>c</w:t>
            </w:r>
          </w:p>
        </w:tc>
      </w:tr>
      <w:tr w:rsidR="00351331" w14:paraId="4E7E5552" w14:textId="77777777" w:rsidTr="00351331">
        <w:trPr>
          <w:trHeight w:val="340"/>
        </w:trPr>
        <w:tc>
          <w:tcPr>
            <w:tcW w:w="2782" w:type="dxa"/>
            <w:shd w:val="clear" w:color="auto" w:fill="auto"/>
          </w:tcPr>
          <w:p w14:paraId="561A12BC" w14:textId="77777777" w:rsidR="00351331" w:rsidRDefault="00351331" w:rsidP="00351331">
            <w:pPr>
              <w:jc w:val="center"/>
            </w:pPr>
            <w:r>
              <w:t>6</w:t>
            </w:r>
          </w:p>
        </w:tc>
        <w:tc>
          <w:tcPr>
            <w:tcW w:w="757" w:type="dxa"/>
            <w:shd w:val="clear" w:color="auto" w:fill="auto"/>
          </w:tcPr>
          <w:p w14:paraId="414D8F89" w14:textId="77777777" w:rsidR="00351331" w:rsidRDefault="00351331" w:rsidP="00A87B49"/>
        </w:tc>
        <w:tc>
          <w:tcPr>
            <w:tcW w:w="851" w:type="dxa"/>
            <w:shd w:val="clear" w:color="auto" w:fill="auto"/>
          </w:tcPr>
          <w:p w14:paraId="5788616C" w14:textId="77777777" w:rsidR="00351331" w:rsidRDefault="00351331" w:rsidP="00A87B49"/>
        </w:tc>
        <w:tc>
          <w:tcPr>
            <w:tcW w:w="850" w:type="dxa"/>
            <w:shd w:val="clear" w:color="auto" w:fill="auto"/>
          </w:tcPr>
          <w:p w14:paraId="260E403B" w14:textId="77777777" w:rsidR="00351331" w:rsidRDefault="00351331" w:rsidP="00A87B49"/>
        </w:tc>
        <w:tc>
          <w:tcPr>
            <w:tcW w:w="851" w:type="dxa"/>
            <w:shd w:val="clear" w:color="auto" w:fill="auto"/>
          </w:tcPr>
          <w:p w14:paraId="0BC2E2AA" w14:textId="77777777" w:rsidR="00351331" w:rsidRDefault="00351331" w:rsidP="00A87B49"/>
        </w:tc>
      </w:tr>
      <w:tr w:rsidR="00351331" w14:paraId="2574BA04" w14:textId="77777777" w:rsidTr="00351331">
        <w:trPr>
          <w:trHeight w:val="340"/>
        </w:trPr>
        <w:tc>
          <w:tcPr>
            <w:tcW w:w="2782" w:type="dxa"/>
            <w:shd w:val="clear" w:color="auto" w:fill="auto"/>
          </w:tcPr>
          <w:p w14:paraId="5F9C0227" w14:textId="77777777" w:rsidR="00351331" w:rsidRDefault="00351331" w:rsidP="00351331">
            <w:pPr>
              <w:jc w:val="center"/>
            </w:pPr>
            <w:r>
              <w:t>7</w:t>
            </w:r>
          </w:p>
        </w:tc>
        <w:tc>
          <w:tcPr>
            <w:tcW w:w="757" w:type="dxa"/>
            <w:shd w:val="clear" w:color="auto" w:fill="auto"/>
          </w:tcPr>
          <w:p w14:paraId="7F0B8A6D" w14:textId="77777777" w:rsidR="00351331" w:rsidRDefault="00351331" w:rsidP="00A87B49"/>
        </w:tc>
        <w:tc>
          <w:tcPr>
            <w:tcW w:w="851" w:type="dxa"/>
            <w:shd w:val="clear" w:color="auto" w:fill="auto"/>
          </w:tcPr>
          <w:p w14:paraId="78CA65E4" w14:textId="77777777" w:rsidR="00351331" w:rsidRDefault="00351331" w:rsidP="00A87B49"/>
        </w:tc>
        <w:tc>
          <w:tcPr>
            <w:tcW w:w="850" w:type="dxa"/>
            <w:shd w:val="clear" w:color="auto" w:fill="auto"/>
          </w:tcPr>
          <w:p w14:paraId="07B3C40F" w14:textId="77777777" w:rsidR="00351331" w:rsidRDefault="00351331" w:rsidP="00A87B49"/>
        </w:tc>
        <w:tc>
          <w:tcPr>
            <w:tcW w:w="851" w:type="dxa"/>
            <w:shd w:val="clear" w:color="auto" w:fill="auto"/>
          </w:tcPr>
          <w:p w14:paraId="16751A0A" w14:textId="77777777" w:rsidR="00351331" w:rsidRDefault="00351331" w:rsidP="00A87B49"/>
        </w:tc>
      </w:tr>
      <w:tr w:rsidR="00351331" w14:paraId="55875313" w14:textId="77777777" w:rsidTr="00351331">
        <w:trPr>
          <w:trHeight w:val="340"/>
        </w:trPr>
        <w:tc>
          <w:tcPr>
            <w:tcW w:w="2782" w:type="dxa"/>
            <w:shd w:val="clear" w:color="auto" w:fill="auto"/>
          </w:tcPr>
          <w:p w14:paraId="0A10F0C4" w14:textId="77777777" w:rsidR="00351331" w:rsidRDefault="00351331" w:rsidP="00351331">
            <w:pPr>
              <w:jc w:val="center"/>
            </w:pPr>
            <w:r>
              <w:t>8</w:t>
            </w:r>
          </w:p>
        </w:tc>
        <w:tc>
          <w:tcPr>
            <w:tcW w:w="757" w:type="dxa"/>
            <w:shd w:val="clear" w:color="auto" w:fill="auto"/>
          </w:tcPr>
          <w:p w14:paraId="46F1435A" w14:textId="77777777" w:rsidR="00351331" w:rsidRDefault="00351331" w:rsidP="00A87B49"/>
        </w:tc>
        <w:tc>
          <w:tcPr>
            <w:tcW w:w="851" w:type="dxa"/>
            <w:shd w:val="clear" w:color="auto" w:fill="auto"/>
          </w:tcPr>
          <w:p w14:paraId="30B1BDB8" w14:textId="77777777" w:rsidR="00351331" w:rsidRDefault="00351331" w:rsidP="00A87B49"/>
        </w:tc>
        <w:tc>
          <w:tcPr>
            <w:tcW w:w="850" w:type="dxa"/>
            <w:shd w:val="clear" w:color="auto" w:fill="auto"/>
          </w:tcPr>
          <w:p w14:paraId="2DC81682" w14:textId="77777777" w:rsidR="00351331" w:rsidRDefault="00351331" w:rsidP="00A87B49"/>
        </w:tc>
        <w:tc>
          <w:tcPr>
            <w:tcW w:w="851" w:type="dxa"/>
            <w:shd w:val="clear" w:color="auto" w:fill="auto"/>
          </w:tcPr>
          <w:p w14:paraId="70144AD2" w14:textId="77777777" w:rsidR="00351331" w:rsidRDefault="00351331" w:rsidP="00A87B49"/>
        </w:tc>
      </w:tr>
      <w:tr w:rsidR="00351331" w14:paraId="5200EF42" w14:textId="77777777" w:rsidTr="00351331">
        <w:trPr>
          <w:trHeight w:val="340"/>
        </w:trPr>
        <w:tc>
          <w:tcPr>
            <w:tcW w:w="2782" w:type="dxa"/>
            <w:shd w:val="clear" w:color="auto" w:fill="auto"/>
          </w:tcPr>
          <w:p w14:paraId="438AD240" w14:textId="77777777" w:rsidR="00351331" w:rsidRDefault="00351331" w:rsidP="00351331">
            <w:pPr>
              <w:jc w:val="center"/>
            </w:pPr>
            <w:r>
              <w:t>9</w:t>
            </w:r>
          </w:p>
        </w:tc>
        <w:tc>
          <w:tcPr>
            <w:tcW w:w="757" w:type="dxa"/>
            <w:shd w:val="clear" w:color="auto" w:fill="auto"/>
          </w:tcPr>
          <w:p w14:paraId="3FB0ACA1" w14:textId="77777777" w:rsidR="00351331" w:rsidRDefault="00351331" w:rsidP="00A87B49"/>
        </w:tc>
        <w:tc>
          <w:tcPr>
            <w:tcW w:w="851" w:type="dxa"/>
            <w:shd w:val="clear" w:color="auto" w:fill="auto"/>
          </w:tcPr>
          <w:p w14:paraId="77DB6BFC" w14:textId="77777777" w:rsidR="00351331" w:rsidRDefault="00351331" w:rsidP="00A87B49"/>
        </w:tc>
        <w:tc>
          <w:tcPr>
            <w:tcW w:w="850" w:type="dxa"/>
            <w:shd w:val="clear" w:color="auto" w:fill="auto"/>
          </w:tcPr>
          <w:p w14:paraId="37CA9809" w14:textId="77777777" w:rsidR="00351331" w:rsidRDefault="00351331" w:rsidP="00A87B49"/>
        </w:tc>
        <w:tc>
          <w:tcPr>
            <w:tcW w:w="851" w:type="dxa"/>
            <w:shd w:val="clear" w:color="auto" w:fill="auto"/>
          </w:tcPr>
          <w:p w14:paraId="723763EA" w14:textId="77777777" w:rsidR="00351331" w:rsidRDefault="00351331" w:rsidP="00A87B49"/>
        </w:tc>
      </w:tr>
    </w:tbl>
    <w:p w14:paraId="5206761A" w14:textId="45A01610" w:rsidR="00351331" w:rsidRDefault="00351331" w:rsidP="003935A1">
      <w:pPr>
        <w:ind w:left="757"/>
        <w:rPr>
          <w:lang w:eastAsia="en-US"/>
        </w:rPr>
      </w:pPr>
    </w:p>
    <w:p w14:paraId="297B31BD" w14:textId="02A93C35" w:rsidR="00351331" w:rsidRDefault="00351331" w:rsidP="003935A1">
      <w:pPr>
        <w:ind w:left="757"/>
        <w:rPr>
          <w:lang w:eastAsia="en-US"/>
        </w:rPr>
      </w:pPr>
      <w:r>
        <w:rPr>
          <w:lang w:eastAsia="en-US"/>
        </w:rPr>
        <w:t>Comparer ses résultats :</w:t>
      </w:r>
    </w:p>
    <w:p w14:paraId="31776FFB" w14:textId="77777777" w:rsidR="00351331" w:rsidRDefault="00351331" w:rsidP="003935A1">
      <w:pPr>
        <w:ind w:left="757"/>
        <w:rPr>
          <w:lang w:eastAsia="en-US"/>
        </w:rPr>
      </w:pPr>
    </w:p>
    <w:p w14:paraId="64CDC8E0" w14:textId="4E0FC8E7" w:rsidR="00351331" w:rsidRDefault="00351331" w:rsidP="003935A1">
      <w:pPr>
        <w:ind w:left="757"/>
        <w:rPr>
          <w:lang w:eastAsia="en-US"/>
        </w:rPr>
      </w:pPr>
    </w:p>
    <w:p w14:paraId="4E9B12CB" w14:textId="2E2CDD86" w:rsidR="00351331" w:rsidRDefault="00351331" w:rsidP="003935A1">
      <w:pPr>
        <w:ind w:left="757"/>
        <w:rPr>
          <w:lang w:eastAsia="en-US"/>
        </w:rPr>
      </w:pPr>
    </w:p>
    <w:p w14:paraId="0A3B271D" w14:textId="1A583750" w:rsidR="00351331" w:rsidRDefault="00351331" w:rsidP="003935A1">
      <w:pPr>
        <w:ind w:left="757"/>
        <w:rPr>
          <w:lang w:eastAsia="en-US"/>
        </w:rPr>
      </w:pPr>
    </w:p>
    <w:p w14:paraId="454EBF3F" w14:textId="790B9CCA" w:rsidR="00351331" w:rsidRDefault="00351331" w:rsidP="003935A1">
      <w:pPr>
        <w:ind w:left="757"/>
        <w:rPr>
          <w:lang w:eastAsia="en-US"/>
        </w:rPr>
      </w:pPr>
    </w:p>
    <w:p w14:paraId="4D8AE778" w14:textId="77777777" w:rsidR="00351331" w:rsidRPr="003935A1" w:rsidRDefault="00351331" w:rsidP="003935A1">
      <w:pPr>
        <w:ind w:left="757"/>
        <w:rPr>
          <w:lang w:eastAsia="en-US"/>
        </w:rPr>
      </w:pPr>
    </w:p>
    <w:sectPr w:rsidR="00351331" w:rsidRPr="003935A1" w:rsidSect="000B23DE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851" w:right="851" w:bottom="851" w:left="851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8272E7" w14:textId="77777777" w:rsidR="00C30A8E" w:rsidRDefault="00C30A8E" w:rsidP="009F26EA">
      <w:r>
        <w:separator/>
      </w:r>
    </w:p>
  </w:endnote>
  <w:endnote w:type="continuationSeparator" w:id="0">
    <w:p w14:paraId="2E56A23E" w14:textId="77777777" w:rsidR="00C30A8E" w:rsidRDefault="00C30A8E" w:rsidP="009F26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058" w:type="dxa"/>
      <w:tblInd w:w="-43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 w:firstRow="1" w:lastRow="0" w:firstColumn="1" w:lastColumn="0" w:noHBand="0" w:noVBand="1"/>
    </w:tblPr>
    <w:tblGrid>
      <w:gridCol w:w="11058"/>
    </w:tblGrid>
    <w:tr w:rsidR="006339A1" w:rsidRPr="000D41C8" w14:paraId="0FA459D4" w14:textId="77777777" w:rsidTr="000B23DE">
      <w:tc>
        <w:tcPr>
          <w:tcW w:w="11058" w:type="dxa"/>
          <w:shd w:val="clear" w:color="auto" w:fill="C4BC96" w:themeFill="background2" w:themeFillShade="BF"/>
        </w:tcPr>
        <w:p w14:paraId="3BFA6292" w14:textId="43A59D3E" w:rsidR="006339A1" w:rsidRPr="00FE37DE" w:rsidRDefault="0080757D" w:rsidP="00B50ECD">
          <w:pPr>
            <w:tabs>
              <w:tab w:val="right" w:pos="11091"/>
            </w:tabs>
            <w:rPr>
              <w:rFonts w:ascii="Arial" w:hAnsi="Arial" w:cs="Arial"/>
              <w:i/>
              <w:iCs/>
              <w:sz w:val="22"/>
              <w:szCs w:val="22"/>
            </w:rPr>
          </w:pPr>
          <w:r w:rsidRPr="00FE37DE">
            <w:rPr>
              <w:rFonts w:ascii="Arial" w:hAnsi="Arial" w:cs="Arial"/>
              <w:i/>
              <w:iCs/>
              <w:sz w:val="22"/>
              <w:szCs w:val="22"/>
            </w:rPr>
            <w:fldChar w:fldCharType="begin"/>
          </w:r>
          <w:r w:rsidRPr="00FE37DE">
            <w:rPr>
              <w:rFonts w:ascii="Arial" w:hAnsi="Arial" w:cs="Arial"/>
              <w:i/>
              <w:iCs/>
              <w:sz w:val="22"/>
              <w:szCs w:val="22"/>
            </w:rPr>
            <w:instrText xml:space="preserve"> FILENAME  \* FirstCap  \* MERGEFORMAT </w:instrText>
          </w:r>
          <w:r w:rsidRPr="00FE37DE">
            <w:rPr>
              <w:rFonts w:ascii="Arial" w:hAnsi="Arial" w:cs="Arial"/>
              <w:i/>
              <w:iCs/>
              <w:sz w:val="22"/>
              <w:szCs w:val="22"/>
            </w:rPr>
            <w:fldChar w:fldCharType="separate"/>
          </w:r>
          <w:r w:rsidR="00FE37DE" w:rsidRPr="00FE37DE">
            <w:rPr>
              <w:rFonts w:ascii="Arial" w:hAnsi="Arial" w:cs="Arial"/>
              <w:i/>
              <w:iCs/>
              <w:noProof/>
              <w:sz w:val="22"/>
              <w:szCs w:val="22"/>
            </w:rPr>
            <w:t>Python base exercices.docx</w:t>
          </w:r>
          <w:r w:rsidRPr="00FE37DE">
            <w:rPr>
              <w:rFonts w:ascii="Arial" w:hAnsi="Arial" w:cs="Arial"/>
              <w:i/>
              <w:iCs/>
              <w:noProof/>
              <w:sz w:val="22"/>
              <w:szCs w:val="22"/>
            </w:rPr>
            <w:fldChar w:fldCharType="end"/>
          </w:r>
          <w:r w:rsidR="006339A1" w:rsidRPr="00FE37DE">
            <w:rPr>
              <w:rFonts w:ascii="Arial" w:hAnsi="Arial" w:cs="Arial"/>
              <w:i/>
              <w:iCs/>
              <w:color w:val="FFFFFF"/>
              <w:sz w:val="22"/>
              <w:szCs w:val="22"/>
            </w:rPr>
            <w:tab/>
          </w:r>
          <w:r w:rsidR="006339A1" w:rsidRPr="00FE37DE">
            <w:rPr>
              <w:rFonts w:ascii="Arial" w:hAnsi="Arial" w:cs="Arial"/>
              <w:i/>
              <w:iCs/>
              <w:sz w:val="22"/>
              <w:szCs w:val="22"/>
            </w:rPr>
            <w:t xml:space="preserve">Page </w:t>
          </w:r>
          <w:r w:rsidR="0044266E" w:rsidRPr="00FE37DE">
            <w:rPr>
              <w:rFonts w:ascii="Arial" w:hAnsi="Arial" w:cs="Arial"/>
              <w:i/>
              <w:iCs/>
              <w:sz w:val="22"/>
              <w:szCs w:val="22"/>
            </w:rPr>
            <w:fldChar w:fldCharType="begin"/>
          </w:r>
          <w:r w:rsidR="006339A1" w:rsidRPr="00FE37DE">
            <w:rPr>
              <w:rFonts w:ascii="Arial" w:hAnsi="Arial" w:cs="Arial"/>
              <w:i/>
              <w:iCs/>
              <w:sz w:val="22"/>
              <w:szCs w:val="22"/>
            </w:rPr>
            <w:instrText xml:space="preserve"> PAGE </w:instrText>
          </w:r>
          <w:r w:rsidR="0044266E" w:rsidRPr="00FE37DE">
            <w:rPr>
              <w:rFonts w:ascii="Arial" w:hAnsi="Arial" w:cs="Arial"/>
              <w:i/>
              <w:iCs/>
              <w:sz w:val="22"/>
              <w:szCs w:val="22"/>
            </w:rPr>
            <w:fldChar w:fldCharType="separate"/>
          </w:r>
          <w:r w:rsidR="00330351" w:rsidRPr="00FE37DE">
            <w:rPr>
              <w:rFonts w:ascii="Arial" w:hAnsi="Arial" w:cs="Arial"/>
              <w:i/>
              <w:iCs/>
              <w:noProof/>
              <w:sz w:val="22"/>
              <w:szCs w:val="22"/>
            </w:rPr>
            <w:t>15</w:t>
          </w:r>
          <w:r w:rsidR="0044266E" w:rsidRPr="00FE37DE">
            <w:rPr>
              <w:rFonts w:ascii="Arial" w:hAnsi="Arial" w:cs="Arial"/>
              <w:i/>
              <w:iCs/>
              <w:sz w:val="22"/>
              <w:szCs w:val="22"/>
            </w:rPr>
            <w:fldChar w:fldCharType="end"/>
          </w:r>
        </w:p>
      </w:tc>
    </w:tr>
  </w:tbl>
  <w:p w14:paraId="2F16C4E0" w14:textId="77777777" w:rsidR="006339A1" w:rsidRDefault="006339A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CE004F" w14:textId="77777777" w:rsidR="00C30A8E" w:rsidRDefault="00C30A8E" w:rsidP="009F26EA">
      <w:r>
        <w:separator/>
      </w:r>
    </w:p>
  </w:footnote>
  <w:footnote w:type="continuationSeparator" w:id="0">
    <w:p w14:paraId="7203F458" w14:textId="77777777" w:rsidR="00C30A8E" w:rsidRDefault="00C30A8E" w:rsidP="009F26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31F44" w14:textId="77777777" w:rsidR="006339A1" w:rsidRDefault="00C30A8E">
    <w:pPr>
      <w:pStyle w:val="En-tte"/>
    </w:pPr>
    <w:r>
      <w:rPr>
        <w:noProof/>
      </w:rPr>
      <w:pict w14:anchorId="752E539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1896751" o:spid="_x0000_s2051" type="#_x0000_t136" style="position:absolute;left:0;text-align:left;margin-left:0;margin-top:0;width:447.65pt;height:191.85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ORRIG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057" w:type="dxa"/>
      <w:tblInd w:w="-456" w:type="dxa"/>
      <w:tblBorders>
        <w:top w:val="single" w:sz="24" w:space="0" w:color="FFFFFF"/>
        <w:left w:val="single" w:sz="24" w:space="0" w:color="FFFFFF"/>
        <w:bottom w:val="single" w:sz="24" w:space="0" w:color="FFFFFF"/>
        <w:right w:val="single" w:sz="24" w:space="0" w:color="FFFFFF"/>
        <w:insideV w:val="single" w:sz="24" w:space="0" w:color="FFFFFF"/>
      </w:tblBorders>
      <w:tblLayout w:type="fixed"/>
      <w:tblLook w:val="04A0" w:firstRow="1" w:lastRow="0" w:firstColumn="1" w:lastColumn="0" w:noHBand="0" w:noVBand="1"/>
    </w:tblPr>
    <w:tblGrid>
      <w:gridCol w:w="1422"/>
      <w:gridCol w:w="6942"/>
      <w:gridCol w:w="1843"/>
      <w:gridCol w:w="850"/>
    </w:tblGrid>
    <w:tr w:rsidR="006339A1" w:rsidRPr="000D41C8" w14:paraId="29C05CA9" w14:textId="77777777" w:rsidTr="000B23DE">
      <w:trPr>
        <w:trHeight w:val="567"/>
      </w:trPr>
      <w:tc>
        <w:tcPr>
          <w:tcW w:w="1422" w:type="dxa"/>
          <w:shd w:val="clear" w:color="auto" w:fill="C4BC96" w:themeFill="background2" w:themeFillShade="BF"/>
          <w:vAlign w:val="center"/>
        </w:tcPr>
        <w:p w14:paraId="41BE01DF" w14:textId="77777777" w:rsidR="006339A1" w:rsidRPr="008B784E" w:rsidRDefault="000B23DE" w:rsidP="000B23DE">
          <w:pPr>
            <w:pStyle w:val="En-tte"/>
            <w:tabs>
              <w:tab w:val="clear" w:pos="4536"/>
              <w:tab w:val="clear" w:pos="9072"/>
            </w:tabs>
            <w:ind w:left="0"/>
            <w:jc w:val="center"/>
            <w:rPr>
              <w:rFonts w:asciiTheme="majorHAnsi" w:hAnsiTheme="majorHAnsi"/>
              <w:bCs/>
              <w:i/>
              <w:szCs w:val="20"/>
            </w:rPr>
          </w:pPr>
          <w:r>
            <w:rPr>
              <w:rFonts w:asciiTheme="majorHAnsi" w:hAnsiTheme="majorHAnsi"/>
              <w:b/>
              <w:i/>
              <w:szCs w:val="20"/>
            </w:rPr>
            <w:t>NSI</w:t>
          </w:r>
        </w:p>
      </w:tc>
      <w:tc>
        <w:tcPr>
          <w:tcW w:w="6942" w:type="dxa"/>
          <w:shd w:val="clear" w:color="auto" w:fill="C4BC96" w:themeFill="background2" w:themeFillShade="BF"/>
          <w:vAlign w:val="center"/>
        </w:tcPr>
        <w:p w14:paraId="315A92F1" w14:textId="4B9954BC" w:rsidR="006339A1" w:rsidRPr="008B784E" w:rsidRDefault="00BD7F73" w:rsidP="00C27216">
          <w:pPr>
            <w:pStyle w:val="En-tte"/>
            <w:tabs>
              <w:tab w:val="clear" w:pos="4536"/>
              <w:tab w:val="clear" w:pos="9072"/>
            </w:tabs>
            <w:ind w:left="0"/>
            <w:jc w:val="center"/>
            <w:rPr>
              <w:rFonts w:asciiTheme="majorHAnsi" w:hAnsiTheme="majorHAnsi"/>
              <w:b/>
              <w:sz w:val="32"/>
              <w:szCs w:val="32"/>
            </w:rPr>
          </w:pPr>
          <w:r>
            <w:rPr>
              <w:rFonts w:asciiTheme="majorHAnsi" w:hAnsiTheme="majorHAnsi"/>
              <w:b/>
              <w:sz w:val="32"/>
              <w:szCs w:val="32"/>
            </w:rPr>
            <w:t xml:space="preserve">Python les bases : </w:t>
          </w:r>
          <w:r w:rsidR="00FE37DE">
            <w:rPr>
              <w:rFonts w:asciiTheme="majorHAnsi" w:hAnsiTheme="majorHAnsi"/>
              <w:b/>
              <w:sz w:val="32"/>
              <w:szCs w:val="32"/>
            </w:rPr>
            <w:t>Complément cours</w:t>
          </w:r>
        </w:p>
      </w:tc>
      <w:tc>
        <w:tcPr>
          <w:tcW w:w="1843" w:type="dxa"/>
          <w:tcBorders>
            <w:top w:val="single" w:sz="24" w:space="0" w:color="FFFFFF"/>
            <w:bottom w:val="single" w:sz="24" w:space="0" w:color="FFFFFF"/>
            <w:right w:val="nil"/>
          </w:tcBorders>
          <w:shd w:val="clear" w:color="auto" w:fill="C4BC96" w:themeFill="background2" w:themeFillShade="BF"/>
          <w:vAlign w:val="center"/>
        </w:tcPr>
        <w:p w14:paraId="7AC3F39A" w14:textId="77777777" w:rsidR="006339A1" w:rsidRPr="00C27216" w:rsidRDefault="006339A1" w:rsidP="00B01E38">
          <w:pPr>
            <w:pStyle w:val="En-tte"/>
            <w:ind w:left="0"/>
            <w:jc w:val="center"/>
            <w:rPr>
              <w:rFonts w:asciiTheme="majorHAnsi" w:hAnsiTheme="majorHAnsi"/>
              <w:b/>
              <w:i/>
              <w:szCs w:val="20"/>
            </w:rPr>
          </w:pPr>
          <w:r w:rsidRPr="00C27216">
            <w:rPr>
              <w:rFonts w:asciiTheme="majorHAnsi" w:hAnsiTheme="majorHAnsi"/>
              <w:b/>
              <w:i/>
              <w:szCs w:val="20"/>
            </w:rPr>
            <w:t>Lycée P. Mendes France</w:t>
          </w:r>
        </w:p>
      </w:tc>
      <w:tc>
        <w:tcPr>
          <w:tcW w:w="850" w:type="dxa"/>
          <w:tcBorders>
            <w:top w:val="single" w:sz="24" w:space="0" w:color="FFFFFF"/>
            <w:left w:val="nil"/>
            <w:bottom w:val="single" w:sz="24" w:space="0" w:color="FFFFFF"/>
          </w:tcBorders>
          <w:shd w:val="clear" w:color="auto" w:fill="C4BC96" w:themeFill="background2" w:themeFillShade="BF"/>
        </w:tcPr>
        <w:p w14:paraId="4A6542CC" w14:textId="77777777" w:rsidR="006339A1" w:rsidRPr="000D41C8" w:rsidRDefault="006339A1" w:rsidP="009A0E5B">
          <w:pPr>
            <w:pStyle w:val="En-tte"/>
            <w:tabs>
              <w:tab w:val="left" w:pos="459"/>
            </w:tabs>
            <w:ind w:left="-108" w:right="240"/>
            <w:jc w:val="left"/>
          </w:pPr>
          <w:r>
            <w:rPr>
              <w:noProof/>
              <w:lang w:val="fr-LU" w:eastAsia="fr-LU"/>
            </w:rPr>
            <w:drawing>
              <wp:inline distT="0" distB="0" distL="0" distR="0" wp14:anchorId="0D498E37" wp14:editId="59E19D09">
                <wp:extent cx="457200" cy="336550"/>
                <wp:effectExtent l="19050" t="0" r="0" b="0"/>
                <wp:docPr id="45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 contrast="10000"/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9458" cy="3382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3AF7CFC" w14:textId="77777777" w:rsidR="006339A1" w:rsidRDefault="006339A1" w:rsidP="001D6202">
    <w:pPr>
      <w:pStyle w:val="En-tte"/>
      <w:spacing w:line="48" w:lineRule="auto"/>
      <w:ind w:left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25960" w14:textId="77777777" w:rsidR="006339A1" w:rsidRDefault="00C30A8E">
    <w:pPr>
      <w:pStyle w:val="En-tte"/>
    </w:pPr>
    <w:r>
      <w:rPr>
        <w:noProof/>
      </w:rPr>
      <w:pict w14:anchorId="3F523FE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1896750" o:spid="_x0000_s2050" type="#_x0000_t136" style="position:absolute;left:0;text-align:left;margin-left:0;margin-top:0;width:447.65pt;height:191.85pt;rotation:315;z-index:-25165926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ORRIG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906B2"/>
    <w:multiLevelType w:val="hybridMultilevel"/>
    <w:tmpl w:val="08DC4378"/>
    <w:lvl w:ilvl="0" w:tplc="A8B832F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C0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61032"/>
    <w:multiLevelType w:val="hybridMultilevel"/>
    <w:tmpl w:val="0232B506"/>
    <w:lvl w:ilvl="0" w:tplc="551CA588">
      <w:start w:val="1"/>
      <w:numFmt w:val="bullet"/>
      <w:lvlText w:val=""/>
      <w:lvlJc w:val="left"/>
      <w:pPr>
        <w:ind w:left="1741" w:hanging="360"/>
      </w:pPr>
      <w:rPr>
        <w:rFonts w:ascii="Wingdings" w:hAnsi="Wingdings" w:hint="default"/>
        <w:b/>
        <w:i w:val="0"/>
        <w:color w:val="7030A0"/>
      </w:rPr>
    </w:lvl>
    <w:lvl w:ilvl="1" w:tplc="040C0003" w:tentative="1">
      <w:start w:val="1"/>
      <w:numFmt w:val="bullet"/>
      <w:lvlText w:val="o"/>
      <w:lvlJc w:val="left"/>
      <w:pPr>
        <w:ind w:left="246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8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0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2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4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6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8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01" w:hanging="360"/>
      </w:pPr>
      <w:rPr>
        <w:rFonts w:ascii="Wingdings" w:hAnsi="Wingdings" w:hint="default"/>
      </w:rPr>
    </w:lvl>
  </w:abstractNum>
  <w:abstractNum w:abstractNumId="2" w15:restartNumberingAfterBreak="0">
    <w:nsid w:val="0DE407CF"/>
    <w:multiLevelType w:val="hybridMultilevel"/>
    <w:tmpl w:val="155CBA46"/>
    <w:lvl w:ilvl="0" w:tplc="BF7C839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451B8E"/>
    <w:multiLevelType w:val="hybridMultilevel"/>
    <w:tmpl w:val="8A462FB0"/>
    <w:lvl w:ilvl="0" w:tplc="040C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14F81295"/>
    <w:multiLevelType w:val="hybridMultilevel"/>
    <w:tmpl w:val="2482E08E"/>
    <w:lvl w:ilvl="0" w:tplc="962C8166">
      <w:start w:val="1"/>
      <w:numFmt w:val="bullet"/>
      <w:lvlText w:val="-"/>
      <w:lvlJc w:val="left"/>
      <w:pPr>
        <w:ind w:left="2422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314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86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58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0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2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74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46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182" w:hanging="360"/>
      </w:pPr>
      <w:rPr>
        <w:rFonts w:ascii="Wingdings" w:hAnsi="Wingdings" w:hint="default"/>
      </w:rPr>
    </w:lvl>
  </w:abstractNum>
  <w:abstractNum w:abstractNumId="5" w15:restartNumberingAfterBreak="0">
    <w:nsid w:val="1D877E72"/>
    <w:multiLevelType w:val="hybridMultilevel"/>
    <w:tmpl w:val="4364B5E0"/>
    <w:lvl w:ilvl="0" w:tplc="027EDD02">
      <w:start w:val="1"/>
      <w:numFmt w:val="decimal"/>
      <w:lvlText w:val="%1."/>
      <w:lvlJc w:val="left"/>
      <w:pPr>
        <w:ind w:left="1117" w:hanging="360"/>
      </w:pPr>
    </w:lvl>
    <w:lvl w:ilvl="1" w:tplc="040C0019" w:tentative="1">
      <w:start w:val="1"/>
      <w:numFmt w:val="lowerLetter"/>
      <w:lvlText w:val="%2."/>
      <w:lvlJc w:val="left"/>
      <w:pPr>
        <w:ind w:left="1837" w:hanging="360"/>
      </w:pPr>
    </w:lvl>
    <w:lvl w:ilvl="2" w:tplc="040C001B" w:tentative="1">
      <w:start w:val="1"/>
      <w:numFmt w:val="lowerRoman"/>
      <w:lvlText w:val="%3."/>
      <w:lvlJc w:val="right"/>
      <w:pPr>
        <w:ind w:left="2557" w:hanging="180"/>
      </w:pPr>
    </w:lvl>
    <w:lvl w:ilvl="3" w:tplc="040C000F" w:tentative="1">
      <w:start w:val="1"/>
      <w:numFmt w:val="decimal"/>
      <w:lvlText w:val="%4."/>
      <w:lvlJc w:val="left"/>
      <w:pPr>
        <w:ind w:left="3277" w:hanging="360"/>
      </w:pPr>
    </w:lvl>
    <w:lvl w:ilvl="4" w:tplc="040C0019" w:tentative="1">
      <w:start w:val="1"/>
      <w:numFmt w:val="lowerLetter"/>
      <w:lvlText w:val="%5."/>
      <w:lvlJc w:val="left"/>
      <w:pPr>
        <w:ind w:left="3997" w:hanging="360"/>
      </w:pPr>
    </w:lvl>
    <w:lvl w:ilvl="5" w:tplc="040C001B" w:tentative="1">
      <w:start w:val="1"/>
      <w:numFmt w:val="lowerRoman"/>
      <w:lvlText w:val="%6."/>
      <w:lvlJc w:val="right"/>
      <w:pPr>
        <w:ind w:left="4717" w:hanging="180"/>
      </w:pPr>
    </w:lvl>
    <w:lvl w:ilvl="6" w:tplc="040C000F" w:tentative="1">
      <w:start w:val="1"/>
      <w:numFmt w:val="decimal"/>
      <w:lvlText w:val="%7."/>
      <w:lvlJc w:val="left"/>
      <w:pPr>
        <w:ind w:left="5437" w:hanging="360"/>
      </w:pPr>
    </w:lvl>
    <w:lvl w:ilvl="7" w:tplc="040C0019" w:tentative="1">
      <w:start w:val="1"/>
      <w:numFmt w:val="lowerLetter"/>
      <w:lvlText w:val="%8."/>
      <w:lvlJc w:val="left"/>
      <w:pPr>
        <w:ind w:left="6157" w:hanging="360"/>
      </w:pPr>
    </w:lvl>
    <w:lvl w:ilvl="8" w:tplc="040C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6" w15:restartNumberingAfterBreak="0">
    <w:nsid w:val="2A4972FC"/>
    <w:multiLevelType w:val="multilevel"/>
    <w:tmpl w:val="0FDCD536"/>
    <w:lvl w:ilvl="0">
      <w:start w:val="1"/>
      <w:numFmt w:val="decimal"/>
      <w:pStyle w:val="Titre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2A675BFE"/>
    <w:multiLevelType w:val="hybridMultilevel"/>
    <w:tmpl w:val="485ECCB0"/>
    <w:lvl w:ilvl="0" w:tplc="22569F0A">
      <w:start w:val="1"/>
      <w:numFmt w:val="bullet"/>
      <w:lvlText w:val=""/>
      <w:lvlJc w:val="left"/>
      <w:pPr>
        <w:ind w:left="7014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773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845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917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989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1061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1133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1205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2774" w:hanging="360"/>
      </w:pPr>
      <w:rPr>
        <w:rFonts w:ascii="Wingdings" w:hAnsi="Wingdings" w:hint="default"/>
      </w:rPr>
    </w:lvl>
  </w:abstractNum>
  <w:abstractNum w:abstractNumId="8" w15:restartNumberingAfterBreak="0">
    <w:nsid w:val="2E733A9A"/>
    <w:multiLevelType w:val="hybridMultilevel"/>
    <w:tmpl w:val="AED23FA4"/>
    <w:lvl w:ilvl="0" w:tplc="06F2C86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C00000"/>
        <w:sz w:val="20"/>
        <w:szCs w:val="20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4E2A40"/>
    <w:multiLevelType w:val="hybridMultilevel"/>
    <w:tmpl w:val="371698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803165"/>
    <w:multiLevelType w:val="hybridMultilevel"/>
    <w:tmpl w:val="CD12A322"/>
    <w:lvl w:ilvl="0" w:tplc="DD0CAB3E">
      <w:start w:val="1"/>
      <w:numFmt w:val="decimal"/>
      <w:lvlText w:val="2.%1"/>
      <w:lvlJc w:val="left"/>
      <w:pPr>
        <w:ind w:left="1434" w:hanging="360"/>
      </w:pPr>
      <w:rPr>
        <w:rFonts w:hint="default"/>
        <w:b/>
        <w:i w:val="0"/>
        <w:color w:val="0000FF"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2154" w:hanging="360"/>
      </w:pPr>
    </w:lvl>
    <w:lvl w:ilvl="2" w:tplc="040C001B" w:tentative="1">
      <w:start w:val="1"/>
      <w:numFmt w:val="lowerRoman"/>
      <w:lvlText w:val="%3."/>
      <w:lvlJc w:val="right"/>
      <w:pPr>
        <w:ind w:left="2874" w:hanging="180"/>
      </w:pPr>
    </w:lvl>
    <w:lvl w:ilvl="3" w:tplc="040C000F" w:tentative="1">
      <w:start w:val="1"/>
      <w:numFmt w:val="decimal"/>
      <w:lvlText w:val="%4."/>
      <w:lvlJc w:val="left"/>
      <w:pPr>
        <w:ind w:left="3594" w:hanging="360"/>
      </w:pPr>
    </w:lvl>
    <w:lvl w:ilvl="4" w:tplc="040C0019" w:tentative="1">
      <w:start w:val="1"/>
      <w:numFmt w:val="lowerLetter"/>
      <w:lvlText w:val="%5."/>
      <w:lvlJc w:val="left"/>
      <w:pPr>
        <w:ind w:left="4314" w:hanging="360"/>
      </w:pPr>
    </w:lvl>
    <w:lvl w:ilvl="5" w:tplc="040C001B" w:tentative="1">
      <w:start w:val="1"/>
      <w:numFmt w:val="lowerRoman"/>
      <w:lvlText w:val="%6."/>
      <w:lvlJc w:val="right"/>
      <w:pPr>
        <w:ind w:left="5034" w:hanging="180"/>
      </w:pPr>
    </w:lvl>
    <w:lvl w:ilvl="6" w:tplc="040C000F" w:tentative="1">
      <w:start w:val="1"/>
      <w:numFmt w:val="decimal"/>
      <w:lvlText w:val="%7."/>
      <w:lvlJc w:val="left"/>
      <w:pPr>
        <w:ind w:left="5754" w:hanging="360"/>
      </w:pPr>
    </w:lvl>
    <w:lvl w:ilvl="7" w:tplc="040C0019" w:tentative="1">
      <w:start w:val="1"/>
      <w:numFmt w:val="lowerLetter"/>
      <w:lvlText w:val="%8."/>
      <w:lvlJc w:val="left"/>
      <w:pPr>
        <w:ind w:left="6474" w:hanging="360"/>
      </w:pPr>
    </w:lvl>
    <w:lvl w:ilvl="8" w:tplc="040C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1" w15:restartNumberingAfterBreak="0">
    <w:nsid w:val="435E1D9F"/>
    <w:multiLevelType w:val="hybridMultilevel"/>
    <w:tmpl w:val="1E564650"/>
    <w:lvl w:ilvl="0" w:tplc="28C21AE4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3E8205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28C21AE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2645E5"/>
    <w:multiLevelType w:val="hybridMultilevel"/>
    <w:tmpl w:val="1EDC41B6"/>
    <w:lvl w:ilvl="0" w:tplc="51DE286A">
      <w:start w:val="1"/>
      <w:numFmt w:val="bullet"/>
      <w:lvlText w:val="-"/>
      <w:lvlJc w:val="left"/>
      <w:pPr>
        <w:ind w:left="1854" w:hanging="360"/>
      </w:pPr>
      <w:rPr>
        <w:rFonts w:ascii="Times New Roman" w:hAnsi="Times New Roman" w:cs="Times New Roman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 w15:restartNumberingAfterBreak="0">
    <w:nsid w:val="4EAC6BDB"/>
    <w:multiLevelType w:val="multilevel"/>
    <w:tmpl w:val="66A083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  <w:i w:val="0"/>
        <w:u w:val="none"/>
      </w:rPr>
    </w:lvl>
    <w:lvl w:ilvl="2">
      <w:start w:val="1"/>
      <w:numFmt w:val="decimal"/>
      <w:isLgl/>
      <w:lvlText w:val="%1.%2.%3"/>
      <w:lvlJc w:val="left"/>
      <w:pPr>
        <w:ind w:left="2422" w:hanging="720"/>
      </w:pPr>
      <w:rPr>
        <w:rFonts w:hint="default"/>
        <w:i w:val="0"/>
        <w:u w:val="none"/>
      </w:rPr>
    </w:lvl>
    <w:lvl w:ilvl="3">
      <w:start w:val="1"/>
      <w:numFmt w:val="decimal"/>
      <w:isLgl/>
      <w:lvlText w:val="%1.%2.%3.%4"/>
      <w:lvlJc w:val="left"/>
      <w:pPr>
        <w:ind w:left="3273" w:hanging="720"/>
      </w:pPr>
      <w:rPr>
        <w:rFonts w:hint="default"/>
        <w:i w:val="0"/>
        <w:u w:val="none"/>
      </w:rPr>
    </w:lvl>
    <w:lvl w:ilvl="4">
      <w:start w:val="1"/>
      <w:numFmt w:val="decimal"/>
      <w:isLgl/>
      <w:lvlText w:val="%1.%2.%3.%4.%5"/>
      <w:lvlJc w:val="left"/>
      <w:pPr>
        <w:ind w:left="4484" w:hanging="1080"/>
      </w:pPr>
      <w:rPr>
        <w:rFonts w:hint="default"/>
        <w:i w:val="0"/>
        <w:u w:val="none"/>
      </w:rPr>
    </w:lvl>
    <w:lvl w:ilvl="5">
      <w:start w:val="1"/>
      <w:numFmt w:val="decimal"/>
      <w:isLgl/>
      <w:lvlText w:val="%1.%2.%3.%4.%5.%6"/>
      <w:lvlJc w:val="left"/>
      <w:pPr>
        <w:ind w:left="5335" w:hanging="1080"/>
      </w:pPr>
      <w:rPr>
        <w:rFonts w:hint="default"/>
        <w:i w:val="0"/>
        <w:u w:val="none"/>
      </w:rPr>
    </w:lvl>
    <w:lvl w:ilvl="6">
      <w:start w:val="1"/>
      <w:numFmt w:val="decimal"/>
      <w:isLgl/>
      <w:lvlText w:val="%1.%2.%3.%4.%5.%6.%7"/>
      <w:lvlJc w:val="left"/>
      <w:pPr>
        <w:ind w:left="6546" w:hanging="1440"/>
      </w:pPr>
      <w:rPr>
        <w:rFonts w:hint="default"/>
        <w:i w:val="0"/>
        <w:u w:val="none"/>
      </w:rPr>
    </w:lvl>
    <w:lvl w:ilvl="7">
      <w:start w:val="1"/>
      <w:numFmt w:val="decimal"/>
      <w:isLgl/>
      <w:lvlText w:val="%1.%2.%3.%4.%5.%6.%7.%8"/>
      <w:lvlJc w:val="left"/>
      <w:pPr>
        <w:ind w:left="7397" w:hanging="1440"/>
      </w:pPr>
      <w:rPr>
        <w:rFonts w:hint="default"/>
        <w:i w:val="0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8248" w:hanging="1440"/>
      </w:pPr>
      <w:rPr>
        <w:rFonts w:hint="default"/>
        <w:i w:val="0"/>
        <w:u w:val="none"/>
      </w:rPr>
    </w:lvl>
  </w:abstractNum>
  <w:abstractNum w:abstractNumId="14" w15:restartNumberingAfterBreak="0">
    <w:nsid w:val="52844679"/>
    <w:multiLevelType w:val="multilevel"/>
    <w:tmpl w:val="5DF0580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i w:val="0"/>
        <w:sz w:val="22"/>
        <w:szCs w:val="22"/>
      </w:rPr>
    </w:lvl>
    <w:lvl w:ilvl="1">
      <w:start w:val="2"/>
      <w:numFmt w:val="decimal"/>
      <w:isLgl/>
      <w:lvlText w:val="%1.%2"/>
      <w:lvlJc w:val="left"/>
      <w:pPr>
        <w:ind w:left="1211" w:hanging="360"/>
      </w:pPr>
      <w:rPr>
        <w:rFonts w:hint="default"/>
        <w:i w:val="0"/>
        <w:u w:val="none"/>
      </w:rPr>
    </w:lvl>
    <w:lvl w:ilvl="2">
      <w:start w:val="1"/>
      <w:numFmt w:val="decimal"/>
      <w:isLgl/>
      <w:lvlText w:val="%1.%2.%3"/>
      <w:lvlJc w:val="left"/>
      <w:pPr>
        <w:ind w:left="2422" w:hanging="720"/>
      </w:pPr>
      <w:rPr>
        <w:rFonts w:hint="default"/>
        <w:i w:val="0"/>
        <w:u w:val="none"/>
      </w:rPr>
    </w:lvl>
    <w:lvl w:ilvl="3">
      <w:start w:val="1"/>
      <w:numFmt w:val="decimal"/>
      <w:isLgl/>
      <w:lvlText w:val="%1.%2.%3.%4"/>
      <w:lvlJc w:val="left"/>
      <w:pPr>
        <w:ind w:left="3273" w:hanging="720"/>
      </w:pPr>
      <w:rPr>
        <w:rFonts w:hint="default"/>
        <w:i w:val="0"/>
        <w:u w:val="none"/>
      </w:rPr>
    </w:lvl>
    <w:lvl w:ilvl="4">
      <w:start w:val="1"/>
      <w:numFmt w:val="decimal"/>
      <w:isLgl/>
      <w:lvlText w:val="%1.%2.%3.%4.%5"/>
      <w:lvlJc w:val="left"/>
      <w:pPr>
        <w:ind w:left="4484" w:hanging="1080"/>
      </w:pPr>
      <w:rPr>
        <w:rFonts w:hint="default"/>
        <w:i w:val="0"/>
        <w:u w:val="none"/>
      </w:rPr>
    </w:lvl>
    <w:lvl w:ilvl="5">
      <w:start w:val="1"/>
      <w:numFmt w:val="decimal"/>
      <w:isLgl/>
      <w:lvlText w:val="%1.%2.%3.%4.%5.%6"/>
      <w:lvlJc w:val="left"/>
      <w:pPr>
        <w:ind w:left="5335" w:hanging="1080"/>
      </w:pPr>
      <w:rPr>
        <w:rFonts w:hint="default"/>
        <w:i w:val="0"/>
        <w:u w:val="none"/>
      </w:rPr>
    </w:lvl>
    <w:lvl w:ilvl="6">
      <w:start w:val="1"/>
      <w:numFmt w:val="decimal"/>
      <w:isLgl/>
      <w:lvlText w:val="%1.%2.%3.%4.%5.%6.%7"/>
      <w:lvlJc w:val="left"/>
      <w:pPr>
        <w:ind w:left="6546" w:hanging="1440"/>
      </w:pPr>
      <w:rPr>
        <w:rFonts w:hint="default"/>
        <w:i w:val="0"/>
        <w:u w:val="none"/>
      </w:rPr>
    </w:lvl>
    <w:lvl w:ilvl="7">
      <w:start w:val="1"/>
      <w:numFmt w:val="decimal"/>
      <w:isLgl/>
      <w:lvlText w:val="%1.%2.%3.%4.%5.%6.%7.%8"/>
      <w:lvlJc w:val="left"/>
      <w:pPr>
        <w:ind w:left="7397" w:hanging="1440"/>
      </w:pPr>
      <w:rPr>
        <w:rFonts w:hint="default"/>
        <w:i w:val="0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8248" w:hanging="1440"/>
      </w:pPr>
      <w:rPr>
        <w:rFonts w:hint="default"/>
        <w:i w:val="0"/>
        <w:u w:val="none"/>
      </w:rPr>
    </w:lvl>
  </w:abstractNum>
  <w:abstractNum w:abstractNumId="15" w15:restartNumberingAfterBreak="0">
    <w:nsid w:val="57D66F18"/>
    <w:multiLevelType w:val="hybridMultilevel"/>
    <w:tmpl w:val="0EA4F456"/>
    <w:lvl w:ilvl="0" w:tplc="FA9CE162">
      <w:start w:val="1"/>
      <w:numFmt w:val="decimal"/>
      <w:lvlText w:val="4.%1"/>
      <w:lvlJc w:val="left"/>
      <w:pPr>
        <w:ind w:left="1741" w:hanging="360"/>
      </w:pPr>
      <w:rPr>
        <w:rFonts w:ascii="Times New Roman" w:hAnsi="Times New Roman" w:cs="Times New Roman" w:hint="default"/>
        <w:b/>
        <w:i w:val="0"/>
        <w:color w:val="0000FF"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2461" w:hanging="360"/>
      </w:pPr>
    </w:lvl>
    <w:lvl w:ilvl="2" w:tplc="040C001B" w:tentative="1">
      <w:start w:val="1"/>
      <w:numFmt w:val="lowerRoman"/>
      <w:lvlText w:val="%3."/>
      <w:lvlJc w:val="right"/>
      <w:pPr>
        <w:ind w:left="3181" w:hanging="180"/>
      </w:pPr>
    </w:lvl>
    <w:lvl w:ilvl="3" w:tplc="040C000F" w:tentative="1">
      <w:start w:val="1"/>
      <w:numFmt w:val="decimal"/>
      <w:lvlText w:val="%4."/>
      <w:lvlJc w:val="left"/>
      <w:pPr>
        <w:ind w:left="3901" w:hanging="360"/>
      </w:pPr>
    </w:lvl>
    <w:lvl w:ilvl="4" w:tplc="040C0019" w:tentative="1">
      <w:start w:val="1"/>
      <w:numFmt w:val="lowerLetter"/>
      <w:lvlText w:val="%5."/>
      <w:lvlJc w:val="left"/>
      <w:pPr>
        <w:ind w:left="4621" w:hanging="360"/>
      </w:pPr>
    </w:lvl>
    <w:lvl w:ilvl="5" w:tplc="040C001B" w:tentative="1">
      <w:start w:val="1"/>
      <w:numFmt w:val="lowerRoman"/>
      <w:lvlText w:val="%6."/>
      <w:lvlJc w:val="right"/>
      <w:pPr>
        <w:ind w:left="5341" w:hanging="180"/>
      </w:pPr>
    </w:lvl>
    <w:lvl w:ilvl="6" w:tplc="040C000F" w:tentative="1">
      <w:start w:val="1"/>
      <w:numFmt w:val="decimal"/>
      <w:lvlText w:val="%7."/>
      <w:lvlJc w:val="left"/>
      <w:pPr>
        <w:ind w:left="6061" w:hanging="360"/>
      </w:pPr>
    </w:lvl>
    <w:lvl w:ilvl="7" w:tplc="040C0019" w:tentative="1">
      <w:start w:val="1"/>
      <w:numFmt w:val="lowerLetter"/>
      <w:lvlText w:val="%8."/>
      <w:lvlJc w:val="left"/>
      <w:pPr>
        <w:ind w:left="6781" w:hanging="360"/>
      </w:pPr>
    </w:lvl>
    <w:lvl w:ilvl="8" w:tplc="040C001B" w:tentative="1">
      <w:start w:val="1"/>
      <w:numFmt w:val="lowerRoman"/>
      <w:lvlText w:val="%9."/>
      <w:lvlJc w:val="right"/>
      <w:pPr>
        <w:ind w:left="7501" w:hanging="180"/>
      </w:pPr>
    </w:lvl>
  </w:abstractNum>
  <w:abstractNum w:abstractNumId="16" w15:restartNumberingAfterBreak="0">
    <w:nsid w:val="593C189B"/>
    <w:multiLevelType w:val="hybridMultilevel"/>
    <w:tmpl w:val="B0C023CC"/>
    <w:lvl w:ilvl="0" w:tplc="ADAE6C58">
      <w:start w:val="1"/>
      <w:numFmt w:val="bullet"/>
      <w:lvlText w:val=""/>
      <w:lvlJc w:val="left"/>
      <w:pPr>
        <w:ind w:left="2138" w:hanging="360"/>
      </w:pPr>
      <w:rPr>
        <w:rFonts w:ascii="Wingdings" w:hAnsi="Wingdings" w:hint="default"/>
        <w:color w:val="auto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7" w15:restartNumberingAfterBreak="0">
    <w:nsid w:val="5D6C2F96"/>
    <w:multiLevelType w:val="hybridMultilevel"/>
    <w:tmpl w:val="069CEA8A"/>
    <w:lvl w:ilvl="0" w:tplc="443ABAC8">
      <w:start w:val="1"/>
      <w:numFmt w:val="bullet"/>
      <w:lvlText w:val=""/>
      <w:lvlJc w:val="left"/>
      <w:pPr>
        <w:ind w:left="6107" w:hanging="360"/>
      </w:pPr>
      <w:rPr>
        <w:rFonts w:ascii="Wingdings" w:hAnsi="Wingdings" w:hint="default"/>
        <w:color w:val="auto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ind w:left="682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754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826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898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970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1042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1114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1867" w:hanging="360"/>
      </w:pPr>
      <w:rPr>
        <w:rFonts w:ascii="Wingdings" w:hAnsi="Wingdings" w:hint="default"/>
      </w:rPr>
    </w:lvl>
  </w:abstractNum>
  <w:abstractNum w:abstractNumId="18" w15:restartNumberingAfterBreak="0">
    <w:nsid w:val="5F051FD5"/>
    <w:multiLevelType w:val="hybridMultilevel"/>
    <w:tmpl w:val="FCF0427E"/>
    <w:lvl w:ilvl="0" w:tplc="478297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264377"/>
    <w:multiLevelType w:val="hybridMultilevel"/>
    <w:tmpl w:val="83003B98"/>
    <w:lvl w:ilvl="0" w:tplc="8FEE11B4">
      <w:start w:val="1"/>
      <w:numFmt w:val="bullet"/>
      <w:lvlText w:val=""/>
      <w:lvlJc w:val="left"/>
      <w:pPr>
        <w:ind w:left="2610" w:hanging="360"/>
      </w:pPr>
      <w:rPr>
        <w:rFonts w:ascii="Wingdings" w:hAnsi="Wingdings" w:hint="default"/>
        <w:b/>
        <w:color w:val="E36C0A" w:themeColor="accent6" w:themeShade="BF"/>
      </w:rPr>
    </w:lvl>
    <w:lvl w:ilvl="1" w:tplc="040C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20" w15:restartNumberingAfterBreak="0">
    <w:nsid w:val="739A389A"/>
    <w:multiLevelType w:val="hybridMultilevel"/>
    <w:tmpl w:val="FC76FCDA"/>
    <w:lvl w:ilvl="0" w:tplc="EEB88C16">
      <w:start w:val="1"/>
      <w:numFmt w:val="bullet"/>
      <w:lvlText w:val="-"/>
      <w:lvlJc w:val="left"/>
      <w:pPr>
        <w:ind w:left="2138" w:hanging="360"/>
      </w:pPr>
      <w:rPr>
        <w:rFonts w:ascii="Times New Roman" w:hAnsi="Times New Roman" w:cs="Times New Roman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1" w15:restartNumberingAfterBreak="0">
    <w:nsid w:val="747A3BAE"/>
    <w:multiLevelType w:val="hybridMultilevel"/>
    <w:tmpl w:val="A052014E"/>
    <w:lvl w:ilvl="0" w:tplc="7CF4407E">
      <w:start w:val="1"/>
      <w:numFmt w:val="bullet"/>
      <w:lvlText w:val=""/>
      <w:lvlJc w:val="left"/>
      <w:pPr>
        <w:ind w:left="24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22" w15:restartNumberingAfterBreak="0">
    <w:nsid w:val="7497240A"/>
    <w:multiLevelType w:val="hybridMultilevel"/>
    <w:tmpl w:val="3D5A1664"/>
    <w:lvl w:ilvl="0" w:tplc="83B891C2">
      <w:start w:val="1"/>
      <w:numFmt w:val="bullet"/>
      <w:lvlText w:val="-"/>
      <w:lvlJc w:val="left"/>
      <w:pPr>
        <w:ind w:left="1495" w:hanging="360"/>
      </w:pPr>
      <w:rPr>
        <w:rFonts w:ascii="Times New Roman" w:hAnsi="Times New Roman" w:cs="Times New Roman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1"/>
  </w:num>
  <w:num w:numId="3">
    <w:abstractNumId w:val="10"/>
  </w:num>
  <w:num w:numId="4">
    <w:abstractNumId w:val="3"/>
  </w:num>
  <w:num w:numId="5">
    <w:abstractNumId w:val="8"/>
  </w:num>
  <w:num w:numId="6">
    <w:abstractNumId w:val="11"/>
  </w:num>
  <w:num w:numId="7">
    <w:abstractNumId w:val="16"/>
  </w:num>
  <w:num w:numId="8">
    <w:abstractNumId w:val="17"/>
  </w:num>
  <w:num w:numId="9">
    <w:abstractNumId w:val="7"/>
  </w:num>
  <w:num w:numId="10">
    <w:abstractNumId w:val="22"/>
  </w:num>
  <w:num w:numId="11">
    <w:abstractNumId w:val="12"/>
  </w:num>
  <w:num w:numId="12">
    <w:abstractNumId w:val="2"/>
  </w:num>
  <w:num w:numId="13">
    <w:abstractNumId w:val="0"/>
  </w:num>
  <w:num w:numId="14">
    <w:abstractNumId w:val="18"/>
  </w:num>
  <w:num w:numId="15">
    <w:abstractNumId w:val="19"/>
  </w:num>
  <w:num w:numId="16">
    <w:abstractNumId w:val="20"/>
  </w:num>
  <w:num w:numId="17">
    <w:abstractNumId w:val="4"/>
  </w:num>
  <w:num w:numId="18">
    <w:abstractNumId w:val="15"/>
  </w:num>
  <w:num w:numId="19">
    <w:abstractNumId w:val="14"/>
  </w:num>
  <w:num w:numId="20">
    <w:abstractNumId w:val="1"/>
  </w:num>
  <w:num w:numId="21">
    <w:abstractNumId w:val="9"/>
  </w:num>
  <w:num w:numId="22">
    <w:abstractNumId w:val="5"/>
  </w:num>
  <w:num w:numId="23">
    <w:abstractNumId w:val="6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attachedTemplate r:id="rId1"/>
  <w:defaultTabStop w:val="709"/>
  <w:hyphenationZone w:val="425"/>
  <w:drawingGridHorizontalSpacing w:val="57"/>
  <w:drawingGridVerticalSpacing w:val="57"/>
  <w:displayHorizontalDrawingGridEvery w:val="2"/>
  <w:characterSpacingControl w:val="doNotCompress"/>
  <w:hdrShapeDefaults>
    <o:shapedefaults v:ext="edit" spidmax="2052" style="v-text-anchor:middle" fill="f" fillcolor="yellow" strokecolor="#0070c0">
      <v:fill color="yellow" on="f"/>
      <v:stroke color="#0070c0" weight="1.5pt"/>
      <o:colormru v:ext="edit" colors="#f06,#fc0,#ffc,#c00,#080600,#f60,#f90,#f2f2f2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F73"/>
    <w:rsid w:val="000033E5"/>
    <w:rsid w:val="000050AF"/>
    <w:rsid w:val="000061BC"/>
    <w:rsid w:val="0000721A"/>
    <w:rsid w:val="00010468"/>
    <w:rsid w:val="00011AB4"/>
    <w:rsid w:val="000120D9"/>
    <w:rsid w:val="00012784"/>
    <w:rsid w:val="0001344F"/>
    <w:rsid w:val="00013DD9"/>
    <w:rsid w:val="000141F4"/>
    <w:rsid w:val="000145DB"/>
    <w:rsid w:val="000172F5"/>
    <w:rsid w:val="000173E3"/>
    <w:rsid w:val="00023280"/>
    <w:rsid w:val="00023433"/>
    <w:rsid w:val="00023F59"/>
    <w:rsid w:val="00027B17"/>
    <w:rsid w:val="000331D2"/>
    <w:rsid w:val="00034F66"/>
    <w:rsid w:val="000369D3"/>
    <w:rsid w:val="00036CE4"/>
    <w:rsid w:val="00036EEB"/>
    <w:rsid w:val="000372A9"/>
    <w:rsid w:val="000410E4"/>
    <w:rsid w:val="000419C0"/>
    <w:rsid w:val="00042FAC"/>
    <w:rsid w:val="0004316E"/>
    <w:rsid w:val="0004330F"/>
    <w:rsid w:val="00044752"/>
    <w:rsid w:val="000457D0"/>
    <w:rsid w:val="00050E63"/>
    <w:rsid w:val="00051E10"/>
    <w:rsid w:val="000540FB"/>
    <w:rsid w:val="00054144"/>
    <w:rsid w:val="00055B95"/>
    <w:rsid w:val="00055C89"/>
    <w:rsid w:val="00056959"/>
    <w:rsid w:val="00056E4E"/>
    <w:rsid w:val="000577C2"/>
    <w:rsid w:val="000654C0"/>
    <w:rsid w:val="00065BFE"/>
    <w:rsid w:val="00067BAD"/>
    <w:rsid w:val="000713B7"/>
    <w:rsid w:val="00071464"/>
    <w:rsid w:val="000714C7"/>
    <w:rsid w:val="00071889"/>
    <w:rsid w:val="000720BB"/>
    <w:rsid w:val="0007611E"/>
    <w:rsid w:val="000761DC"/>
    <w:rsid w:val="000767D0"/>
    <w:rsid w:val="00080A79"/>
    <w:rsid w:val="000822FF"/>
    <w:rsid w:val="00085BB0"/>
    <w:rsid w:val="00086275"/>
    <w:rsid w:val="00087A03"/>
    <w:rsid w:val="00087A70"/>
    <w:rsid w:val="00091E0D"/>
    <w:rsid w:val="0009250E"/>
    <w:rsid w:val="00095026"/>
    <w:rsid w:val="00097A31"/>
    <w:rsid w:val="000A2B7F"/>
    <w:rsid w:val="000A71FA"/>
    <w:rsid w:val="000A7D2C"/>
    <w:rsid w:val="000B23DE"/>
    <w:rsid w:val="000C0197"/>
    <w:rsid w:val="000C37BB"/>
    <w:rsid w:val="000C384A"/>
    <w:rsid w:val="000C6450"/>
    <w:rsid w:val="000D06FD"/>
    <w:rsid w:val="000D0C93"/>
    <w:rsid w:val="000D1F26"/>
    <w:rsid w:val="000D3224"/>
    <w:rsid w:val="000D41C8"/>
    <w:rsid w:val="000D4B4B"/>
    <w:rsid w:val="000D721D"/>
    <w:rsid w:val="000D77BA"/>
    <w:rsid w:val="000D7A59"/>
    <w:rsid w:val="000E039A"/>
    <w:rsid w:val="000E07ED"/>
    <w:rsid w:val="000E0A93"/>
    <w:rsid w:val="000E0B05"/>
    <w:rsid w:val="000E0E38"/>
    <w:rsid w:val="000E381F"/>
    <w:rsid w:val="000E420F"/>
    <w:rsid w:val="000E4549"/>
    <w:rsid w:val="000E4575"/>
    <w:rsid w:val="000E5932"/>
    <w:rsid w:val="000E6BF4"/>
    <w:rsid w:val="000F025E"/>
    <w:rsid w:val="000F06B4"/>
    <w:rsid w:val="000F4259"/>
    <w:rsid w:val="000F7A1D"/>
    <w:rsid w:val="000F7ACC"/>
    <w:rsid w:val="000F7DBD"/>
    <w:rsid w:val="001010D4"/>
    <w:rsid w:val="00101A3B"/>
    <w:rsid w:val="00110D49"/>
    <w:rsid w:val="00110D63"/>
    <w:rsid w:val="0011239C"/>
    <w:rsid w:val="0011291A"/>
    <w:rsid w:val="00113658"/>
    <w:rsid w:val="00114137"/>
    <w:rsid w:val="00115734"/>
    <w:rsid w:val="00117747"/>
    <w:rsid w:val="0012004B"/>
    <w:rsid w:val="001214FE"/>
    <w:rsid w:val="00123B9A"/>
    <w:rsid w:val="00125544"/>
    <w:rsid w:val="00125B84"/>
    <w:rsid w:val="001277D8"/>
    <w:rsid w:val="001300EC"/>
    <w:rsid w:val="00130B70"/>
    <w:rsid w:val="00131B8A"/>
    <w:rsid w:val="00132842"/>
    <w:rsid w:val="00132A38"/>
    <w:rsid w:val="0013361B"/>
    <w:rsid w:val="001338E4"/>
    <w:rsid w:val="001356C2"/>
    <w:rsid w:val="00143151"/>
    <w:rsid w:val="001524D2"/>
    <w:rsid w:val="00152A00"/>
    <w:rsid w:val="00152C25"/>
    <w:rsid w:val="001536F1"/>
    <w:rsid w:val="00156CE0"/>
    <w:rsid w:val="001577F8"/>
    <w:rsid w:val="001617BA"/>
    <w:rsid w:val="001620E9"/>
    <w:rsid w:val="00162CB0"/>
    <w:rsid w:val="00164FB2"/>
    <w:rsid w:val="0016578B"/>
    <w:rsid w:val="00165E2D"/>
    <w:rsid w:val="001707EC"/>
    <w:rsid w:val="00173CF2"/>
    <w:rsid w:val="00173D87"/>
    <w:rsid w:val="00180A88"/>
    <w:rsid w:val="001838C8"/>
    <w:rsid w:val="00183C3C"/>
    <w:rsid w:val="00183CE5"/>
    <w:rsid w:val="0018659B"/>
    <w:rsid w:val="001866A2"/>
    <w:rsid w:val="00186BC2"/>
    <w:rsid w:val="001875ED"/>
    <w:rsid w:val="00192096"/>
    <w:rsid w:val="0019319E"/>
    <w:rsid w:val="00195767"/>
    <w:rsid w:val="001A0FBD"/>
    <w:rsid w:val="001A2198"/>
    <w:rsid w:val="001A243E"/>
    <w:rsid w:val="001A3FE0"/>
    <w:rsid w:val="001A63F3"/>
    <w:rsid w:val="001A737E"/>
    <w:rsid w:val="001A79A6"/>
    <w:rsid w:val="001B19EB"/>
    <w:rsid w:val="001B256A"/>
    <w:rsid w:val="001B2D9E"/>
    <w:rsid w:val="001B34A8"/>
    <w:rsid w:val="001B60EC"/>
    <w:rsid w:val="001C5928"/>
    <w:rsid w:val="001C7915"/>
    <w:rsid w:val="001D0DED"/>
    <w:rsid w:val="001D13DA"/>
    <w:rsid w:val="001D5C73"/>
    <w:rsid w:val="001D6202"/>
    <w:rsid w:val="001D6D13"/>
    <w:rsid w:val="001D6E40"/>
    <w:rsid w:val="001E172D"/>
    <w:rsid w:val="001E49DD"/>
    <w:rsid w:val="001E4DDA"/>
    <w:rsid w:val="001E5C97"/>
    <w:rsid w:val="001E7DAC"/>
    <w:rsid w:val="001F03FE"/>
    <w:rsid w:val="001F0F28"/>
    <w:rsid w:val="001F22FE"/>
    <w:rsid w:val="001F2B56"/>
    <w:rsid w:val="001F40B7"/>
    <w:rsid w:val="001F5B72"/>
    <w:rsid w:val="001F5BBC"/>
    <w:rsid w:val="001F60D4"/>
    <w:rsid w:val="00200D8A"/>
    <w:rsid w:val="002013DF"/>
    <w:rsid w:val="00201A92"/>
    <w:rsid w:val="002119BB"/>
    <w:rsid w:val="00211F97"/>
    <w:rsid w:val="00213B77"/>
    <w:rsid w:val="00213FBD"/>
    <w:rsid w:val="00214098"/>
    <w:rsid w:val="00217ED2"/>
    <w:rsid w:val="00221FEB"/>
    <w:rsid w:val="00222470"/>
    <w:rsid w:val="002229EA"/>
    <w:rsid w:val="00222EEA"/>
    <w:rsid w:val="00226620"/>
    <w:rsid w:val="00226831"/>
    <w:rsid w:val="00227124"/>
    <w:rsid w:val="0023088F"/>
    <w:rsid w:val="002318D0"/>
    <w:rsid w:val="002349D3"/>
    <w:rsid w:val="00240FBF"/>
    <w:rsid w:val="00242668"/>
    <w:rsid w:val="0024282C"/>
    <w:rsid w:val="00242BE6"/>
    <w:rsid w:val="00244859"/>
    <w:rsid w:val="00244C4B"/>
    <w:rsid w:val="00247343"/>
    <w:rsid w:val="00252BC0"/>
    <w:rsid w:val="00253E7A"/>
    <w:rsid w:val="00260764"/>
    <w:rsid w:val="00262B3E"/>
    <w:rsid w:val="00263A8B"/>
    <w:rsid w:val="00267962"/>
    <w:rsid w:val="00272652"/>
    <w:rsid w:val="00272FEB"/>
    <w:rsid w:val="002736BF"/>
    <w:rsid w:val="0027370D"/>
    <w:rsid w:val="00273E80"/>
    <w:rsid w:val="00275468"/>
    <w:rsid w:val="00275EEE"/>
    <w:rsid w:val="002776C0"/>
    <w:rsid w:val="00277D33"/>
    <w:rsid w:val="0028153B"/>
    <w:rsid w:val="002820A3"/>
    <w:rsid w:val="002832B3"/>
    <w:rsid w:val="00284019"/>
    <w:rsid w:val="002922F1"/>
    <w:rsid w:val="00292EB5"/>
    <w:rsid w:val="00293FF6"/>
    <w:rsid w:val="00294D6B"/>
    <w:rsid w:val="00295A82"/>
    <w:rsid w:val="002963B5"/>
    <w:rsid w:val="00297EEB"/>
    <w:rsid w:val="002A1CB3"/>
    <w:rsid w:val="002A1D9D"/>
    <w:rsid w:val="002A493A"/>
    <w:rsid w:val="002B065E"/>
    <w:rsid w:val="002B0B14"/>
    <w:rsid w:val="002B1C05"/>
    <w:rsid w:val="002B3893"/>
    <w:rsid w:val="002B4CC0"/>
    <w:rsid w:val="002B560E"/>
    <w:rsid w:val="002B61EE"/>
    <w:rsid w:val="002C04F0"/>
    <w:rsid w:val="002C12DE"/>
    <w:rsid w:val="002C25C4"/>
    <w:rsid w:val="002C36F1"/>
    <w:rsid w:val="002C65CE"/>
    <w:rsid w:val="002D6573"/>
    <w:rsid w:val="002D6668"/>
    <w:rsid w:val="002E0988"/>
    <w:rsid w:val="002E21A4"/>
    <w:rsid w:val="002E30EC"/>
    <w:rsid w:val="002E50BE"/>
    <w:rsid w:val="002E55F2"/>
    <w:rsid w:val="002E5811"/>
    <w:rsid w:val="002E67F8"/>
    <w:rsid w:val="002E71CB"/>
    <w:rsid w:val="002E780C"/>
    <w:rsid w:val="002E78E7"/>
    <w:rsid w:val="002F09B2"/>
    <w:rsid w:val="002F31E1"/>
    <w:rsid w:val="002F361D"/>
    <w:rsid w:val="002F3951"/>
    <w:rsid w:val="002F4012"/>
    <w:rsid w:val="002F699C"/>
    <w:rsid w:val="003051D6"/>
    <w:rsid w:val="00306980"/>
    <w:rsid w:val="00306BEA"/>
    <w:rsid w:val="00311DD1"/>
    <w:rsid w:val="00312BDC"/>
    <w:rsid w:val="00312D3C"/>
    <w:rsid w:val="00313227"/>
    <w:rsid w:val="0031503C"/>
    <w:rsid w:val="00324E9E"/>
    <w:rsid w:val="003253A4"/>
    <w:rsid w:val="00325EE5"/>
    <w:rsid w:val="00327EC6"/>
    <w:rsid w:val="00330204"/>
    <w:rsid w:val="00330351"/>
    <w:rsid w:val="0033046F"/>
    <w:rsid w:val="0033071D"/>
    <w:rsid w:val="00331D7A"/>
    <w:rsid w:val="003354C6"/>
    <w:rsid w:val="003356FA"/>
    <w:rsid w:val="003360E5"/>
    <w:rsid w:val="003405EC"/>
    <w:rsid w:val="00340C05"/>
    <w:rsid w:val="00344113"/>
    <w:rsid w:val="00344EC6"/>
    <w:rsid w:val="00346500"/>
    <w:rsid w:val="0034651D"/>
    <w:rsid w:val="00346ADE"/>
    <w:rsid w:val="00346E6A"/>
    <w:rsid w:val="003474F8"/>
    <w:rsid w:val="00351331"/>
    <w:rsid w:val="0035487D"/>
    <w:rsid w:val="00361AA6"/>
    <w:rsid w:val="00361E68"/>
    <w:rsid w:val="00363106"/>
    <w:rsid w:val="00364674"/>
    <w:rsid w:val="00364713"/>
    <w:rsid w:val="00364722"/>
    <w:rsid w:val="00364DFD"/>
    <w:rsid w:val="003669DD"/>
    <w:rsid w:val="00366B39"/>
    <w:rsid w:val="00367484"/>
    <w:rsid w:val="00367B54"/>
    <w:rsid w:val="003726ED"/>
    <w:rsid w:val="003728FD"/>
    <w:rsid w:val="00372D2D"/>
    <w:rsid w:val="003732E3"/>
    <w:rsid w:val="00373E2D"/>
    <w:rsid w:val="00377D6F"/>
    <w:rsid w:val="003804C7"/>
    <w:rsid w:val="003826C6"/>
    <w:rsid w:val="00383EBC"/>
    <w:rsid w:val="00385F8B"/>
    <w:rsid w:val="00387D43"/>
    <w:rsid w:val="00390ADC"/>
    <w:rsid w:val="0039336B"/>
    <w:rsid w:val="003935A1"/>
    <w:rsid w:val="00394830"/>
    <w:rsid w:val="00395166"/>
    <w:rsid w:val="003960B3"/>
    <w:rsid w:val="00396CBE"/>
    <w:rsid w:val="0039734F"/>
    <w:rsid w:val="003A3B73"/>
    <w:rsid w:val="003A5D1E"/>
    <w:rsid w:val="003A62BE"/>
    <w:rsid w:val="003A70DD"/>
    <w:rsid w:val="003B0AD2"/>
    <w:rsid w:val="003B12D6"/>
    <w:rsid w:val="003B37E9"/>
    <w:rsid w:val="003B4B21"/>
    <w:rsid w:val="003B67D9"/>
    <w:rsid w:val="003B7534"/>
    <w:rsid w:val="003B7736"/>
    <w:rsid w:val="003C20CF"/>
    <w:rsid w:val="003C5175"/>
    <w:rsid w:val="003C6A2F"/>
    <w:rsid w:val="003D0868"/>
    <w:rsid w:val="003D1220"/>
    <w:rsid w:val="003D289F"/>
    <w:rsid w:val="003D3A7B"/>
    <w:rsid w:val="003D42E0"/>
    <w:rsid w:val="003D5169"/>
    <w:rsid w:val="003D60E0"/>
    <w:rsid w:val="003D6FA4"/>
    <w:rsid w:val="003D74B5"/>
    <w:rsid w:val="003E65B5"/>
    <w:rsid w:val="003F032D"/>
    <w:rsid w:val="003F253A"/>
    <w:rsid w:val="003F291D"/>
    <w:rsid w:val="003F43F7"/>
    <w:rsid w:val="003F4D68"/>
    <w:rsid w:val="00404029"/>
    <w:rsid w:val="00405C09"/>
    <w:rsid w:val="00405DDC"/>
    <w:rsid w:val="0040782C"/>
    <w:rsid w:val="00413B9B"/>
    <w:rsid w:val="00413BB1"/>
    <w:rsid w:val="00416713"/>
    <w:rsid w:val="00420248"/>
    <w:rsid w:val="004203A0"/>
    <w:rsid w:val="0042148A"/>
    <w:rsid w:val="004219DD"/>
    <w:rsid w:val="00421C35"/>
    <w:rsid w:val="004240BE"/>
    <w:rsid w:val="00424EA2"/>
    <w:rsid w:val="00425391"/>
    <w:rsid w:val="00426BDF"/>
    <w:rsid w:val="00427534"/>
    <w:rsid w:val="00427AAD"/>
    <w:rsid w:val="00433A56"/>
    <w:rsid w:val="00433DDF"/>
    <w:rsid w:val="00434066"/>
    <w:rsid w:val="004345F5"/>
    <w:rsid w:val="00437335"/>
    <w:rsid w:val="00440305"/>
    <w:rsid w:val="00440EA2"/>
    <w:rsid w:val="0044230F"/>
    <w:rsid w:val="0044266E"/>
    <w:rsid w:val="00442BA3"/>
    <w:rsid w:val="004433D4"/>
    <w:rsid w:val="0044402B"/>
    <w:rsid w:val="004455D6"/>
    <w:rsid w:val="00447B2C"/>
    <w:rsid w:val="00447C3E"/>
    <w:rsid w:val="00450693"/>
    <w:rsid w:val="00451CD8"/>
    <w:rsid w:val="00451DB1"/>
    <w:rsid w:val="00454FE8"/>
    <w:rsid w:val="0045513D"/>
    <w:rsid w:val="00455D39"/>
    <w:rsid w:val="004578A1"/>
    <w:rsid w:val="00462AEA"/>
    <w:rsid w:val="00466E66"/>
    <w:rsid w:val="004672C3"/>
    <w:rsid w:val="00470671"/>
    <w:rsid w:val="004712EE"/>
    <w:rsid w:val="0047218D"/>
    <w:rsid w:val="00472877"/>
    <w:rsid w:val="004739CA"/>
    <w:rsid w:val="00474EBF"/>
    <w:rsid w:val="0047746D"/>
    <w:rsid w:val="00477A62"/>
    <w:rsid w:val="00481DB0"/>
    <w:rsid w:val="00481E56"/>
    <w:rsid w:val="00482E93"/>
    <w:rsid w:val="00484761"/>
    <w:rsid w:val="004857D0"/>
    <w:rsid w:val="00491162"/>
    <w:rsid w:val="004923E5"/>
    <w:rsid w:val="004934CB"/>
    <w:rsid w:val="00493E41"/>
    <w:rsid w:val="00493E78"/>
    <w:rsid w:val="00495B51"/>
    <w:rsid w:val="004A191A"/>
    <w:rsid w:val="004A1FFB"/>
    <w:rsid w:val="004A3A9D"/>
    <w:rsid w:val="004A4271"/>
    <w:rsid w:val="004A453C"/>
    <w:rsid w:val="004A6018"/>
    <w:rsid w:val="004A6699"/>
    <w:rsid w:val="004B31CB"/>
    <w:rsid w:val="004B5DCF"/>
    <w:rsid w:val="004C1A27"/>
    <w:rsid w:val="004C668B"/>
    <w:rsid w:val="004C699A"/>
    <w:rsid w:val="004C735D"/>
    <w:rsid w:val="004D0852"/>
    <w:rsid w:val="004D09EB"/>
    <w:rsid w:val="004D1C2E"/>
    <w:rsid w:val="004D31A6"/>
    <w:rsid w:val="004D3B9A"/>
    <w:rsid w:val="004D3CDC"/>
    <w:rsid w:val="004D4145"/>
    <w:rsid w:val="004D4F28"/>
    <w:rsid w:val="004D5591"/>
    <w:rsid w:val="004D7B28"/>
    <w:rsid w:val="004E0ED0"/>
    <w:rsid w:val="004E32E7"/>
    <w:rsid w:val="004E331E"/>
    <w:rsid w:val="004E4464"/>
    <w:rsid w:val="004E47E6"/>
    <w:rsid w:val="004E48C7"/>
    <w:rsid w:val="004E6990"/>
    <w:rsid w:val="004F154D"/>
    <w:rsid w:val="004F2711"/>
    <w:rsid w:val="004F3D00"/>
    <w:rsid w:val="004F416D"/>
    <w:rsid w:val="004F4D2B"/>
    <w:rsid w:val="004F5465"/>
    <w:rsid w:val="004F6A93"/>
    <w:rsid w:val="004F771A"/>
    <w:rsid w:val="00500F34"/>
    <w:rsid w:val="00503809"/>
    <w:rsid w:val="005047E0"/>
    <w:rsid w:val="00504E8E"/>
    <w:rsid w:val="00505667"/>
    <w:rsid w:val="00505838"/>
    <w:rsid w:val="0050599A"/>
    <w:rsid w:val="00505B0C"/>
    <w:rsid w:val="0051198E"/>
    <w:rsid w:val="0051386A"/>
    <w:rsid w:val="00517233"/>
    <w:rsid w:val="005210D6"/>
    <w:rsid w:val="00522077"/>
    <w:rsid w:val="00525B9D"/>
    <w:rsid w:val="0053184F"/>
    <w:rsid w:val="0053382B"/>
    <w:rsid w:val="00535691"/>
    <w:rsid w:val="0054160A"/>
    <w:rsid w:val="00541797"/>
    <w:rsid w:val="00541BF3"/>
    <w:rsid w:val="005423F8"/>
    <w:rsid w:val="005459BA"/>
    <w:rsid w:val="00546040"/>
    <w:rsid w:val="00547F75"/>
    <w:rsid w:val="00551F34"/>
    <w:rsid w:val="0055363D"/>
    <w:rsid w:val="005540CF"/>
    <w:rsid w:val="00556AED"/>
    <w:rsid w:val="005572A9"/>
    <w:rsid w:val="00560594"/>
    <w:rsid w:val="005605D2"/>
    <w:rsid w:val="00562B71"/>
    <w:rsid w:val="00562DF0"/>
    <w:rsid w:val="00564070"/>
    <w:rsid w:val="00564EC8"/>
    <w:rsid w:val="00566412"/>
    <w:rsid w:val="00566BAC"/>
    <w:rsid w:val="00567A86"/>
    <w:rsid w:val="00571C2F"/>
    <w:rsid w:val="005730DF"/>
    <w:rsid w:val="0057368A"/>
    <w:rsid w:val="00573D26"/>
    <w:rsid w:val="005750F7"/>
    <w:rsid w:val="0057535F"/>
    <w:rsid w:val="005754AA"/>
    <w:rsid w:val="00577DC7"/>
    <w:rsid w:val="00581937"/>
    <w:rsid w:val="00581F2A"/>
    <w:rsid w:val="00582169"/>
    <w:rsid w:val="00582631"/>
    <w:rsid w:val="00582B58"/>
    <w:rsid w:val="005847B6"/>
    <w:rsid w:val="00584812"/>
    <w:rsid w:val="00585C51"/>
    <w:rsid w:val="00590127"/>
    <w:rsid w:val="00591EA8"/>
    <w:rsid w:val="005934F9"/>
    <w:rsid w:val="00594AE9"/>
    <w:rsid w:val="005A0FD7"/>
    <w:rsid w:val="005A1C5D"/>
    <w:rsid w:val="005A4946"/>
    <w:rsid w:val="005A70F6"/>
    <w:rsid w:val="005B0054"/>
    <w:rsid w:val="005B10D0"/>
    <w:rsid w:val="005B1B1A"/>
    <w:rsid w:val="005B2BB8"/>
    <w:rsid w:val="005B3696"/>
    <w:rsid w:val="005B3D16"/>
    <w:rsid w:val="005B451F"/>
    <w:rsid w:val="005B633D"/>
    <w:rsid w:val="005B63EE"/>
    <w:rsid w:val="005C5320"/>
    <w:rsid w:val="005C6B07"/>
    <w:rsid w:val="005C7AA2"/>
    <w:rsid w:val="005D21B6"/>
    <w:rsid w:val="005D4F5E"/>
    <w:rsid w:val="005D71D9"/>
    <w:rsid w:val="005D7415"/>
    <w:rsid w:val="005D793D"/>
    <w:rsid w:val="005E022F"/>
    <w:rsid w:val="005E25E2"/>
    <w:rsid w:val="005E2AC7"/>
    <w:rsid w:val="005E3447"/>
    <w:rsid w:val="005E64D8"/>
    <w:rsid w:val="005F19DA"/>
    <w:rsid w:val="005F209A"/>
    <w:rsid w:val="005F24AD"/>
    <w:rsid w:val="005F3139"/>
    <w:rsid w:val="005F3936"/>
    <w:rsid w:val="0060101C"/>
    <w:rsid w:val="00601C81"/>
    <w:rsid w:val="006021E6"/>
    <w:rsid w:val="00602764"/>
    <w:rsid w:val="00604322"/>
    <w:rsid w:val="006046F2"/>
    <w:rsid w:val="00605A2C"/>
    <w:rsid w:val="0060624D"/>
    <w:rsid w:val="0061261C"/>
    <w:rsid w:val="006136DB"/>
    <w:rsid w:val="0061378D"/>
    <w:rsid w:val="00615E7D"/>
    <w:rsid w:val="00616CE1"/>
    <w:rsid w:val="0062331A"/>
    <w:rsid w:val="00623CC8"/>
    <w:rsid w:val="00624077"/>
    <w:rsid w:val="00624804"/>
    <w:rsid w:val="006263FE"/>
    <w:rsid w:val="00626ACC"/>
    <w:rsid w:val="006273F8"/>
    <w:rsid w:val="00631423"/>
    <w:rsid w:val="00631B83"/>
    <w:rsid w:val="00631E18"/>
    <w:rsid w:val="0063348D"/>
    <w:rsid w:val="006339A1"/>
    <w:rsid w:val="006357CE"/>
    <w:rsid w:val="0063610B"/>
    <w:rsid w:val="0064295C"/>
    <w:rsid w:val="00643B27"/>
    <w:rsid w:val="006470A5"/>
    <w:rsid w:val="006477B2"/>
    <w:rsid w:val="00652F91"/>
    <w:rsid w:val="00665878"/>
    <w:rsid w:val="00665F8C"/>
    <w:rsid w:val="00666AE4"/>
    <w:rsid w:val="00671E68"/>
    <w:rsid w:val="00673F1B"/>
    <w:rsid w:val="006769E2"/>
    <w:rsid w:val="006807E2"/>
    <w:rsid w:val="00680F5E"/>
    <w:rsid w:val="00683AFD"/>
    <w:rsid w:val="00684C3A"/>
    <w:rsid w:val="006867CB"/>
    <w:rsid w:val="006930A7"/>
    <w:rsid w:val="00697FD7"/>
    <w:rsid w:val="006A1CE1"/>
    <w:rsid w:val="006A22AB"/>
    <w:rsid w:val="006A546B"/>
    <w:rsid w:val="006A5F25"/>
    <w:rsid w:val="006A690F"/>
    <w:rsid w:val="006B291C"/>
    <w:rsid w:val="006B4D5E"/>
    <w:rsid w:val="006B4F45"/>
    <w:rsid w:val="006B578A"/>
    <w:rsid w:val="006C0238"/>
    <w:rsid w:val="006C050F"/>
    <w:rsid w:val="006C22F3"/>
    <w:rsid w:val="006C2997"/>
    <w:rsid w:val="006C3FD7"/>
    <w:rsid w:val="006C76DA"/>
    <w:rsid w:val="006D1700"/>
    <w:rsid w:val="006D257C"/>
    <w:rsid w:val="006D402B"/>
    <w:rsid w:val="006D40ED"/>
    <w:rsid w:val="006D63AD"/>
    <w:rsid w:val="006E466D"/>
    <w:rsid w:val="006E5479"/>
    <w:rsid w:val="006E5644"/>
    <w:rsid w:val="006E5F25"/>
    <w:rsid w:val="006E64C6"/>
    <w:rsid w:val="006E7272"/>
    <w:rsid w:val="006E729F"/>
    <w:rsid w:val="006F0731"/>
    <w:rsid w:val="006F0741"/>
    <w:rsid w:val="006F15D9"/>
    <w:rsid w:val="006F42BC"/>
    <w:rsid w:val="006F4A3B"/>
    <w:rsid w:val="006F5D85"/>
    <w:rsid w:val="006F63BC"/>
    <w:rsid w:val="0070091A"/>
    <w:rsid w:val="00701CD3"/>
    <w:rsid w:val="00705D51"/>
    <w:rsid w:val="00711111"/>
    <w:rsid w:val="00712582"/>
    <w:rsid w:val="00714290"/>
    <w:rsid w:val="00716963"/>
    <w:rsid w:val="00716A14"/>
    <w:rsid w:val="00716B64"/>
    <w:rsid w:val="00717516"/>
    <w:rsid w:val="007200A3"/>
    <w:rsid w:val="00720146"/>
    <w:rsid w:val="007275C4"/>
    <w:rsid w:val="00727638"/>
    <w:rsid w:val="0073710B"/>
    <w:rsid w:val="007407CC"/>
    <w:rsid w:val="0074132A"/>
    <w:rsid w:val="0074487B"/>
    <w:rsid w:val="00745276"/>
    <w:rsid w:val="007504F6"/>
    <w:rsid w:val="00750562"/>
    <w:rsid w:val="00754D70"/>
    <w:rsid w:val="00756E1D"/>
    <w:rsid w:val="00757355"/>
    <w:rsid w:val="00757C99"/>
    <w:rsid w:val="00761AA1"/>
    <w:rsid w:val="00762896"/>
    <w:rsid w:val="00762C6F"/>
    <w:rsid w:val="00763CCC"/>
    <w:rsid w:val="00763D16"/>
    <w:rsid w:val="00772310"/>
    <w:rsid w:val="00775793"/>
    <w:rsid w:val="00775A32"/>
    <w:rsid w:val="00775C3C"/>
    <w:rsid w:val="00776A17"/>
    <w:rsid w:val="00776CED"/>
    <w:rsid w:val="0078464B"/>
    <w:rsid w:val="007851E6"/>
    <w:rsid w:val="0078557A"/>
    <w:rsid w:val="00785967"/>
    <w:rsid w:val="00785AE5"/>
    <w:rsid w:val="0078745B"/>
    <w:rsid w:val="00792294"/>
    <w:rsid w:val="00792696"/>
    <w:rsid w:val="00793963"/>
    <w:rsid w:val="00794B74"/>
    <w:rsid w:val="00796732"/>
    <w:rsid w:val="007A6CA3"/>
    <w:rsid w:val="007B0311"/>
    <w:rsid w:val="007B076A"/>
    <w:rsid w:val="007B21FE"/>
    <w:rsid w:val="007B3547"/>
    <w:rsid w:val="007B3ED0"/>
    <w:rsid w:val="007B5407"/>
    <w:rsid w:val="007B611F"/>
    <w:rsid w:val="007B7A80"/>
    <w:rsid w:val="007C1642"/>
    <w:rsid w:val="007C17D0"/>
    <w:rsid w:val="007D092F"/>
    <w:rsid w:val="007D3683"/>
    <w:rsid w:val="007D39A7"/>
    <w:rsid w:val="007D5DE5"/>
    <w:rsid w:val="007D6477"/>
    <w:rsid w:val="007E01E3"/>
    <w:rsid w:val="007E213C"/>
    <w:rsid w:val="007E26A2"/>
    <w:rsid w:val="007E2751"/>
    <w:rsid w:val="007E33DE"/>
    <w:rsid w:val="007E3D22"/>
    <w:rsid w:val="007E3EEB"/>
    <w:rsid w:val="007E557A"/>
    <w:rsid w:val="007E5AF4"/>
    <w:rsid w:val="007E7466"/>
    <w:rsid w:val="007F0EEA"/>
    <w:rsid w:val="007F2B2B"/>
    <w:rsid w:val="007F2EFD"/>
    <w:rsid w:val="007F67AC"/>
    <w:rsid w:val="00802932"/>
    <w:rsid w:val="00802CEC"/>
    <w:rsid w:val="008033A0"/>
    <w:rsid w:val="00803911"/>
    <w:rsid w:val="00804F9A"/>
    <w:rsid w:val="008059B6"/>
    <w:rsid w:val="008067F4"/>
    <w:rsid w:val="0080757D"/>
    <w:rsid w:val="0081273F"/>
    <w:rsid w:val="008145BD"/>
    <w:rsid w:val="00814825"/>
    <w:rsid w:val="00814EF2"/>
    <w:rsid w:val="00815435"/>
    <w:rsid w:val="0081576C"/>
    <w:rsid w:val="00817F3C"/>
    <w:rsid w:val="0082021F"/>
    <w:rsid w:val="00820629"/>
    <w:rsid w:val="008206D8"/>
    <w:rsid w:val="00820CC8"/>
    <w:rsid w:val="0082115A"/>
    <w:rsid w:val="0082551B"/>
    <w:rsid w:val="00825E18"/>
    <w:rsid w:val="008268D5"/>
    <w:rsid w:val="008269E3"/>
    <w:rsid w:val="00826FB8"/>
    <w:rsid w:val="00827D81"/>
    <w:rsid w:val="0083019D"/>
    <w:rsid w:val="00832307"/>
    <w:rsid w:val="00834740"/>
    <w:rsid w:val="00835EAF"/>
    <w:rsid w:val="008363A2"/>
    <w:rsid w:val="008423B6"/>
    <w:rsid w:val="008452A6"/>
    <w:rsid w:val="00845EE4"/>
    <w:rsid w:val="008518C7"/>
    <w:rsid w:val="0085344A"/>
    <w:rsid w:val="00854FAC"/>
    <w:rsid w:val="008617F2"/>
    <w:rsid w:val="00862021"/>
    <w:rsid w:val="00862884"/>
    <w:rsid w:val="00863035"/>
    <w:rsid w:val="00863CC5"/>
    <w:rsid w:val="0086451F"/>
    <w:rsid w:val="00864AB2"/>
    <w:rsid w:val="008653BA"/>
    <w:rsid w:val="00865459"/>
    <w:rsid w:val="00866593"/>
    <w:rsid w:val="00867472"/>
    <w:rsid w:val="008753E4"/>
    <w:rsid w:val="008760AC"/>
    <w:rsid w:val="00877DED"/>
    <w:rsid w:val="008800F6"/>
    <w:rsid w:val="00882F77"/>
    <w:rsid w:val="008845D2"/>
    <w:rsid w:val="00885FB9"/>
    <w:rsid w:val="00892377"/>
    <w:rsid w:val="0089286F"/>
    <w:rsid w:val="00893EE8"/>
    <w:rsid w:val="00897C1D"/>
    <w:rsid w:val="008A0708"/>
    <w:rsid w:val="008A10C0"/>
    <w:rsid w:val="008B10AF"/>
    <w:rsid w:val="008B2183"/>
    <w:rsid w:val="008B27C3"/>
    <w:rsid w:val="008B2B68"/>
    <w:rsid w:val="008B30A3"/>
    <w:rsid w:val="008B784E"/>
    <w:rsid w:val="008C0E7C"/>
    <w:rsid w:val="008C2353"/>
    <w:rsid w:val="008C3456"/>
    <w:rsid w:val="008C477B"/>
    <w:rsid w:val="008C5392"/>
    <w:rsid w:val="008C59AA"/>
    <w:rsid w:val="008C6E9C"/>
    <w:rsid w:val="008D0631"/>
    <w:rsid w:val="008D33A8"/>
    <w:rsid w:val="008E1E1A"/>
    <w:rsid w:val="008E6D45"/>
    <w:rsid w:val="008E7812"/>
    <w:rsid w:val="008E79CB"/>
    <w:rsid w:val="008F06EF"/>
    <w:rsid w:val="008F0F5B"/>
    <w:rsid w:val="008F1956"/>
    <w:rsid w:val="008F1DF1"/>
    <w:rsid w:val="008F1EB0"/>
    <w:rsid w:val="008F375F"/>
    <w:rsid w:val="008F510D"/>
    <w:rsid w:val="008F5162"/>
    <w:rsid w:val="008F62F0"/>
    <w:rsid w:val="008F6344"/>
    <w:rsid w:val="008F6D19"/>
    <w:rsid w:val="00903F18"/>
    <w:rsid w:val="009046AE"/>
    <w:rsid w:val="00904E53"/>
    <w:rsid w:val="009066C3"/>
    <w:rsid w:val="00907542"/>
    <w:rsid w:val="0091030C"/>
    <w:rsid w:val="00912E0B"/>
    <w:rsid w:val="00913C03"/>
    <w:rsid w:val="00916470"/>
    <w:rsid w:val="009213DE"/>
    <w:rsid w:val="009221F6"/>
    <w:rsid w:val="00926D14"/>
    <w:rsid w:val="009330FE"/>
    <w:rsid w:val="0093363B"/>
    <w:rsid w:val="0093504B"/>
    <w:rsid w:val="00936363"/>
    <w:rsid w:val="009379EC"/>
    <w:rsid w:val="00942472"/>
    <w:rsid w:val="009433FC"/>
    <w:rsid w:val="00943469"/>
    <w:rsid w:val="00950533"/>
    <w:rsid w:val="0095059D"/>
    <w:rsid w:val="009509D4"/>
    <w:rsid w:val="00950ACD"/>
    <w:rsid w:val="00950B7D"/>
    <w:rsid w:val="00951788"/>
    <w:rsid w:val="00956242"/>
    <w:rsid w:val="00956D86"/>
    <w:rsid w:val="00957153"/>
    <w:rsid w:val="009609B6"/>
    <w:rsid w:val="009647FD"/>
    <w:rsid w:val="00967EF1"/>
    <w:rsid w:val="00972462"/>
    <w:rsid w:val="009749BF"/>
    <w:rsid w:val="00975B9C"/>
    <w:rsid w:val="009801E6"/>
    <w:rsid w:val="00986A1D"/>
    <w:rsid w:val="009926C5"/>
    <w:rsid w:val="00993AE9"/>
    <w:rsid w:val="00996505"/>
    <w:rsid w:val="00997D26"/>
    <w:rsid w:val="009A0E5B"/>
    <w:rsid w:val="009A1237"/>
    <w:rsid w:val="009A1EA6"/>
    <w:rsid w:val="009A2F9F"/>
    <w:rsid w:val="009A5926"/>
    <w:rsid w:val="009A7946"/>
    <w:rsid w:val="009B28E4"/>
    <w:rsid w:val="009B336A"/>
    <w:rsid w:val="009B4A11"/>
    <w:rsid w:val="009C0A80"/>
    <w:rsid w:val="009C2E46"/>
    <w:rsid w:val="009C3DB3"/>
    <w:rsid w:val="009C5FA5"/>
    <w:rsid w:val="009C782A"/>
    <w:rsid w:val="009C7C02"/>
    <w:rsid w:val="009D105C"/>
    <w:rsid w:val="009D19AB"/>
    <w:rsid w:val="009D1EBB"/>
    <w:rsid w:val="009D28DC"/>
    <w:rsid w:val="009D53F3"/>
    <w:rsid w:val="009D54B1"/>
    <w:rsid w:val="009D69E3"/>
    <w:rsid w:val="009D7227"/>
    <w:rsid w:val="009D7CC8"/>
    <w:rsid w:val="009E05EE"/>
    <w:rsid w:val="009E2922"/>
    <w:rsid w:val="009E394B"/>
    <w:rsid w:val="009E78A9"/>
    <w:rsid w:val="009F0131"/>
    <w:rsid w:val="009F0653"/>
    <w:rsid w:val="009F0A9B"/>
    <w:rsid w:val="009F1B74"/>
    <w:rsid w:val="009F20CD"/>
    <w:rsid w:val="009F26EA"/>
    <w:rsid w:val="009F3102"/>
    <w:rsid w:val="009F48F9"/>
    <w:rsid w:val="009F529A"/>
    <w:rsid w:val="009F77F1"/>
    <w:rsid w:val="009F7C01"/>
    <w:rsid w:val="00A00A05"/>
    <w:rsid w:val="00A00D92"/>
    <w:rsid w:val="00A0133D"/>
    <w:rsid w:val="00A028D0"/>
    <w:rsid w:val="00A0483A"/>
    <w:rsid w:val="00A062F6"/>
    <w:rsid w:val="00A06B22"/>
    <w:rsid w:val="00A06F33"/>
    <w:rsid w:val="00A10F61"/>
    <w:rsid w:val="00A140C0"/>
    <w:rsid w:val="00A165B5"/>
    <w:rsid w:val="00A21045"/>
    <w:rsid w:val="00A21BF6"/>
    <w:rsid w:val="00A2349C"/>
    <w:rsid w:val="00A24358"/>
    <w:rsid w:val="00A24D34"/>
    <w:rsid w:val="00A26FD5"/>
    <w:rsid w:val="00A301AC"/>
    <w:rsid w:val="00A33C86"/>
    <w:rsid w:val="00A3542C"/>
    <w:rsid w:val="00A35FC3"/>
    <w:rsid w:val="00A37381"/>
    <w:rsid w:val="00A37D95"/>
    <w:rsid w:val="00A40032"/>
    <w:rsid w:val="00A40636"/>
    <w:rsid w:val="00A40DAD"/>
    <w:rsid w:val="00A428F4"/>
    <w:rsid w:val="00A433B6"/>
    <w:rsid w:val="00A4530D"/>
    <w:rsid w:val="00A45874"/>
    <w:rsid w:val="00A50FDE"/>
    <w:rsid w:val="00A518A4"/>
    <w:rsid w:val="00A5230E"/>
    <w:rsid w:val="00A52BCC"/>
    <w:rsid w:val="00A530B0"/>
    <w:rsid w:val="00A53A5C"/>
    <w:rsid w:val="00A56184"/>
    <w:rsid w:val="00A56BB3"/>
    <w:rsid w:val="00A62D1B"/>
    <w:rsid w:val="00A67123"/>
    <w:rsid w:val="00A6722F"/>
    <w:rsid w:val="00A71DD6"/>
    <w:rsid w:val="00A7240F"/>
    <w:rsid w:val="00A72430"/>
    <w:rsid w:val="00A72652"/>
    <w:rsid w:val="00A75939"/>
    <w:rsid w:val="00A77228"/>
    <w:rsid w:val="00A7776B"/>
    <w:rsid w:val="00A80CA8"/>
    <w:rsid w:val="00A8173A"/>
    <w:rsid w:val="00A817FB"/>
    <w:rsid w:val="00A823E3"/>
    <w:rsid w:val="00A85551"/>
    <w:rsid w:val="00A85761"/>
    <w:rsid w:val="00A87CBE"/>
    <w:rsid w:val="00A9074C"/>
    <w:rsid w:val="00A91A29"/>
    <w:rsid w:val="00A9227D"/>
    <w:rsid w:val="00A93B4B"/>
    <w:rsid w:val="00A94AD3"/>
    <w:rsid w:val="00A971C4"/>
    <w:rsid w:val="00A9744B"/>
    <w:rsid w:val="00AA27CF"/>
    <w:rsid w:val="00AA2AC0"/>
    <w:rsid w:val="00AA6FD8"/>
    <w:rsid w:val="00AB2157"/>
    <w:rsid w:val="00AB4E91"/>
    <w:rsid w:val="00AC2AC6"/>
    <w:rsid w:val="00AC33AE"/>
    <w:rsid w:val="00AC51E6"/>
    <w:rsid w:val="00AC57C2"/>
    <w:rsid w:val="00AC582D"/>
    <w:rsid w:val="00AC60D9"/>
    <w:rsid w:val="00AC7345"/>
    <w:rsid w:val="00AC74D0"/>
    <w:rsid w:val="00AD30E2"/>
    <w:rsid w:val="00AD6019"/>
    <w:rsid w:val="00AD6BFF"/>
    <w:rsid w:val="00AE14F7"/>
    <w:rsid w:val="00AE2084"/>
    <w:rsid w:val="00AE52BD"/>
    <w:rsid w:val="00AE6E31"/>
    <w:rsid w:val="00AF0AC5"/>
    <w:rsid w:val="00AF4165"/>
    <w:rsid w:val="00AF5F19"/>
    <w:rsid w:val="00AF6A54"/>
    <w:rsid w:val="00B006D1"/>
    <w:rsid w:val="00B01696"/>
    <w:rsid w:val="00B01E38"/>
    <w:rsid w:val="00B030ED"/>
    <w:rsid w:val="00B05391"/>
    <w:rsid w:val="00B05F59"/>
    <w:rsid w:val="00B06E7D"/>
    <w:rsid w:val="00B10CD8"/>
    <w:rsid w:val="00B11CB0"/>
    <w:rsid w:val="00B13249"/>
    <w:rsid w:val="00B204D4"/>
    <w:rsid w:val="00B22C94"/>
    <w:rsid w:val="00B22D60"/>
    <w:rsid w:val="00B2309F"/>
    <w:rsid w:val="00B2359C"/>
    <w:rsid w:val="00B23B01"/>
    <w:rsid w:val="00B244A4"/>
    <w:rsid w:val="00B278E9"/>
    <w:rsid w:val="00B2798D"/>
    <w:rsid w:val="00B30361"/>
    <w:rsid w:val="00B3084D"/>
    <w:rsid w:val="00B308F1"/>
    <w:rsid w:val="00B310DB"/>
    <w:rsid w:val="00B31B53"/>
    <w:rsid w:val="00B3376E"/>
    <w:rsid w:val="00B34A2D"/>
    <w:rsid w:val="00B431FE"/>
    <w:rsid w:val="00B4382F"/>
    <w:rsid w:val="00B440E6"/>
    <w:rsid w:val="00B46691"/>
    <w:rsid w:val="00B50EA1"/>
    <w:rsid w:val="00B50ECD"/>
    <w:rsid w:val="00B51E19"/>
    <w:rsid w:val="00B5271F"/>
    <w:rsid w:val="00B532C2"/>
    <w:rsid w:val="00B53495"/>
    <w:rsid w:val="00B56A02"/>
    <w:rsid w:val="00B56B03"/>
    <w:rsid w:val="00B57534"/>
    <w:rsid w:val="00B5767F"/>
    <w:rsid w:val="00B60952"/>
    <w:rsid w:val="00B610D8"/>
    <w:rsid w:val="00B622A5"/>
    <w:rsid w:val="00B6363E"/>
    <w:rsid w:val="00B63724"/>
    <w:rsid w:val="00B656F8"/>
    <w:rsid w:val="00B659AD"/>
    <w:rsid w:val="00B65C7D"/>
    <w:rsid w:val="00B6624F"/>
    <w:rsid w:val="00B663AF"/>
    <w:rsid w:val="00B75651"/>
    <w:rsid w:val="00B76790"/>
    <w:rsid w:val="00B77D33"/>
    <w:rsid w:val="00B80B29"/>
    <w:rsid w:val="00B82640"/>
    <w:rsid w:val="00B8322A"/>
    <w:rsid w:val="00B8485D"/>
    <w:rsid w:val="00B900B8"/>
    <w:rsid w:val="00B91589"/>
    <w:rsid w:val="00B93F70"/>
    <w:rsid w:val="00B94856"/>
    <w:rsid w:val="00B961C8"/>
    <w:rsid w:val="00B97D5C"/>
    <w:rsid w:val="00B97DD9"/>
    <w:rsid w:val="00BA0DB5"/>
    <w:rsid w:val="00BA0EA2"/>
    <w:rsid w:val="00BA23D2"/>
    <w:rsid w:val="00BA2A82"/>
    <w:rsid w:val="00BA6AFC"/>
    <w:rsid w:val="00BA6F02"/>
    <w:rsid w:val="00BB0693"/>
    <w:rsid w:val="00BB4D7B"/>
    <w:rsid w:val="00BB53F1"/>
    <w:rsid w:val="00BB6EAA"/>
    <w:rsid w:val="00BC078E"/>
    <w:rsid w:val="00BC145D"/>
    <w:rsid w:val="00BC3593"/>
    <w:rsid w:val="00BC3F25"/>
    <w:rsid w:val="00BC64F9"/>
    <w:rsid w:val="00BC6BC2"/>
    <w:rsid w:val="00BC6BC7"/>
    <w:rsid w:val="00BC704F"/>
    <w:rsid w:val="00BD06D6"/>
    <w:rsid w:val="00BD3813"/>
    <w:rsid w:val="00BD4789"/>
    <w:rsid w:val="00BD6754"/>
    <w:rsid w:val="00BD7F73"/>
    <w:rsid w:val="00BE3F84"/>
    <w:rsid w:val="00BE5DD4"/>
    <w:rsid w:val="00BF4DB3"/>
    <w:rsid w:val="00BF6EE4"/>
    <w:rsid w:val="00BF7E3D"/>
    <w:rsid w:val="00C00917"/>
    <w:rsid w:val="00C0095E"/>
    <w:rsid w:val="00C019AE"/>
    <w:rsid w:val="00C02789"/>
    <w:rsid w:val="00C02BCA"/>
    <w:rsid w:val="00C03048"/>
    <w:rsid w:val="00C040D9"/>
    <w:rsid w:val="00C05A1A"/>
    <w:rsid w:val="00C0693B"/>
    <w:rsid w:val="00C109E5"/>
    <w:rsid w:val="00C113A4"/>
    <w:rsid w:val="00C128EF"/>
    <w:rsid w:val="00C14241"/>
    <w:rsid w:val="00C169F9"/>
    <w:rsid w:val="00C20680"/>
    <w:rsid w:val="00C23FF8"/>
    <w:rsid w:val="00C2520D"/>
    <w:rsid w:val="00C25460"/>
    <w:rsid w:val="00C257D6"/>
    <w:rsid w:val="00C25C7D"/>
    <w:rsid w:val="00C261B1"/>
    <w:rsid w:val="00C264AD"/>
    <w:rsid w:val="00C27216"/>
    <w:rsid w:val="00C30A8E"/>
    <w:rsid w:val="00C3207E"/>
    <w:rsid w:val="00C331E5"/>
    <w:rsid w:val="00C33B74"/>
    <w:rsid w:val="00C377C1"/>
    <w:rsid w:val="00C42AF9"/>
    <w:rsid w:val="00C45B81"/>
    <w:rsid w:val="00C50046"/>
    <w:rsid w:val="00C50282"/>
    <w:rsid w:val="00C51F9D"/>
    <w:rsid w:val="00C60280"/>
    <w:rsid w:val="00C60E13"/>
    <w:rsid w:val="00C639E6"/>
    <w:rsid w:val="00C67335"/>
    <w:rsid w:val="00C67B1E"/>
    <w:rsid w:val="00C700FD"/>
    <w:rsid w:val="00C726F7"/>
    <w:rsid w:val="00C729C9"/>
    <w:rsid w:val="00C72E40"/>
    <w:rsid w:val="00C752B6"/>
    <w:rsid w:val="00C7636B"/>
    <w:rsid w:val="00C76500"/>
    <w:rsid w:val="00C7766F"/>
    <w:rsid w:val="00C8005D"/>
    <w:rsid w:val="00C808ED"/>
    <w:rsid w:val="00C8224D"/>
    <w:rsid w:val="00C83020"/>
    <w:rsid w:val="00C83069"/>
    <w:rsid w:val="00C85684"/>
    <w:rsid w:val="00C85AD1"/>
    <w:rsid w:val="00C87283"/>
    <w:rsid w:val="00C927B0"/>
    <w:rsid w:val="00C9743F"/>
    <w:rsid w:val="00CA3A27"/>
    <w:rsid w:val="00CA6998"/>
    <w:rsid w:val="00CA74B5"/>
    <w:rsid w:val="00CB08CF"/>
    <w:rsid w:val="00CB0B72"/>
    <w:rsid w:val="00CB0C59"/>
    <w:rsid w:val="00CB10DE"/>
    <w:rsid w:val="00CB12C2"/>
    <w:rsid w:val="00CB68CF"/>
    <w:rsid w:val="00CB7A90"/>
    <w:rsid w:val="00CC0400"/>
    <w:rsid w:val="00CC0DF9"/>
    <w:rsid w:val="00CC2353"/>
    <w:rsid w:val="00CC45DC"/>
    <w:rsid w:val="00CC480D"/>
    <w:rsid w:val="00CC6035"/>
    <w:rsid w:val="00CC6B72"/>
    <w:rsid w:val="00CD0424"/>
    <w:rsid w:val="00CD0F0C"/>
    <w:rsid w:val="00CD0F5D"/>
    <w:rsid w:val="00CD33E4"/>
    <w:rsid w:val="00CD3909"/>
    <w:rsid w:val="00CD4699"/>
    <w:rsid w:val="00CD4AA8"/>
    <w:rsid w:val="00CD554E"/>
    <w:rsid w:val="00CD7442"/>
    <w:rsid w:val="00CE479B"/>
    <w:rsid w:val="00CE54BC"/>
    <w:rsid w:val="00CF02F7"/>
    <w:rsid w:val="00CF0CCB"/>
    <w:rsid w:val="00CF1BA5"/>
    <w:rsid w:val="00CF3A21"/>
    <w:rsid w:val="00CF53DD"/>
    <w:rsid w:val="00CF5D6D"/>
    <w:rsid w:val="00CF76C7"/>
    <w:rsid w:val="00D018B9"/>
    <w:rsid w:val="00D04DAC"/>
    <w:rsid w:val="00D061A7"/>
    <w:rsid w:val="00D0771B"/>
    <w:rsid w:val="00D16E2B"/>
    <w:rsid w:val="00D203A5"/>
    <w:rsid w:val="00D218F5"/>
    <w:rsid w:val="00D24E00"/>
    <w:rsid w:val="00D25697"/>
    <w:rsid w:val="00D30CBD"/>
    <w:rsid w:val="00D32955"/>
    <w:rsid w:val="00D32CA3"/>
    <w:rsid w:val="00D34124"/>
    <w:rsid w:val="00D349C1"/>
    <w:rsid w:val="00D34ED3"/>
    <w:rsid w:val="00D35EC7"/>
    <w:rsid w:val="00D3692A"/>
    <w:rsid w:val="00D407DF"/>
    <w:rsid w:val="00D41200"/>
    <w:rsid w:val="00D4384D"/>
    <w:rsid w:val="00D4393E"/>
    <w:rsid w:val="00D450DF"/>
    <w:rsid w:val="00D45B46"/>
    <w:rsid w:val="00D4649E"/>
    <w:rsid w:val="00D50AA7"/>
    <w:rsid w:val="00D51542"/>
    <w:rsid w:val="00D515FF"/>
    <w:rsid w:val="00D51C22"/>
    <w:rsid w:val="00D51CCA"/>
    <w:rsid w:val="00D52E1D"/>
    <w:rsid w:val="00D535D4"/>
    <w:rsid w:val="00D55133"/>
    <w:rsid w:val="00D55A88"/>
    <w:rsid w:val="00D55EFC"/>
    <w:rsid w:val="00D565C9"/>
    <w:rsid w:val="00D60AA9"/>
    <w:rsid w:val="00D610C3"/>
    <w:rsid w:val="00D62A08"/>
    <w:rsid w:val="00D62A72"/>
    <w:rsid w:val="00D67BD9"/>
    <w:rsid w:val="00D67DEF"/>
    <w:rsid w:val="00D70C99"/>
    <w:rsid w:val="00D7134D"/>
    <w:rsid w:val="00D72478"/>
    <w:rsid w:val="00D82719"/>
    <w:rsid w:val="00D82A96"/>
    <w:rsid w:val="00D87049"/>
    <w:rsid w:val="00D90D01"/>
    <w:rsid w:val="00D91EA7"/>
    <w:rsid w:val="00D91F7E"/>
    <w:rsid w:val="00D926E6"/>
    <w:rsid w:val="00D931F4"/>
    <w:rsid w:val="00D947CB"/>
    <w:rsid w:val="00D96738"/>
    <w:rsid w:val="00D97813"/>
    <w:rsid w:val="00DA1D75"/>
    <w:rsid w:val="00DA238E"/>
    <w:rsid w:val="00DA5E56"/>
    <w:rsid w:val="00DA7AC7"/>
    <w:rsid w:val="00DB0C1C"/>
    <w:rsid w:val="00DB1374"/>
    <w:rsid w:val="00DB2260"/>
    <w:rsid w:val="00DB44DC"/>
    <w:rsid w:val="00DB44EF"/>
    <w:rsid w:val="00DB4584"/>
    <w:rsid w:val="00DB545E"/>
    <w:rsid w:val="00DB6D26"/>
    <w:rsid w:val="00DB7374"/>
    <w:rsid w:val="00DC0CBF"/>
    <w:rsid w:val="00DC5B56"/>
    <w:rsid w:val="00DC66B8"/>
    <w:rsid w:val="00DC7B87"/>
    <w:rsid w:val="00DD0A33"/>
    <w:rsid w:val="00DD0A82"/>
    <w:rsid w:val="00DD1158"/>
    <w:rsid w:val="00DD1C4A"/>
    <w:rsid w:val="00DD2A01"/>
    <w:rsid w:val="00DD2CA0"/>
    <w:rsid w:val="00DD4973"/>
    <w:rsid w:val="00DD56EA"/>
    <w:rsid w:val="00DD6DCC"/>
    <w:rsid w:val="00DE10A3"/>
    <w:rsid w:val="00DE2C67"/>
    <w:rsid w:val="00DE4395"/>
    <w:rsid w:val="00DE4A0D"/>
    <w:rsid w:val="00DE5799"/>
    <w:rsid w:val="00DE5F63"/>
    <w:rsid w:val="00DF1177"/>
    <w:rsid w:val="00DF3015"/>
    <w:rsid w:val="00DF5039"/>
    <w:rsid w:val="00E01C12"/>
    <w:rsid w:val="00E01F06"/>
    <w:rsid w:val="00E01FC0"/>
    <w:rsid w:val="00E021D5"/>
    <w:rsid w:val="00E02292"/>
    <w:rsid w:val="00E03405"/>
    <w:rsid w:val="00E04AC3"/>
    <w:rsid w:val="00E050B8"/>
    <w:rsid w:val="00E07806"/>
    <w:rsid w:val="00E11DD6"/>
    <w:rsid w:val="00E14C2B"/>
    <w:rsid w:val="00E1735D"/>
    <w:rsid w:val="00E27FCB"/>
    <w:rsid w:val="00E312BD"/>
    <w:rsid w:val="00E31BCA"/>
    <w:rsid w:val="00E3325F"/>
    <w:rsid w:val="00E33765"/>
    <w:rsid w:val="00E3441E"/>
    <w:rsid w:val="00E3635B"/>
    <w:rsid w:val="00E41891"/>
    <w:rsid w:val="00E41A97"/>
    <w:rsid w:val="00E43F18"/>
    <w:rsid w:val="00E43F3C"/>
    <w:rsid w:val="00E535B9"/>
    <w:rsid w:val="00E56B71"/>
    <w:rsid w:val="00E60BA3"/>
    <w:rsid w:val="00E6236F"/>
    <w:rsid w:val="00E62532"/>
    <w:rsid w:val="00E62E49"/>
    <w:rsid w:val="00E64CD9"/>
    <w:rsid w:val="00E6512C"/>
    <w:rsid w:val="00E65BE8"/>
    <w:rsid w:val="00E664A5"/>
    <w:rsid w:val="00E677D8"/>
    <w:rsid w:val="00E70310"/>
    <w:rsid w:val="00E71CB7"/>
    <w:rsid w:val="00E71CC4"/>
    <w:rsid w:val="00E74E99"/>
    <w:rsid w:val="00E753C1"/>
    <w:rsid w:val="00E75B3C"/>
    <w:rsid w:val="00E75FD3"/>
    <w:rsid w:val="00E76900"/>
    <w:rsid w:val="00E81E8A"/>
    <w:rsid w:val="00E81F75"/>
    <w:rsid w:val="00E82521"/>
    <w:rsid w:val="00E83A29"/>
    <w:rsid w:val="00E83D18"/>
    <w:rsid w:val="00E844D0"/>
    <w:rsid w:val="00E86DC8"/>
    <w:rsid w:val="00E87964"/>
    <w:rsid w:val="00E90F95"/>
    <w:rsid w:val="00E91D62"/>
    <w:rsid w:val="00E94D1E"/>
    <w:rsid w:val="00E94EB2"/>
    <w:rsid w:val="00E9627F"/>
    <w:rsid w:val="00E97327"/>
    <w:rsid w:val="00EA081B"/>
    <w:rsid w:val="00EA1CC1"/>
    <w:rsid w:val="00EA1E6D"/>
    <w:rsid w:val="00EA7632"/>
    <w:rsid w:val="00EA7941"/>
    <w:rsid w:val="00EB1198"/>
    <w:rsid w:val="00EB24B7"/>
    <w:rsid w:val="00EB591C"/>
    <w:rsid w:val="00EB6D2A"/>
    <w:rsid w:val="00EC281F"/>
    <w:rsid w:val="00EC3232"/>
    <w:rsid w:val="00EC3AEF"/>
    <w:rsid w:val="00EC7AFC"/>
    <w:rsid w:val="00ED02DB"/>
    <w:rsid w:val="00ED0ED6"/>
    <w:rsid w:val="00ED101E"/>
    <w:rsid w:val="00ED1180"/>
    <w:rsid w:val="00ED2C5A"/>
    <w:rsid w:val="00ED30F0"/>
    <w:rsid w:val="00ED505A"/>
    <w:rsid w:val="00ED69C3"/>
    <w:rsid w:val="00EE0F9D"/>
    <w:rsid w:val="00EE287E"/>
    <w:rsid w:val="00EE4602"/>
    <w:rsid w:val="00EE5920"/>
    <w:rsid w:val="00EE5AAB"/>
    <w:rsid w:val="00EE6138"/>
    <w:rsid w:val="00EE6A1C"/>
    <w:rsid w:val="00EE7DB3"/>
    <w:rsid w:val="00EF08E8"/>
    <w:rsid w:val="00EF3871"/>
    <w:rsid w:val="00EF47CC"/>
    <w:rsid w:val="00EF580D"/>
    <w:rsid w:val="00F00C90"/>
    <w:rsid w:val="00F01AD9"/>
    <w:rsid w:val="00F10CE5"/>
    <w:rsid w:val="00F10D2F"/>
    <w:rsid w:val="00F116A7"/>
    <w:rsid w:val="00F1534F"/>
    <w:rsid w:val="00F21012"/>
    <w:rsid w:val="00F268F2"/>
    <w:rsid w:val="00F27634"/>
    <w:rsid w:val="00F32943"/>
    <w:rsid w:val="00F35922"/>
    <w:rsid w:val="00F37B44"/>
    <w:rsid w:val="00F42436"/>
    <w:rsid w:val="00F42A7D"/>
    <w:rsid w:val="00F442DB"/>
    <w:rsid w:val="00F46886"/>
    <w:rsid w:val="00F46E71"/>
    <w:rsid w:val="00F47505"/>
    <w:rsid w:val="00F515FE"/>
    <w:rsid w:val="00F51E00"/>
    <w:rsid w:val="00F522FA"/>
    <w:rsid w:val="00F571C5"/>
    <w:rsid w:val="00F5729E"/>
    <w:rsid w:val="00F60284"/>
    <w:rsid w:val="00F64BBD"/>
    <w:rsid w:val="00F651A4"/>
    <w:rsid w:val="00F66460"/>
    <w:rsid w:val="00F709F4"/>
    <w:rsid w:val="00F731DC"/>
    <w:rsid w:val="00F740FF"/>
    <w:rsid w:val="00F745E6"/>
    <w:rsid w:val="00F77518"/>
    <w:rsid w:val="00F778A4"/>
    <w:rsid w:val="00F808C8"/>
    <w:rsid w:val="00F808DF"/>
    <w:rsid w:val="00F834AE"/>
    <w:rsid w:val="00F84114"/>
    <w:rsid w:val="00F854DC"/>
    <w:rsid w:val="00F87778"/>
    <w:rsid w:val="00F87FC6"/>
    <w:rsid w:val="00F92887"/>
    <w:rsid w:val="00F94FF4"/>
    <w:rsid w:val="00FA1549"/>
    <w:rsid w:val="00FA217F"/>
    <w:rsid w:val="00FA3A1B"/>
    <w:rsid w:val="00FB2733"/>
    <w:rsid w:val="00FB3BA7"/>
    <w:rsid w:val="00FB3BD8"/>
    <w:rsid w:val="00FB4D80"/>
    <w:rsid w:val="00FB5679"/>
    <w:rsid w:val="00FB5796"/>
    <w:rsid w:val="00FB6408"/>
    <w:rsid w:val="00FB6449"/>
    <w:rsid w:val="00FB766E"/>
    <w:rsid w:val="00FC0A37"/>
    <w:rsid w:val="00FC1196"/>
    <w:rsid w:val="00FC2FA1"/>
    <w:rsid w:val="00FC380D"/>
    <w:rsid w:val="00FD0494"/>
    <w:rsid w:val="00FD11B4"/>
    <w:rsid w:val="00FD2CE3"/>
    <w:rsid w:val="00FD65CE"/>
    <w:rsid w:val="00FE260A"/>
    <w:rsid w:val="00FE37DE"/>
    <w:rsid w:val="00FE48B0"/>
    <w:rsid w:val="00FE521B"/>
    <w:rsid w:val="00FE6571"/>
    <w:rsid w:val="00FE6C4B"/>
    <w:rsid w:val="00FE78EC"/>
    <w:rsid w:val="00FF01B5"/>
    <w:rsid w:val="00FF1F87"/>
    <w:rsid w:val="00FF26A7"/>
    <w:rsid w:val="00FF36B2"/>
    <w:rsid w:val="00FF408F"/>
    <w:rsid w:val="00FF6C0F"/>
    <w:rsid w:val="00FF79B9"/>
    <w:rsid w:val="00FF7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L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 style="v-text-anchor:middle" fill="f" fillcolor="yellow" strokecolor="#0070c0">
      <v:fill color="yellow" on="f"/>
      <v:stroke color="#0070c0" weight="1.5pt"/>
      <o:colormru v:ext="edit" colors="#f06,#fc0,#ffc,#c00,#080600,#f60,#f90,#f2f2f2"/>
    </o:shapedefaults>
    <o:shapelayout v:ext="edit">
      <o:idmap v:ext="edit" data="1"/>
    </o:shapelayout>
  </w:shapeDefaults>
  <w:decimalSymbol w:val=","/>
  <w:listSeparator w:val=";"/>
  <w14:docId w14:val="20B18349"/>
  <w15:docId w15:val="{36A5A5B1-8F96-4E1D-8330-8AAF48A04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7F73"/>
    <w:rPr>
      <w:rFonts w:ascii="Times New Roman" w:eastAsia="Times New Roman" w:hAnsi="Times New Roman"/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F00C90"/>
    <w:pPr>
      <w:keepNext/>
      <w:keepLines/>
      <w:framePr w:wrap="around" w:vAnchor="text" w:hAnchor="text" w:xAlign="center" w:y="1"/>
      <w:shd w:val="clear" w:color="auto" w:fill="808080"/>
      <w:spacing w:after="80"/>
      <w:ind w:left="397"/>
      <w:jc w:val="center"/>
      <w:outlineLvl w:val="0"/>
    </w:pPr>
    <w:rPr>
      <w:rFonts w:ascii="Arial" w:hAnsi="Arial"/>
      <w:b/>
      <w:bCs/>
      <w:smallCaps/>
      <w:color w:val="FFFFFF"/>
      <w:sz w:val="28"/>
      <w:szCs w:val="28"/>
      <w:lang w:eastAsia="en-US"/>
    </w:rPr>
  </w:style>
  <w:style w:type="paragraph" w:styleId="Titre2">
    <w:name w:val="heading 2"/>
    <w:basedOn w:val="Normal"/>
    <w:next w:val="Normal"/>
    <w:link w:val="Titre2Car"/>
    <w:uiPriority w:val="9"/>
    <w:qFormat/>
    <w:rsid w:val="001300EC"/>
    <w:pPr>
      <w:keepNext/>
      <w:keepLines/>
      <w:numPr>
        <w:numId w:val="23"/>
      </w:numPr>
      <w:spacing w:before="200" w:line="276" w:lineRule="auto"/>
      <w:ind w:left="1117" w:hanging="360"/>
      <w:jc w:val="both"/>
      <w:outlineLvl w:val="1"/>
    </w:pPr>
    <w:rPr>
      <w:rFonts w:ascii="Arial" w:hAnsi="Arial"/>
      <w:b/>
      <w:bCs/>
      <w:color w:val="548DD4" w:themeColor="text2" w:themeTint="99"/>
      <w:szCs w:val="26"/>
      <w:u w:val="thick"/>
      <w:lang w:eastAsia="en-US"/>
    </w:rPr>
  </w:style>
  <w:style w:type="paragraph" w:styleId="Titre3">
    <w:name w:val="heading 3"/>
    <w:basedOn w:val="Normal"/>
    <w:next w:val="Normal"/>
    <w:link w:val="Titre3Car"/>
    <w:uiPriority w:val="9"/>
    <w:qFormat/>
    <w:rsid w:val="00F00C90"/>
    <w:pPr>
      <w:keepNext/>
      <w:keepLines/>
      <w:spacing w:before="200" w:line="276" w:lineRule="auto"/>
      <w:ind w:left="284"/>
      <w:jc w:val="both"/>
      <w:outlineLvl w:val="2"/>
    </w:pPr>
    <w:rPr>
      <w:rFonts w:ascii="Arial" w:hAnsi="Arial"/>
      <w:bCs/>
      <w:sz w:val="22"/>
      <w:szCs w:val="22"/>
      <w:u w:val="double"/>
      <w:lang w:eastAsia="en-US"/>
    </w:rPr>
  </w:style>
  <w:style w:type="paragraph" w:styleId="Titre4">
    <w:name w:val="heading 4"/>
    <w:basedOn w:val="Normal"/>
    <w:next w:val="Normal"/>
    <w:link w:val="Titre4Car"/>
    <w:uiPriority w:val="9"/>
    <w:qFormat/>
    <w:rsid w:val="000173E3"/>
    <w:pPr>
      <w:keepNext/>
      <w:keepLines/>
      <w:spacing w:before="120" w:line="276" w:lineRule="auto"/>
      <w:ind w:left="567"/>
      <w:jc w:val="both"/>
      <w:outlineLvl w:val="3"/>
    </w:pPr>
    <w:rPr>
      <w:rFonts w:ascii="Arial" w:hAnsi="Arial"/>
      <w:bCs/>
      <w:iCs/>
      <w:sz w:val="22"/>
      <w:szCs w:val="22"/>
      <w:u w:val="dash"/>
      <w:lang w:eastAsia="en-US"/>
    </w:rPr>
  </w:style>
  <w:style w:type="paragraph" w:styleId="Titre6">
    <w:name w:val="heading 6"/>
    <w:basedOn w:val="Normal"/>
    <w:next w:val="Normal"/>
    <w:link w:val="Titre6Car"/>
    <w:uiPriority w:val="9"/>
    <w:qFormat/>
    <w:rsid w:val="00E3441E"/>
    <w:pPr>
      <w:keepNext/>
      <w:keepLines/>
      <w:spacing w:before="200" w:line="276" w:lineRule="auto"/>
      <w:ind w:left="397"/>
      <w:jc w:val="both"/>
      <w:outlineLvl w:val="5"/>
    </w:pPr>
    <w:rPr>
      <w:rFonts w:ascii="Cambria" w:hAnsi="Cambria"/>
      <w:i/>
      <w:iCs/>
      <w:color w:val="243F60"/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9F26EA"/>
    <w:pPr>
      <w:tabs>
        <w:tab w:val="center" w:pos="4536"/>
        <w:tab w:val="right" w:pos="9072"/>
      </w:tabs>
      <w:ind w:left="397"/>
      <w:jc w:val="both"/>
    </w:pPr>
    <w:rPr>
      <w:rFonts w:ascii="Arial" w:eastAsia="Calibri" w:hAnsi="Arial"/>
      <w:sz w:val="22"/>
      <w:szCs w:val="22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9F26EA"/>
  </w:style>
  <w:style w:type="paragraph" w:styleId="Pieddepage">
    <w:name w:val="footer"/>
    <w:basedOn w:val="Normal"/>
    <w:link w:val="PieddepageCar"/>
    <w:uiPriority w:val="99"/>
    <w:unhideWhenUsed/>
    <w:rsid w:val="009F26EA"/>
    <w:pPr>
      <w:tabs>
        <w:tab w:val="center" w:pos="4536"/>
        <w:tab w:val="right" w:pos="9072"/>
      </w:tabs>
      <w:ind w:left="397"/>
      <w:jc w:val="both"/>
    </w:pPr>
    <w:rPr>
      <w:rFonts w:ascii="Arial" w:eastAsia="Calibri" w:hAnsi="Arial"/>
      <w:sz w:val="22"/>
      <w:szCs w:val="22"/>
      <w:lang w:eastAsia="en-US"/>
    </w:rPr>
  </w:style>
  <w:style w:type="character" w:customStyle="1" w:styleId="PieddepageCar">
    <w:name w:val="Pied de page Car"/>
    <w:basedOn w:val="Policepardfaut"/>
    <w:link w:val="Pieddepage"/>
    <w:uiPriority w:val="99"/>
    <w:rsid w:val="009F26EA"/>
  </w:style>
  <w:style w:type="table" w:styleId="Grilledutableau">
    <w:name w:val="Table Grid"/>
    <w:basedOn w:val="TableauNormal"/>
    <w:uiPriority w:val="59"/>
    <w:rsid w:val="009F26E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9F26E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F26EA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F51E00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F00C90"/>
    <w:rPr>
      <w:rFonts w:eastAsia="Times New Roman" w:cs="Times New Roman"/>
      <w:b/>
      <w:bCs/>
      <w:smallCaps/>
      <w:color w:val="FFFFFF"/>
      <w:sz w:val="28"/>
      <w:szCs w:val="28"/>
      <w:shd w:val="clear" w:color="auto" w:fill="808080"/>
    </w:rPr>
  </w:style>
  <w:style w:type="character" w:customStyle="1" w:styleId="Titre2Car">
    <w:name w:val="Titre 2 Car"/>
    <w:basedOn w:val="Policepardfaut"/>
    <w:link w:val="Titre2"/>
    <w:uiPriority w:val="9"/>
    <w:rsid w:val="001300EC"/>
    <w:rPr>
      <w:rFonts w:ascii="Arial" w:eastAsia="Times New Roman" w:hAnsi="Arial"/>
      <w:b/>
      <w:bCs/>
      <w:color w:val="548DD4" w:themeColor="text2" w:themeTint="99"/>
      <w:sz w:val="24"/>
      <w:szCs w:val="26"/>
      <w:u w:val="thick"/>
      <w:lang w:eastAsia="en-US"/>
    </w:rPr>
  </w:style>
  <w:style w:type="character" w:customStyle="1" w:styleId="Titre3Car">
    <w:name w:val="Titre 3 Car"/>
    <w:basedOn w:val="Policepardfaut"/>
    <w:link w:val="Titre3"/>
    <w:uiPriority w:val="9"/>
    <w:rsid w:val="00F00C90"/>
    <w:rPr>
      <w:rFonts w:eastAsia="Times New Roman" w:cs="Times New Roman"/>
      <w:bCs/>
      <w:sz w:val="20"/>
      <w:u w:val="double"/>
    </w:rPr>
  </w:style>
  <w:style w:type="paragraph" w:customStyle="1" w:styleId="Corrig">
    <w:name w:val="Corrigé"/>
    <w:basedOn w:val="Normal"/>
    <w:link w:val="CorrigCar"/>
    <w:qFormat/>
    <w:rsid w:val="000173E3"/>
    <w:pPr>
      <w:tabs>
        <w:tab w:val="right" w:pos="9072"/>
      </w:tabs>
      <w:spacing w:line="360" w:lineRule="auto"/>
      <w:ind w:left="397"/>
      <w:jc w:val="both"/>
    </w:pPr>
    <w:rPr>
      <w:rFonts w:ascii="Arial" w:eastAsia="Calibri" w:hAnsi="Arial"/>
      <w:i/>
      <w:color w:val="00B050"/>
      <w:sz w:val="22"/>
      <w:szCs w:val="22"/>
      <w:u w:val="dotted" w:color="000000"/>
      <w:lang w:eastAsia="en-US"/>
    </w:rPr>
  </w:style>
  <w:style w:type="character" w:customStyle="1" w:styleId="Titre4Car">
    <w:name w:val="Titre 4 Car"/>
    <w:basedOn w:val="Policepardfaut"/>
    <w:link w:val="Titre4"/>
    <w:uiPriority w:val="9"/>
    <w:rsid w:val="000173E3"/>
    <w:rPr>
      <w:rFonts w:eastAsia="Times New Roman" w:cs="Times New Roman"/>
      <w:bCs/>
      <w:iCs/>
      <w:sz w:val="20"/>
      <w:u w:val="dash"/>
    </w:rPr>
  </w:style>
  <w:style w:type="character" w:customStyle="1" w:styleId="CorrigCar">
    <w:name w:val="Corrigé Car"/>
    <w:basedOn w:val="Policepardfaut"/>
    <w:link w:val="Corrig"/>
    <w:rsid w:val="000173E3"/>
    <w:rPr>
      <w:i/>
      <w:color w:val="00B050"/>
      <w:sz w:val="20"/>
      <w:u w:val="dotted" w:color="000000"/>
    </w:rPr>
  </w:style>
  <w:style w:type="paragraph" w:styleId="Paragraphedeliste">
    <w:name w:val="List Paragraph"/>
    <w:basedOn w:val="Normal"/>
    <w:uiPriority w:val="34"/>
    <w:qFormat/>
    <w:rsid w:val="00683AFD"/>
    <w:pPr>
      <w:spacing w:line="276" w:lineRule="auto"/>
      <w:ind w:left="720"/>
      <w:contextualSpacing/>
      <w:jc w:val="both"/>
    </w:pPr>
    <w:rPr>
      <w:rFonts w:ascii="Arial" w:eastAsia="Calibri" w:hAnsi="Arial"/>
      <w:sz w:val="22"/>
      <w:szCs w:val="22"/>
      <w:lang w:eastAsia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E3441E"/>
    <w:rPr>
      <w:rFonts w:ascii="Cambria" w:eastAsia="Times New Roman" w:hAnsi="Cambria" w:cs="Times New Roman"/>
      <w:i/>
      <w:iCs/>
      <w:color w:val="243F60"/>
      <w:sz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E677D8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E677D8"/>
    <w:rPr>
      <w:rFonts w:ascii="Tahoma" w:hAnsi="Tahoma" w:cs="Tahoma"/>
      <w:sz w:val="16"/>
      <w:szCs w:val="16"/>
    </w:rPr>
  </w:style>
  <w:style w:type="paragraph" w:customStyle="1" w:styleId="Question">
    <w:name w:val="Question"/>
    <w:basedOn w:val="Normal"/>
    <w:link w:val="QuestionCar"/>
    <w:qFormat/>
    <w:rsid w:val="00EB591C"/>
    <w:pPr>
      <w:spacing w:line="276" w:lineRule="auto"/>
      <w:ind w:left="397"/>
      <w:jc w:val="both"/>
    </w:pPr>
    <w:rPr>
      <w:rFonts w:ascii="Arial" w:eastAsia="Calibri" w:hAnsi="Arial"/>
      <w:sz w:val="22"/>
      <w:szCs w:val="22"/>
      <w:lang w:eastAsia="en-US"/>
    </w:rPr>
  </w:style>
  <w:style w:type="character" w:customStyle="1" w:styleId="QuestionCar">
    <w:name w:val="Question Car"/>
    <w:basedOn w:val="Policepardfaut"/>
    <w:link w:val="Question"/>
    <w:rsid w:val="00EB591C"/>
    <w:rPr>
      <w:rFonts w:ascii="Arial" w:hAnsi="Arial"/>
      <w:sz w:val="22"/>
      <w:szCs w:val="22"/>
      <w:lang w:eastAsia="en-US"/>
    </w:rPr>
  </w:style>
  <w:style w:type="paragraph" w:customStyle="1" w:styleId="Exercice">
    <w:name w:val="Exercice"/>
    <w:basedOn w:val="Sansinterligne"/>
    <w:link w:val="ExerciceCar"/>
    <w:qFormat/>
    <w:rsid w:val="00B30361"/>
    <w:pPr>
      <w:spacing w:before="240"/>
      <w:ind w:left="284"/>
    </w:pPr>
    <w:rPr>
      <w:i/>
      <w:color w:val="4F81BD" w:themeColor="accent1"/>
      <w:sz w:val="24"/>
    </w:rPr>
  </w:style>
  <w:style w:type="character" w:customStyle="1" w:styleId="ExerciceCar">
    <w:name w:val="Exercice Car"/>
    <w:basedOn w:val="Policepardfaut"/>
    <w:link w:val="Exercice"/>
    <w:rsid w:val="00B30361"/>
    <w:rPr>
      <w:rFonts w:ascii="Arial" w:hAnsi="Arial"/>
      <w:i/>
      <w:color w:val="4F81BD" w:themeColor="accent1"/>
      <w:sz w:val="24"/>
      <w:szCs w:val="22"/>
      <w:lang w:eastAsia="en-US"/>
    </w:rPr>
  </w:style>
  <w:style w:type="paragraph" w:styleId="Sansinterligne">
    <w:name w:val="No Spacing"/>
    <w:uiPriority w:val="1"/>
    <w:qFormat/>
    <w:rsid w:val="00B30361"/>
    <w:pPr>
      <w:ind w:left="397"/>
      <w:jc w:val="both"/>
    </w:pPr>
    <w:rPr>
      <w:rFonts w:ascii="Arial" w:hAnsi="Arial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Mod&#232;les%20Office%20personnalis&#233;s\mod&#232;le%20NSI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E05635-AFAE-42EC-8EF2-7CF1A89A0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modèle NSI.dotx</Template>
  <TotalTime>0</TotalTime>
  <Pages>2</Pages>
  <Words>217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Aucune</Company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Hervé</dc:creator>
  <cp:keywords/>
  <dc:description/>
  <cp:lastModifiedBy>KESSELER Hervé</cp:lastModifiedBy>
  <cp:revision>2</cp:revision>
  <cp:lastPrinted>2015-03-22T12:10:00Z</cp:lastPrinted>
  <dcterms:created xsi:type="dcterms:W3CDTF">2021-09-12T17:50:00Z</dcterms:created>
  <dcterms:modified xsi:type="dcterms:W3CDTF">2021-09-12T17:50:00Z</dcterms:modified>
</cp:coreProperties>
</file>