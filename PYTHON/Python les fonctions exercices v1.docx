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9B99" w14:textId="3168B183" w:rsidR="00D8724A" w:rsidRDefault="00D8724A" w:rsidP="00D8724A">
      <w:pPr>
        <w:pStyle w:val="Default"/>
        <w:rPr>
          <w:sz w:val="23"/>
          <w:szCs w:val="23"/>
        </w:rPr>
      </w:pPr>
    </w:p>
    <w:p w14:paraId="5D6D0689" w14:textId="1B1BCDA8" w:rsidR="00D8724A" w:rsidRDefault="00D8724A" w:rsidP="00D8724A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Pour chacun des exercices suivants, avant d’écrire l’algorithme recenser les variables dont vous aurez besoin et précisez leur type. </w:t>
      </w:r>
    </w:p>
    <w:p w14:paraId="1D039188" w14:textId="474F5A23" w:rsidR="000C3933" w:rsidRPr="000C3933" w:rsidRDefault="00D8724A" w:rsidP="00AC4F26">
      <w:pPr>
        <w:pStyle w:val="Exercice"/>
      </w:pPr>
      <w:r w:rsidRPr="00AC4F26">
        <w:t xml:space="preserve">Exercice 1 : </w:t>
      </w:r>
      <w:r w:rsidR="000C3933" w:rsidRPr="000C3933">
        <w:t xml:space="preserve"> </w:t>
      </w:r>
      <w:r w:rsidR="00AC4F26" w:rsidRPr="00AC4F26">
        <w:t>Calcul de volume</w:t>
      </w:r>
    </w:p>
    <w:p w14:paraId="7CB376D7" w14:textId="5E8BFE4A" w:rsidR="000C3933" w:rsidRPr="000C3933" w:rsidRDefault="000C3933" w:rsidP="000C3933">
      <w:pPr>
        <w:pStyle w:val="Question"/>
        <w:numPr>
          <w:ilvl w:val="0"/>
          <w:numId w:val="31"/>
        </w:numPr>
      </w:pPr>
      <w:r w:rsidRPr="000C3933">
        <w:t>Écrire</w:t>
      </w:r>
      <w:r w:rsidRPr="000C3933">
        <w:t xml:space="preserve"> une fonction volume qui prend en paramètres les trois dimensions d’un parallélépipède rectangle et qui renvoie son volume. </w:t>
      </w:r>
    </w:p>
    <w:p w14:paraId="46BC3B80" w14:textId="4413DF3F" w:rsidR="000C3933" w:rsidRPr="000C3933" w:rsidRDefault="000C3933" w:rsidP="000C3933">
      <w:pPr>
        <w:pStyle w:val="Question"/>
        <w:numPr>
          <w:ilvl w:val="0"/>
          <w:numId w:val="31"/>
        </w:numPr>
      </w:pPr>
      <w:r w:rsidRPr="000C3933">
        <w:t>Écrire</w:t>
      </w:r>
      <w:r w:rsidRPr="000C3933">
        <w:t xml:space="preserve"> le programme principal utilisant cette fonction </w:t>
      </w:r>
    </w:p>
    <w:p w14:paraId="70B6B6A4" w14:textId="10EB5871" w:rsidR="00D8724A" w:rsidRDefault="00D8724A" w:rsidP="000C3933">
      <w:pPr>
        <w:pStyle w:val="Exercice"/>
      </w:pPr>
      <w:r>
        <w:t xml:space="preserve">Exercice 2 : </w:t>
      </w:r>
      <w:r w:rsidR="00AC4F26">
        <w:t>Extrêmes</w:t>
      </w:r>
    </w:p>
    <w:p w14:paraId="13431CA7" w14:textId="1B18055C" w:rsidR="000C3933" w:rsidRPr="000C3933" w:rsidRDefault="000C3933" w:rsidP="000C3933">
      <w:pPr>
        <w:pStyle w:val="Question"/>
        <w:numPr>
          <w:ilvl w:val="0"/>
          <w:numId w:val="32"/>
        </w:numPr>
      </w:pPr>
      <w:r w:rsidRPr="000C3933">
        <w:t>Écrire</w:t>
      </w:r>
      <w:r w:rsidRPr="000C3933">
        <w:t xml:space="preserve"> les fonctions maximum et minimum qui prennent en paramètres trois nombres entiers et qui renvoient respectivement la plus grande valeur et la plus petite valeur. </w:t>
      </w:r>
    </w:p>
    <w:p w14:paraId="65483166" w14:textId="7B005F25" w:rsidR="000C3933" w:rsidRPr="000C3933" w:rsidRDefault="000C3933" w:rsidP="000C3933">
      <w:pPr>
        <w:pStyle w:val="Question"/>
        <w:numPr>
          <w:ilvl w:val="0"/>
          <w:numId w:val="32"/>
        </w:numPr>
      </w:pPr>
      <w:r w:rsidRPr="000C3933">
        <w:t>Écrire</w:t>
      </w:r>
      <w:r w:rsidRPr="000C3933">
        <w:t xml:space="preserve"> un programme principal utilisant cette fonction </w:t>
      </w:r>
      <w:r>
        <w:t>pour la tester.</w:t>
      </w:r>
    </w:p>
    <w:p w14:paraId="51136C04" w14:textId="0A9CCF49" w:rsidR="000C3933" w:rsidRPr="000C3933" w:rsidRDefault="00D8724A" w:rsidP="00AC4F26">
      <w:pPr>
        <w:pStyle w:val="Exercice"/>
      </w:pPr>
      <w:r w:rsidRPr="00AC4F26">
        <w:t xml:space="preserve">Exercice 3 : </w:t>
      </w:r>
      <w:r w:rsidR="00AC4F26" w:rsidRPr="00AC4F26">
        <w:t>Somme des entiers</w:t>
      </w:r>
    </w:p>
    <w:p w14:paraId="7123C76B" w14:textId="39CA1FE8" w:rsidR="000C3933" w:rsidRDefault="000C3933" w:rsidP="000C3933">
      <w:pPr>
        <w:pStyle w:val="Question"/>
        <w:numPr>
          <w:ilvl w:val="0"/>
          <w:numId w:val="34"/>
        </w:numPr>
      </w:pPr>
      <w:r w:rsidRPr="000C3933">
        <w:t>Écrire</w:t>
      </w:r>
      <w:r w:rsidRPr="000C3933">
        <w:t xml:space="preserve"> une fonction qui calcule la somme des nombres entiers de 1 à n, n étant un paramètre de la fonction. </w:t>
      </w:r>
    </w:p>
    <w:p w14:paraId="69102920" w14:textId="77777777" w:rsidR="00AC4F26" w:rsidRPr="000C3933" w:rsidRDefault="00AC4F26" w:rsidP="00AC4F26">
      <w:pPr>
        <w:pStyle w:val="Question"/>
        <w:numPr>
          <w:ilvl w:val="0"/>
          <w:numId w:val="34"/>
        </w:numPr>
      </w:pPr>
      <w:r w:rsidRPr="000C3933">
        <w:t xml:space="preserve">Écrire un programme principal utilisant cette fonction </w:t>
      </w:r>
      <w:r>
        <w:t>pour la tester.</w:t>
      </w:r>
    </w:p>
    <w:p w14:paraId="390C8F42" w14:textId="1E329489" w:rsidR="00D8724A" w:rsidRDefault="00D8724A" w:rsidP="00D8724A">
      <w:pPr>
        <w:pStyle w:val="Exercice"/>
      </w:pPr>
      <w:r>
        <w:t xml:space="preserve">Exercice 4 : </w:t>
      </w:r>
      <w:r w:rsidR="00D95466">
        <w:t>Produits des entiers</w:t>
      </w:r>
    </w:p>
    <w:p w14:paraId="411A67BE" w14:textId="539943C8" w:rsidR="00AC4F26" w:rsidRPr="00AC4F26" w:rsidRDefault="00AC4F26" w:rsidP="00AC4F26">
      <w:pPr>
        <w:pStyle w:val="Question"/>
        <w:numPr>
          <w:ilvl w:val="0"/>
          <w:numId w:val="35"/>
        </w:numPr>
      </w:pPr>
      <w:r w:rsidRPr="00AC4F26">
        <w:t>Écrire</w:t>
      </w:r>
      <w:r w:rsidRPr="00AC4F26">
        <w:t xml:space="preserve"> une fonction qui calcule le produit des nombres entiers de 1 à n, n é</w:t>
      </w:r>
      <w:r>
        <w:t>tant un paramètre de la fonction</w:t>
      </w:r>
    </w:p>
    <w:p w14:paraId="2C069927" w14:textId="77777777" w:rsidR="00AC4F26" w:rsidRPr="000C3933" w:rsidRDefault="00AC4F26" w:rsidP="00AC4F26">
      <w:pPr>
        <w:pStyle w:val="Question"/>
        <w:numPr>
          <w:ilvl w:val="0"/>
          <w:numId w:val="35"/>
        </w:numPr>
      </w:pPr>
      <w:r w:rsidRPr="000C3933">
        <w:t xml:space="preserve">Écrire un programme principal utilisant cette fonction </w:t>
      </w:r>
      <w:r>
        <w:t>pour la tester.</w:t>
      </w:r>
    </w:p>
    <w:p w14:paraId="44735E85" w14:textId="313E15EC" w:rsidR="00D8724A" w:rsidRDefault="00D8724A" w:rsidP="00D8724A">
      <w:pPr>
        <w:pStyle w:val="Exercice"/>
      </w:pPr>
      <w:r>
        <w:t xml:space="preserve">Exercice 5 : </w:t>
      </w:r>
      <w:r w:rsidR="00D95466">
        <w:t xml:space="preserve"> Nombre premier</w:t>
      </w:r>
    </w:p>
    <w:p w14:paraId="48AD5C4A" w14:textId="61752ED4" w:rsidR="00AC4F26" w:rsidRPr="00AC4F26" w:rsidRDefault="00AC4F26" w:rsidP="00AC4F26">
      <w:pPr>
        <w:pStyle w:val="Paragraphedeliste"/>
        <w:numPr>
          <w:ilvl w:val="0"/>
          <w:numId w:val="36"/>
        </w:numPr>
        <w:rPr>
          <w:lang w:eastAsia="fr-FR"/>
        </w:rPr>
      </w:pPr>
      <w:r w:rsidRPr="00AC4F26">
        <w:rPr>
          <w:lang w:eastAsia="fr-FR"/>
        </w:rPr>
        <w:t>Écri</w:t>
      </w:r>
      <w:r>
        <w:rPr>
          <w:lang w:eastAsia="fr-FR"/>
        </w:rPr>
        <w:t>re</w:t>
      </w:r>
      <w:r w:rsidRPr="00AC4F26">
        <w:rPr>
          <w:lang w:eastAsia="fr-FR"/>
        </w:rPr>
        <w:t xml:space="preserve"> une fonction qui détermine si un nombre entier supérieur ou égal à 2 est premier ou non et qui renvoie un booléen. </w:t>
      </w:r>
    </w:p>
    <w:p w14:paraId="109A2753" w14:textId="4193BFDA" w:rsidR="00D95466" w:rsidRPr="00D95466" w:rsidRDefault="00AC4F26" w:rsidP="00D95466">
      <w:pPr>
        <w:ind w:left="1117"/>
        <w:rPr>
          <w:lang w:eastAsia="fr-FR"/>
        </w:rPr>
      </w:pPr>
      <w:r w:rsidRPr="00AC4F26">
        <w:rPr>
          <w:lang w:eastAsia="fr-FR"/>
        </w:rPr>
        <w:t xml:space="preserve">Rappel : Un nombre premier est un nombre entier positif qui a exactement deux diviseurs positifs distincts 1 et lui-même. </w:t>
      </w:r>
    </w:p>
    <w:p w14:paraId="6231D406" w14:textId="7695441F" w:rsidR="00D95466" w:rsidRPr="00D95466" w:rsidRDefault="00D95466" w:rsidP="00D95466">
      <w:pPr>
        <w:pStyle w:val="Paragraphedeliste"/>
        <w:numPr>
          <w:ilvl w:val="0"/>
          <w:numId w:val="36"/>
        </w:numPr>
        <w:rPr>
          <w:lang w:eastAsia="fr-FR"/>
        </w:rPr>
      </w:pPr>
      <w:r w:rsidRPr="00D95466">
        <w:rPr>
          <w:lang w:eastAsia="fr-FR"/>
        </w:rPr>
        <w:t xml:space="preserve">Utilise cette fonction pour afficher tous les nombres premiers de 2 à un entier n que l'on demandera à l'utilisateur. </w:t>
      </w:r>
    </w:p>
    <w:p w14:paraId="09A6E121" w14:textId="4C68CB1D" w:rsidR="00D8724A" w:rsidRDefault="00D8724A" w:rsidP="00AC4F26">
      <w:pPr>
        <w:pStyle w:val="Exercice"/>
      </w:pPr>
      <w:r>
        <w:t xml:space="preserve">Exercice 6 : </w:t>
      </w:r>
    </w:p>
    <w:p w14:paraId="2984632F" w14:textId="1D3474C4" w:rsidR="00D95466" w:rsidRPr="00D95466" w:rsidRDefault="00D95466" w:rsidP="00D95466">
      <w:pPr>
        <w:pStyle w:val="Paragraphedeliste"/>
        <w:numPr>
          <w:ilvl w:val="0"/>
          <w:numId w:val="37"/>
        </w:numPr>
        <w:rPr>
          <w:lang w:eastAsia="fr-FR"/>
        </w:rPr>
      </w:pPr>
      <w:r w:rsidRPr="00D95466">
        <w:rPr>
          <w:lang w:eastAsia="fr-FR"/>
        </w:rPr>
        <w:t>Écri</w:t>
      </w:r>
      <w:r>
        <w:rPr>
          <w:lang w:eastAsia="fr-FR"/>
        </w:rPr>
        <w:t>re</w:t>
      </w:r>
      <w:r w:rsidRPr="00D95466">
        <w:rPr>
          <w:lang w:eastAsia="fr-FR"/>
        </w:rPr>
        <w:t xml:space="preserve"> la fonction </w:t>
      </w:r>
      <w:proofErr w:type="spellStart"/>
      <w:r w:rsidRPr="00D95466">
        <w:rPr>
          <w:lang w:eastAsia="fr-FR"/>
        </w:rPr>
        <w:t>estBissextile</w:t>
      </w:r>
      <w:proofErr w:type="spellEnd"/>
      <w:r w:rsidRPr="00D95466">
        <w:rPr>
          <w:lang w:eastAsia="fr-FR"/>
        </w:rPr>
        <w:t xml:space="preserve"> qui permet de savoir si une année est bissextile. Elle renvoie un booléen. </w:t>
      </w:r>
    </w:p>
    <w:p w14:paraId="56DDD9F7" w14:textId="3A9BDCF6" w:rsidR="00D95466" w:rsidRPr="00D95466" w:rsidRDefault="00D95466" w:rsidP="00D95466">
      <w:pPr>
        <w:pStyle w:val="Paragraphedeliste"/>
        <w:numPr>
          <w:ilvl w:val="0"/>
          <w:numId w:val="37"/>
        </w:numPr>
        <w:rPr>
          <w:lang w:eastAsia="fr-FR"/>
        </w:rPr>
      </w:pPr>
      <w:r w:rsidRPr="00D95466">
        <w:rPr>
          <w:lang w:eastAsia="fr-FR"/>
        </w:rPr>
        <w:t>Écri</w:t>
      </w:r>
      <w:r>
        <w:rPr>
          <w:lang w:eastAsia="fr-FR"/>
        </w:rPr>
        <w:t>re</w:t>
      </w:r>
      <w:r w:rsidRPr="00D95466">
        <w:rPr>
          <w:lang w:eastAsia="fr-FR"/>
        </w:rPr>
        <w:t xml:space="preserve"> la fonction </w:t>
      </w:r>
      <w:proofErr w:type="spellStart"/>
      <w:r w:rsidRPr="00D95466">
        <w:rPr>
          <w:lang w:eastAsia="fr-FR"/>
        </w:rPr>
        <w:t>dateValide</w:t>
      </w:r>
      <w:proofErr w:type="spellEnd"/>
      <w:r w:rsidRPr="00D95466">
        <w:rPr>
          <w:lang w:eastAsia="fr-FR"/>
        </w:rPr>
        <w:t xml:space="preserve"> qui prend en paramètre une date et qui retourne un booléen correspondant à la validité ou non de la date. </w:t>
      </w:r>
    </w:p>
    <w:p w14:paraId="17FFB50B" w14:textId="01F4B054" w:rsidR="00D95466" w:rsidRPr="00D95466" w:rsidRDefault="00D95466" w:rsidP="00D95466">
      <w:pPr>
        <w:pStyle w:val="Paragraphedeliste"/>
        <w:numPr>
          <w:ilvl w:val="0"/>
          <w:numId w:val="37"/>
        </w:numPr>
        <w:rPr>
          <w:lang w:eastAsia="fr-FR"/>
        </w:rPr>
      </w:pPr>
      <w:r w:rsidRPr="00D95466">
        <w:rPr>
          <w:lang w:eastAsia="fr-FR"/>
        </w:rPr>
        <w:t>Écri</w:t>
      </w:r>
      <w:r>
        <w:rPr>
          <w:lang w:eastAsia="fr-FR"/>
        </w:rPr>
        <w:t>re</w:t>
      </w:r>
      <w:r w:rsidRPr="00D95466">
        <w:rPr>
          <w:lang w:eastAsia="fr-FR"/>
        </w:rPr>
        <w:t xml:space="preserve"> la fonction permettant de calculer l’âge d’un utilisateur à partir de sa date de naissance. </w:t>
      </w:r>
    </w:p>
    <w:p w14:paraId="47D13871" w14:textId="7F83E4FD" w:rsidR="00D95466" w:rsidRPr="00D95466" w:rsidRDefault="00D95466" w:rsidP="00D95466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É</w:t>
      </w:r>
      <w:r w:rsidRPr="00D95466">
        <w:rPr>
          <w:lang w:eastAsia="fr-FR"/>
        </w:rPr>
        <w:t>cri</w:t>
      </w:r>
      <w:r>
        <w:rPr>
          <w:lang w:eastAsia="fr-FR"/>
        </w:rPr>
        <w:t>re</w:t>
      </w:r>
      <w:r w:rsidRPr="00D95466">
        <w:rPr>
          <w:lang w:eastAsia="fr-FR"/>
        </w:rPr>
        <w:t xml:space="preserve"> un programme principal qui demande à l’utilisateur sa date de naissance tant que celle-ci n’est pas valide (soit qu’elle n’existe pas, soit qu’il n’a pas saisi trois entiers) et lui donne alors son âge. </w:t>
      </w:r>
    </w:p>
    <w:p w14:paraId="35B64614" w14:textId="13C2015F" w:rsidR="00D8724A" w:rsidRDefault="00D8724A" w:rsidP="00D8724A">
      <w:pPr>
        <w:pStyle w:val="Question"/>
      </w:pPr>
      <w:r>
        <w:t xml:space="preserve"> </w:t>
      </w:r>
    </w:p>
    <w:p w14:paraId="3DB797D0" w14:textId="77777777" w:rsidR="00D8724A" w:rsidRDefault="00D8724A" w:rsidP="00D8724A">
      <w:pPr>
        <w:pStyle w:val="Exercice"/>
      </w:pPr>
      <w:r>
        <w:t xml:space="preserve">Exercice 7 : </w:t>
      </w:r>
    </w:p>
    <w:p w14:paraId="3BED5ED8" w14:textId="09C4AC24" w:rsidR="00D95466" w:rsidRPr="00D95466" w:rsidRDefault="00D95466" w:rsidP="00D95466">
      <w:pPr>
        <w:pStyle w:val="Paragraphedeliste"/>
        <w:numPr>
          <w:ilvl w:val="0"/>
          <w:numId w:val="38"/>
        </w:numPr>
        <w:rPr>
          <w:lang w:eastAsia="fr-FR"/>
        </w:rPr>
      </w:pPr>
      <w:r w:rsidRPr="00D95466">
        <w:rPr>
          <w:lang w:eastAsia="fr-FR"/>
        </w:rPr>
        <w:t>Écri</w:t>
      </w:r>
      <w:r>
        <w:rPr>
          <w:lang w:eastAsia="fr-FR"/>
        </w:rPr>
        <w:t>re</w:t>
      </w:r>
      <w:r w:rsidRPr="00D95466">
        <w:rPr>
          <w:lang w:eastAsia="fr-FR"/>
        </w:rPr>
        <w:t xml:space="preserve"> une fonction qui renvoie vrai s’il est possible de construire un triangle avec trois segments de mesures données et faux sinon. </w:t>
      </w:r>
    </w:p>
    <w:p w14:paraId="1EB4AD36" w14:textId="0CBF3A4F" w:rsidR="00D95466" w:rsidRPr="00D95466" w:rsidRDefault="00D95466" w:rsidP="00D95466">
      <w:pPr>
        <w:pStyle w:val="Paragraphedeliste"/>
        <w:numPr>
          <w:ilvl w:val="0"/>
          <w:numId w:val="38"/>
        </w:numPr>
        <w:rPr>
          <w:lang w:eastAsia="fr-FR"/>
        </w:rPr>
      </w:pPr>
      <w:r w:rsidRPr="00D95466">
        <w:rPr>
          <w:lang w:eastAsia="fr-FR"/>
        </w:rPr>
        <w:t>Écri</w:t>
      </w:r>
      <w:r>
        <w:rPr>
          <w:lang w:eastAsia="fr-FR"/>
        </w:rPr>
        <w:t>re</w:t>
      </w:r>
      <w:r w:rsidRPr="00D95466">
        <w:rPr>
          <w:lang w:eastAsia="fr-FR"/>
        </w:rPr>
        <w:t xml:space="preserve"> un programme principal qui demande à l'utilisateur de saisir trois longueurs tant que le triangle n'est pas constructible. </w:t>
      </w:r>
    </w:p>
    <w:sectPr w:rsidR="00D95466" w:rsidRPr="00D95466" w:rsidSect="000B23D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E3AD3" w14:textId="77777777" w:rsidR="004E3FB4" w:rsidRDefault="004E3FB4" w:rsidP="009F26EA">
      <w:pPr>
        <w:spacing w:line="240" w:lineRule="auto"/>
      </w:pPr>
      <w:r>
        <w:separator/>
      </w:r>
    </w:p>
  </w:endnote>
  <w:endnote w:type="continuationSeparator" w:id="0">
    <w:p w14:paraId="49FFE2F4" w14:textId="77777777" w:rsidR="004E3FB4" w:rsidRDefault="004E3FB4" w:rsidP="009F2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11058"/>
    </w:tblGrid>
    <w:tr w:rsidR="006339A1" w:rsidRPr="000D41C8" w14:paraId="02E2FFDD" w14:textId="77777777" w:rsidTr="000B23DE">
      <w:tc>
        <w:tcPr>
          <w:tcW w:w="11058" w:type="dxa"/>
          <w:shd w:val="clear" w:color="auto" w:fill="C4BC96" w:themeFill="background2" w:themeFillShade="BF"/>
        </w:tcPr>
        <w:p w14:paraId="4C80C3C3" w14:textId="00155C12" w:rsidR="006339A1" w:rsidRPr="000D41C8" w:rsidRDefault="0080757D" w:rsidP="00B50ECD">
          <w:pPr>
            <w:tabs>
              <w:tab w:val="right" w:pos="11091"/>
            </w:tabs>
            <w:spacing w:line="240" w:lineRule="auto"/>
            <w:ind w:left="0"/>
          </w:pPr>
          <w:r w:rsidRPr="007004FF">
            <w:rPr>
              <w:rFonts w:cs="Arial"/>
              <w:i/>
              <w:iCs/>
            </w:rPr>
            <w:fldChar w:fldCharType="begin"/>
          </w:r>
          <w:r w:rsidRPr="007004FF">
            <w:rPr>
              <w:rFonts w:cs="Arial"/>
              <w:i/>
              <w:iCs/>
            </w:rPr>
            <w:instrText xml:space="preserve"> FILENAME  \* FirstCap  \* MERGEFORMAT </w:instrText>
          </w:r>
          <w:r w:rsidRPr="007004FF">
            <w:rPr>
              <w:rFonts w:cs="Arial"/>
              <w:i/>
              <w:iCs/>
            </w:rPr>
            <w:fldChar w:fldCharType="separate"/>
          </w:r>
          <w:r w:rsidR="00D95466">
            <w:rPr>
              <w:rFonts w:cs="Arial"/>
              <w:i/>
              <w:iCs/>
              <w:noProof/>
            </w:rPr>
            <w:t>Python les fonctions exercices v1.docx</w:t>
          </w:r>
          <w:r w:rsidRPr="007004FF">
            <w:rPr>
              <w:rFonts w:cs="Arial"/>
              <w:i/>
              <w:iCs/>
              <w:noProof/>
            </w:rPr>
            <w:fldChar w:fldCharType="end"/>
          </w:r>
          <w:r w:rsidR="006339A1" w:rsidRPr="000D41C8">
            <w:rPr>
              <w:b/>
              <w:color w:val="FFFFFF"/>
            </w:rPr>
            <w:tab/>
          </w:r>
          <w:r w:rsidR="006339A1" w:rsidRPr="00F515FE">
            <w:rPr>
              <w:rFonts w:asciiTheme="majorHAnsi" w:hAnsiTheme="majorHAnsi"/>
              <w:b/>
              <w:i/>
            </w:rPr>
            <w:t xml:space="preserve">Page </w:t>
          </w:r>
          <w:r w:rsidR="0044266E" w:rsidRPr="00F515FE">
            <w:rPr>
              <w:rFonts w:asciiTheme="majorHAnsi" w:hAnsiTheme="majorHAnsi"/>
              <w:b/>
              <w:i/>
            </w:rPr>
            <w:fldChar w:fldCharType="begin"/>
          </w:r>
          <w:r w:rsidR="006339A1" w:rsidRPr="00F515FE">
            <w:rPr>
              <w:rFonts w:asciiTheme="majorHAnsi" w:hAnsiTheme="majorHAnsi"/>
              <w:b/>
              <w:i/>
            </w:rPr>
            <w:instrText xml:space="preserve"> PAGE </w:instrText>
          </w:r>
          <w:r w:rsidR="0044266E" w:rsidRPr="00F515FE">
            <w:rPr>
              <w:rFonts w:asciiTheme="majorHAnsi" w:hAnsiTheme="majorHAnsi"/>
              <w:b/>
              <w:i/>
            </w:rPr>
            <w:fldChar w:fldCharType="separate"/>
          </w:r>
          <w:r w:rsidR="00330351">
            <w:rPr>
              <w:rFonts w:asciiTheme="majorHAnsi" w:hAnsiTheme="majorHAnsi"/>
              <w:b/>
              <w:i/>
              <w:noProof/>
            </w:rPr>
            <w:t>15</w:t>
          </w:r>
          <w:r w:rsidR="0044266E" w:rsidRPr="00F515FE">
            <w:rPr>
              <w:rFonts w:asciiTheme="majorHAnsi" w:hAnsiTheme="majorHAnsi"/>
              <w:b/>
              <w:i/>
            </w:rPr>
            <w:fldChar w:fldCharType="end"/>
          </w:r>
        </w:p>
      </w:tc>
    </w:tr>
  </w:tbl>
  <w:p w14:paraId="597E639A" w14:textId="77777777" w:rsidR="006339A1" w:rsidRDefault="006339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27224" w14:textId="77777777" w:rsidR="004E3FB4" w:rsidRDefault="004E3FB4" w:rsidP="009F26EA">
      <w:pPr>
        <w:spacing w:line="240" w:lineRule="auto"/>
      </w:pPr>
      <w:r>
        <w:separator/>
      </w:r>
    </w:p>
  </w:footnote>
  <w:footnote w:type="continuationSeparator" w:id="0">
    <w:p w14:paraId="367FE77D" w14:textId="77777777" w:rsidR="004E3FB4" w:rsidRDefault="004E3FB4" w:rsidP="009F2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14FA9" w14:textId="77777777" w:rsidR="006339A1" w:rsidRDefault="004E3FB4">
    <w:pPr>
      <w:pStyle w:val="En-tte"/>
    </w:pPr>
    <w:r>
      <w:rPr>
        <w:noProof/>
      </w:rPr>
      <w:pict w14:anchorId="01747B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1" o:spid="_x0000_s2051" type="#_x0000_t136" style="position:absolute;left:0;text-align:left;margin-left:0;margin-top:0;width:447.65pt;height:191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456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1422"/>
      <w:gridCol w:w="6942"/>
      <w:gridCol w:w="1843"/>
      <w:gridCol w:w="850"/>
    </w:tblGrid>
    <w:tr w:rsidR="006339A1" w:rsidRPr="000D41C8" w14:paraId="175C7CE5" w14:textId="77777777" w:rsidTr="000B23DE">
      <w:trPr>
        <w:trHeight w:val="567"/>
      </w:trPr>
      <w:tc>
        <w:tcPr>
          <w:tcW w:w="1422" w:type="dxa"/>
          <w:shd w:val="clear" w:color="auto" w:fill="C4BC96" w:themeFill="background2" w:themeFillShade="BF"/>
          <w:vAlign w:val="center"/>
        </w:tcPr>
        <w:p w14:paraId="4453DCC6" w14:textId="77777777" w:rsidR="006339A1" w:rsidRPr="008B784E" w:rsidRDefault="000B23DE" w:rsidP="000B23DE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Cs/>
              <w:i/>
              <w:szCs w:val="20"/>
            </w:rPr>
          </w:pPr>
          <w:r>
            <w:rPr>
              <w:rFonts w:asciiTheme="majorHAnsi" w:hAnsiTheme="majorHAnsi"/>
              <w:b/>
              <w:i/>
              <w:szCs w:val="20"/>
            </w:rPr>
            <w:t>NSI</w:t>
          </w:r>
        </w:p>
      </w:tc>
      <w:tc>
        <w:tcPr>
          <w:tcW w:w="6942" w:type="dxa"/>
          <w:shd w:val="clear" w:color="auto" w:fill="C4BC96" w:themeFill="background2" w:themeFillShade="BF"/>
          <w:vAlign w:val="center"/>
        </w:tcPr>
        <w:p w14:paraId="60496614" w14:textId="35106BEE" w:rsidR="006339A1" w:rsidRPr="008B784E" w:rsidRDefault="00D8724A" w:rsidP="00C27216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>
            <w:rPr>
              <w:rFonts w:asciiTheme="majorHAnsi" w:hAnsiTheme="majorHAnsi"/>
              <w:b/>
              <w:sz w:val="32"/>
              <w:szCs w:val="32"/>
            </w:rPr>
            <w:t>Python les bases exercices</w:t>
          </w:r>
        </w:p>
      </w:tc>
      <w:tc>
        <w:tcPr>
          <w:tcW w:w="1843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C4BC96" w:themeFill="background2" w:themeFillShade="BF"/>
          <w:vAlign w:val="center"/>
        </w:tcPr>
        <w:p w14:paraId="7ADDF869" w14:textId="77777777" w:rsidR="006339A1" w:rsidRPr="00C27216" w:rsidRDefault="006339A1" w:rsidP="00B01E38">
          <w:pPr>
            <w:pStyle w:val="En-tte"/>
            <w:ind w:left="0"/>
            <w:jc w:val="center"/>
            <w:rPr>
              <w:rFonts w:asciiTheme="majorHAnsi" w:hAnsiTheme="majorHAnsi"/>
              <w:b/>
              <w:i/>
              <w:szCs w:val="20"/>
            </w:rPr>
          </w:pPr>
          <w:r w:rsidRPr="00C27216">
            <w:rPr>
              <w:rFonts w:asciiTheme="majorHAnsi" w:hAnsiTheme="majorHAnsi"/>
              <w:b/>
              <w:i/>
              <w:szCs w:val="20"/>
            </w:rPr>
            <w:t>Lycée P. Mendes France</w:t>
          </w:r>
        </w:p>
      </w:tc>
      <w:tc>
        <w:tcPr>
          <w:tcW w:w="850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C4BC96" w:themeFill="background2" w:themeFillShade="BF"/>
        </w:tcPr>
        <w:p w14:paraId="308FCA9C" w14:textId="77777777" w:rsidR="006339A1" w:rsidRPr="000D41C8" w:rsidRDefault="006339A1" w:rsidP="009A0E5B">
          <w:pPr>
            <w:pStyle w:val="En-tte"/>
            <w:tabs>
              <w:tab w:val="left" w:pos="459"/>
            </w:tabs>
            <w:ind w:left="-108" w:right="240"/>
            <w:jc w:val="left"/>
          </w:pPr>
          <w:r>
            <w:rPr>
              <w:noProof/>
              <w:lang w:val="fr-LU" w:eastAsia="fr-LU"/>
            </w:rPr>
            <w:drawing>
              <wp:inline distT="0" distB="0" distL="0" distR="0" wp14:anchorId="6CAA9AC6" wp14:editId="6800966A">
                <wp:extent cx="457200" cy="336550"/>
                <wp:effectExtent l="19050" t="0" r="0" b="0"/>
                <wp:docPr id="4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58" cy="338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3015D6" w14:textId="77777777" w:rsidR="006339A1" w:rsidRDefault="006339A1" w:rsidP="001D6202">
    <w:pPr>
      <w:pStyle w:val="En-tte"/>
      <w:spacing w:line="48" w:lineRule="aut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28F05" w14:textId="77777777" w:rsidR="006339A1" w:rsidRDefault="004E3FB4">
    <w:pPr>
      <w:pStyle w:val="En-tte"/>
    </w:pPr>
    <w:r>
      <w:rPr>
        <w:noProof/>
      </w:rPr>
      <w:pict w14:anchorId="799748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0" o:spid="_x0000_s2050" type="#_x0000_t136" style="position:absolute;left:0;text-align:left;margin-left:0;margin-top:0;width:447.65pt;height:191.8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698013"/>
    <w:multiLevelType w:val="hybridMultilevel"/>
    <w:tmpl w:val="043847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906B2"/>
    <w:multiLevelType w:val="hybridMultilevel"/>
    <w:tmpl w:val="08DC4378"/>
    <w:lvl w:ilvl="0" w:tplc="A8B832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1032"/>
    <w:multiLevelType w:val="hybridMultilevel"/>
    <w:tmpl w:val="0232B506"/>
    <w:lvl w:ilvl="0" w:tplc="551CA588">
      <w:start w:val="1"/>
      <w:numFmt w:val="bullet"/>
      <w:lvlText w:val=""/>
      <w:lvlJc w:val="left"/>
      <w:pPr>
        <w:ind w:left="1741" w:hanging="360"/>
      </w:pPr>
      <w:rPr>
        <w:rFonts w:ascii="Wingdings" w:hAnsi="Wingdings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" w15:restartNumberingAfterBreak="0">
    <w:nsid w:val="0DE407CF"/>
    <w:multiLevelType w:val="hybridMultilevel"/>
    <w:tmpl w:val="155CBA46"/>
    <w:lvl w:ilvl="0" w:tplc="BF7C83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1B8E"/>
    <w:multiLevelType w:val="hybridMultilevel"/>
    <w:tmpl w:val="8A462F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4176BE2"/>
    <w:multiLevelType w:val="hybridMultilevel"/>
    <w:tmpl w:val="0BBC8882"/>
    <w:lvl w:ilvl="0" w:tplc="040C0011">
      <w:start w:val="1"/>
      <w:numFmt w:val="decimal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4F81295"/>
    <w:multiLevelType w:val="hybridMultilevel"/>
    <w:tmpl w:val="2482E08E"/>
    <w:lvl w:ilvl="0" w:tplc="962C8166">
      <w:start w:val="1"/>
      <w:numFmt w:val="bullet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15615129"/>
    <w:multiLevelType w:val="hybridMultilevel"/>
    <w:tmpl w:val="429AA480"/>
    <w:lvl w:ilvl="0" w:tplc="040C0011">
      <w:start w:val="1"/>
      <w:numFmt w:val="decimal"/>
      <w:lvlText w:val="%1)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171706FD"/>
    <w:multiLevelType w:val="hybridMultilevel"/>
    <w:tmpl w:val="429AA480"/>
    <w:lvl w:ilvl="0" w:tplc="040C0011">
      <w:start w:val="1"/>
      <w:numFmt w:val="decimal"/>
      <w:lvlText w:val="%1)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184824DB"/>
    <w:multiLevelType w:val="hybridMultilevel"/>
    <w:tmpl w:val="30DE444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E2FC8"/>
    <w:multiLevelType w:val="hybridMultilevel"/>
    <w:tmpl w:val="112C2960"/>
    <w:lvl w:ilvl="0" w:tplc="5832DF1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7" w:hanging="360"/>
      </w:pPr>
    </w:lvl>
    <w:lvl w:ilvl="2" w:tplc="040C001B" w:tentative="1">
      <w:start w:val="1"/>
      <w:numFmt w:val="lowerRoman"/>
      <w:lvlText w:val="%3."/>
      <w:lvlJc w:val="right"/>
      <w:pPr>
        <w:ind w:left="2197" w:hanging="180"/>
      </w:pPr>
    </w:lvl>
    <w:lvl w:ilvl="3" w:tplc="040C000F" w:tentative="1">
      <w:start w:val="1"/>
      <w:numFmt w:val="decimal"/>
      <w:lvlText w:val="%4."/>
      <w:lvlJc w:val="left"/>
      <w:pPr>
        <w:ind w:left="2917" w:hanging="360"/>
      </w:pPr>
    </w:lvl>
    <w:lvl w:ilvl="4" w:tplc="040C0019" w:tentative="1">
      <w:start w:val="1"/>
      <w:numFmt w:val="lowerLetter"/>
      <w:lvlText w:val="%5."/>
      <w:lvlJc w:val="left"/>
      <w:pPr>
        <w:ind w:left="3637" w:hanging="360"/>
      </w:pPr>
    </w:lvl>
    <w:lvl w:ilvl="5" w:tplc="040C001B" w:tentative="1">
      <w:start w:val="1"/>
      <w:numFmt w:val="lowerRoman"/>
      <w:lvlText w:val="%6."/>
      <w:lvlJc w:val="right"/>
      <w:pPr>
        <w:ind w:left="4357" w:hanging="180"/>
      </w:pPr>
    </w:lvl>
    <w:lvl w:ilvl="6" w:tplc="040C000F" w:tentative="1">
      <w:start w:val="1"/>
      <w:numFmt w:val="decimal"/>
      <w:lvlText w:val="%7."/>
      <w:lvlJc w:val="left"/>
      <w:pPr>
        <w:ind w:left="5077" w:hanging="360"/>
      </w:pPr>
    </w:lvl>
    <w:lvl w:ilvl="7" w:tplc="040C0019" w:tentative="1">
      <w:start w:val="1"/>
      <w:numFmt w:val="lowerLetter"/>
      <w:lvlText w:val="%8."/>
      <w:lvlJc w:val="left"/>
      <w:pPr>
        <w:ind w:left="5797" w:hanging="360"/>
      </w:pPr>
    </w:lvl>
    <w:lvl w:ilvl="8" w:tplc="040C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D877E72"/>
    <w:multiLevelType w:val="hybridMultilevel"/>
    <w:tmpl w:val="4364B5E0"/>
    <w:lvl w:ilvl="0" w:tplc="027EDD02">
      <w:start w:val="1"/>
      <w:numFmt w:val="decimal"/>
      <w:lvlText w:val="%1.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28465246"/>
    <w:multiLevelType w:val="hybridMultilevel"/>
    <w:tmpl w:val="8494954C"/>
    <w:lvl w:ilvl="0" w:tplc="040C0011">
      <w:start w:val="1"/>
      <w:numFmt w:val="decimal"/>
      <w:lvlText w:val="%1)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2A4972FC"/>
    <w:multiLevelType w:val="multilevel"/>
    <w:tmpl w:val="0FDCD536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A675BFE"/>
    <w:multiLevelType w:val="hybridMultilevel"/>
    <w:tmpl w:val="485ECCB0"/>
    <w:lvl w:ilvl="0" w:tplc="22569F0A">
      <w:start w:val="1"/>
      <w:numFmt w:val="bullet"/>
      <w:lvlText w:val=""/>
      <w:lvlJc w:val="left"/>
      <w:pPr>
        <w:ind w:left="70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774" w:hanging="360"/>
      </w:pPr>
      <w:rPr>
        <w:rFonts w:ascii="Wingdings" w:hAnsi="Wingdings" w:hint="default"/>
      </w:rPr>
    </w:lvl>
  </w:abstractNum>
  <w:abstractNum w:abstractNumId="15" w15:restartNumberingAfterBreak="0">
    <w:nsid w:val="2B7F9E93"/>
    <w:multiLevelType w:val="hybridMultilevel"/>
    <w:tmpl w:val="6756DAE1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E733A9A"/>
    <w:multiLevelType w:val="hybridMultilevel"/>
    <w:tmpl w:val="AED23FA4"/>
    <w:lvl w:ilvl="0" w:tplc="06F2C8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E2A40"/>
    <w:multiLevelType w:val="hybridMultilevel"/>
    <w:tmpl w:val="37169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61B40"/>
    <w:multiLevelType w:val="hybridMultilevel"/>
    <w:tmpl w:val="44CA53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03165"/>
    <w:multiLevelType w:val="hybridMultilevel"/>
    <w:tmpl w:val="CD12A322"/>
    <w:lvl w:ilvl="0" w:tplc="DD0CAB3E">
      <w:start w:val="1"/>
      <w:numFmt w:val="decimal"/>
      <w:lvlText w:val="2.%1"/>
      <w:lvlJc w:val="left"/>
      <w:pPr>
        <w:ind w:left="1434" w:hanging="360"/>
      </w:pPr>
      <w:rPr>
        <w:rFonts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3CEE3F62"/>
    <w:multiLevelType w:val="hybridMultilevel"/>
    <w:tmpl w:val="8B88531C"/>
    <w:lvl w:ilvl="0" w:tplc="040C0011">
      <w:start w:val="1"/>
      <w:numFmt w:val="decimal"/>
      <w:lvlText w:val="%1)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E423BFB"/>
    <w:multiLevelType w:val="hybridMultilevel"/>
    <w:tmpl w:val="765E70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E1D9F"/>
    <w:multiLevelType w:val="hybridMultilevel"/>
    <w:tmpl w:val="1E564650"/>
    <w:lvl w:ilvl="0" w:tplc="28C21A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820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8C21AE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D2D7B"/>
    <w:multiLevelType w:val="hybridMultilevel"/>
    <w:tmpl w:val="FE72F2C6"/>
    <w:lvl w:ilvl="0" w:tplc="040C0011">
      <w:start w:val="1"/>
      <w:numFmt w:val="decimal"/>
      <w:lvlText w:val="%1)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4B7B6964"/>
    <w:multiLevelType w:val="hybridMultilevel"/>
    <w:tmpl w:val="EBDCD61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2A06"/>
    <w:multiLevelType w:val="hybridMultilevel"/>
    <w:tmpl w:val="D32277CE"/>
    <w:lvl w:ilvl="0" w:tplc="040C0011">
      <w:start w:val="1"/>
      <w:numFmt w:val="decimal"/>
      <w:lvlText w:val="%1)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4E2645E5"/>
    <w:multiLevelType w:val="hybridMultilevel"/>
    <w:tmpl w:val="1EDC41B6"/>
    <w:lvl w:ilvl="0" w:tplc="51DE286A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4EAC6BDB"/>
    <w:multiLevelType w:val="multilevel"/>
    <w:tmpl w:val="66A08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28" w15:restartNumberingAfterBreak="0">
    <w:nsid w:val="52844679"/>
    <w:multiLevelType w:val="multilevel"/>
    <w:tmpl w:val="5DF05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29" w15:restartNumberingAfterBreak="0">
    <w:nsid w:val="57D66F18"/>
    <w:multiLevelType w:val="hybridMultilevel"/>
    <w:tmpl w:val="0EA4F456"/>
    <w:lvl w:ilvl="0" w:tplc="FA9CE162">
      <w:start w:val="1"/>
      <w:numFmt w:val="decimal"/>
      <w:lvlText w:val="4.%1"/>
      <w:lvlJc w:val="left"/>
      <w:pPr>
        <w:ind w:left="1741" w:hanging="360"/>
      </w:pPr>
      <w:rPr>
        <w:rFonts w:ascii="Times New Roman" w:hAnsi="Times New Roman" w:cs="Times New Roman"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0" w15:restartNumberingAfterBreak="0">
    <w:nsid w:val="593C189B"/>
    <w:multiLevelType w:val="hybridMultilevel"/>
    <w:tmpl w:val="B0C023CC"/>
    <w:lvl w:ilvl="0" w:tplc="ADAE6C58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5D6C2F96"/>
    <w:multiLevelType w:val="hybridMultilevel"/>
    <w:tmpl w:val="069CEA8A"/>
    <w:lvl w:ilvl="0" w:tplc="443ABAC8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32" w15:restartNumberingAfterBreak="0">
    <w:nsid w:val="5F051FD5"/>
    <w:multiLevelType w:val="hybridMultilevel"/>
    <w:tmpl w:val="FCF0427E"/>
    <w:lvl w:ilvl="0" w:tplc="47829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64377"/>
    <w:multiLevelType w:val="hybridMultilevel"/>
    <w:tmpl w:val="83003B98"/>
    <w:lvl w:ilvl="0" w:tplc="8FEE11B4">
      <w:start w:val="1"/>
      <w:numFmt w:val="bullet"/>
      <w:lvlText w:val=""/>
      <w:lvlJc w:val="left"/>
      <w:pPr>
        <w:ind w:left="2610" w:hanging="360"/>
      </w:pPr>
      <w:rPr>
        <w:rFonts w:ascii="Wingdings" w:hAnsi="Wingdings" w:hint="default"/>
        <w:b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4" w15:restartNumberingAfterBreak="0">
    <w:nsid w:val="6CE722C7"/>
    <w:multiLevelType w:val="hybridMultilevel"/>
    <w:tmpl w:val="12DCC054"/>
    <w:lvl w:ilvl="0" w:tplc="040C0011">
      <w:start w:val="1"/>
      <w:numFmt w:val="decimal"/>
      <w:lvlText w:val="%1)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739A389A"/>
    <w:multiLevelType w:val="hybridMultilevel"/>
    <w:tmpl w:val="FC76FCDA"/>
    <w:lvl w:ilvl="0" w:tplc="EEB88C16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47A3BAE"/>
    <w:multiLevelType w:val="hybridMultilevel"/>
    <w:tmpl w:val="A052014E"/>
    <w:lvl w:ilvl="0" w:tplc="7CF4407E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7" w15:restartNumberingAfterBreak="0">
    <w:nsid w:val="7497240A"/>
    <w:multiLevelType w:val="hybridMultilevel"/>
    <w:tmpl w:val="3D5A1664"/>
    <w:lvl w:ilvl="0" w:tplc="83B891C2">
      <w:start w:val="1"/>
      <w:numFmt w:val="bullet"/>
      <w:lvlText w:val="-"/>
      <w:lvlJc w:val="left"/>
      <w:pPr>
        <w:ind w:left="1495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6"/>
  </w:num>
  <w:num w:numId="3">
    <w:abstractNumId w:val="19"/>
  </w:num>
  <w:num w:numId="4">
    <w:abstractNumId w:val="4"/>
  </w:num>
  <w:num w:numId="5">
    <w:abstractNumId w:val="16"/>
  </w:num>
  <w:num w:numId="6">
    <w:abstractNumId w:val="22"/>
  </w:num>
  <w:num w:numId="7">
    <w:abstractNumId w:val="30"/>
  </w:num>
  <w:num w:numId="8">
    <w:abstractNumId w:val="31"/>
  </w:num>
  <w:num w:numId="9">
    <w:abstractNumId w:val="14"/>
  </w:num>
  <w:num w:numId="10">
    <w:abstractNumId w:val="37"/>
  </w:num>
  <w:num w:numId="11">
    <w:abstractNumId w:val="26"/>
  </w:num>
  <w:num w:numId="12">
    <w:abstractNumId w:val="3"/>
  </w:num>
  <w:num w:numId="13">
    <w:abstractNumId w:val="1"/>
  </w:num>
  <w:num w:numId="14">
    <w:abstractNumId w:val="32"/>
  </w:num>
  <w:num w:numId="15">
    <w:abstractNumId w:val="33"/>
  </w:num>
  <w:num w:numId="16">
    <w:abstractNumId w:val="35"/>
  </w:num>
  <w:num w:numId="17">
    <w:abstractNumId w:val="6"/>
  </w:num>
  <w:num w:numId="18">
    <w:abstractNumId w:val="29"/>
  </w:num>
  <w:num w:numId="19">
    <w:abstractNumId w:val="28"/>
  </w:num>
  <w:num w:numId="20">
    <w:abstractNumId w:val="2"/>
  </w:num>
  <w:num w:numId="21">
    <w:abstractNumId w:val="17"/>
  </w:num>
  <w:num w:numId="22">
    <w:abstractNumId w:val="11"/>
  </w:num>
  <w:num w:numId="23">
    <w:abstractNumId w:val="13"/>
  </w:num>
  <w:num w:numId="24">
    <w:abstractNumId w:val="0"/>
  </w:num>
  <w:num w:numId="25">
    <w:abstractNumId w:val="15"/>
  </w:num>
  <w:num w:numId="26">
    <w:abstractNumId w:val="10"/>
  </w:num>
  <w:num w:numId="27">
    <w:abstractNumId w:val="21"/>
  </w:num>
  <w:num w:numId="28">
    <w:abstractNumId w:val="18"/>
  </w:num>
  <w:num w:numId="29">
    <w:abstractNumId w:val="5"/>
  </w:num>
  <w:num w:numId="30">
    <w:abstractNumId w:val="9"/>
  </w:num>
  <w:num w:numId="31">
    <w:abstractNumId w:val="25"/>
  </w:num>
  <w:num w:numId="32">
    <w:abstractNumId w:val="23"/>
  </w:num>
  <w:num w:numId="33">
    <w:abstractNumId w:val="24"/>
  </w:num>
  <w:num w:numId="34">
    <w:abstractNumId w:val="8"/>
  </w:num>
  <w:num w:numId="35">
    <w:abstractNumId w:val="7"/>
  </w:num>
  <w:num w:numId="36">
    <w:abstractNumId w:val="34"/>
  </w:num>
  <w:num w:numId="37">
    <w:abstractNumId w:val="12"/>
  </w:num>
  <w:num w:numId="3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9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2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4A"/>
    <w:rsid w:val="000033E5"/>
    <w:rsid w:val="000050AF"/>
    <w:rsid w:val="000061BC"/>
    <w:rsid w:val="0000721A"/>
    <w:rsid w:val="00010468"/>
    <w:rsid w:val="00011AB4"/>
    <w:rsid w:val="000120D9"/>
    <w:rsid w:val="00012784"/>
    <w:rsid w:val="0001344F"/>
    <w:rsid w:val="00013DD9"/>
    <w:rsid w:val="000141F4"/>
    <w:rsid w:val="000145DB"/>
    <w:rsid w:val="000172F5"/>
    <w:rsid w:val="000173E3"/>
    <w:rsid w:val="00023280"/>
    <w:rsid w:val="00023433"/>
    <w:rsid w:val="00023F59"/>
    <w:rsid w:val="00027B17"/>
    <w:rsid w:val="000331D2"/>
    <w:rsid w:val="00034F66"/>
    <w:rsid w:val="000369D3"/>
    <w:rsid w:val="00036CE4"/>
    <w:rsid w:val="00036EEB"/>
    <w:rsid w:val="000372A9"/>
    <w:rsid w:val="000410E4"/>
    <w:rsid w:val="000419C0"/>
    <w:rsid w:val="00042FAC"/>
    <w:rsid w:val="0004316E"/>
    <w:rsid w:val="0004330F"/>
    <w:rsid w:val="00044752"/>
    <w:rsid w:val="000457D0"/>
    <w:rsid w:val="00050E63"/>
    <w:rsid w:val="00051E10"/>
    <w:rsid w:val="000540FB"/>
    <w:rsid w:val="00054144"/>
    <w:rsid w:val="00055B95"/>
    <w:rsid w:val="00055C89"/>
    <w:rsid w:val="00056959"/>
    <w:rsid w:val="00056E4E"/>
    <w:rsid w:val="000577C2"/>
    <w:rsid w:val="000654C0"/>
    <w:rsid w:val="00065BFE"/>
    <w:rsid w:val="00067BAD"/>
    <w:rsid w:val="000713B7"/>
    <w:rsid w:val="00071464"/>
    <w:rsid w:val="000714C7"/>
    <w:rsid w:val="00071889"/>
    <w:rsid w:val="000720BB"/>
    <w:rsid w:val="0007611E"/>
    <w:rsid w:val="000761DC"/>
    <w:rsid w:val="000767D0"/>
    <w:rsid w:val="00080A79"/>
    <w:rsid w:val="000822FF"/>
    <w:rsid w:val="00085BB0"/>
    <w:rsid w:val="00086275"/>
    <w:rsid w:val="00087A03"/>
    <w:rsid w:val="00087A70"/>
    <w:rsid w:val="00091E0D"/>
    <w:rsid w:val="0009250E"/>
    <w:rsid w:val="00095026"/>
    <w:rsid w:val="00097A31"/>
    <w:rsid w:val="000A2B7F"/>
    <w:rsid w:val="000A71FA"/>
    <w:rsid w:val="000A7D2C"/>
    <w:rsid w:val="000B23DE"/>
    <w:rsid w:val="000C0197"/>
    <w:rsid w:val="000C37BB"/>
    <w:rsid w:val="000C384A"/>
    <w:rsid w:val="000C3933"/>
    <w:rsid w:val="000C6450"/>
    <w:rsid w:val="000D06FD"/>
    <w:rsid w:val="000D0C93"/>
    <w:rsid w:val="000D1F26"/>
    <w:rsid w:val="000D3224"/>
    <w:rsid w:val="000D41C8"/>
    <w:rsid w:val="000D4B4B"/>
    <w:rsid w:val="000D721D"/>
    <w:rsid w:val="000D77BA"/>
    <w:rsid w:val="000D7A59"/>
    <w:rsid w:val="000E039A"/>
    <w:rsid w:val="000E07ED"/>
    <w:rsid w:val="000E0A93"/>
    <w:rsid w:val="000E0B05"/>
    <w:rsid w:val="000E0E38"/>
    <w:rsid w:val="000E381F"/>
    <w:rsid w:val="000E420F"/>
    <w:rsid w:val="000E4549"/>
    <w:rsid w:val="000E4575"/>
    <w:rsid w:val="000E5932"/>
    <w:rsid w:val="000E6BF4"/>
    <w:rsid w:val="000F025E"/>
    <w:rsid w:val="000F06B4"/>
    <w:rsid w:val="000F4259"/>
    <w:rsid w:val="000F7A1D"/>
    <w:rsid w:val="000F7ACC"/>
    <w:rsid w:val="000F7DBD"/>
    <w:rsid w:val="001010D4"/>
    <w:rsid w:val="00101A3B"/>
    <w:rsid w:val="00110D49"/>
    <w:rsid w:val="00110D63"/>
    <w:rsid w:val="0011239C"/>
    <w:rsid w:val="0011291A"/>
    <w:rsid w:val="00113658"/>
    <w:rsid w:val="00114137"/>
    <w:rsid w:val="00115734"/>
    <w:rsid w:val="00117747"/>
    <w:rsid w:val="0012004B"/>
    <w:rsid w:val="001214FE"/>
    <w:rsid w:val="00123B9A"/>
    <w:rsid w:val="00125544"/>
    <w:rsid w:val="00125B84"/>
    <w:rsid w:val="001277D8"/>
    <w:rsid w:val="001300EC"/>
    <w:rsid w:val="00130B70"/>
    <w:rsid w:val="00131B8A"/>
    <w:rsid w:val="00132842"/>
    <w:rsid w:val="00132A38"/>
    <w:rsid w:val="0013361B"/>
    <w:rsid w:val="001338E4"/>
    <w:rsid w:val="001356C2"/>
    <w:rsid w:val="00143151"/>
    <w:rsid w:val="001524D2"/>
    <w:rsid w:val="00152A00"/>
    <w:rsid w:val="00152C25"/>
    <w:rsid w:val="001536F1"/>
    <w:rsid w:val="00156CE0"/>
    <w:rsid w:val="001577F8"/>
    <w:rsid w:val="001617BA"/>
    <w:rsid w:val="001620E9"/>
    <w:rsid w:val="00162CB0"/>
    <w:rsid w:val="00164FB2"/>
    <w:rsid w:val="0016578B"/>
    <w:rsid w:val="00165E2D"/>
    <w:rsid w:val="001707EC"/>
    <w:rsid w:val="00173CF2"/>
    <w:rsid w:val="00173D87"/>
    <w:rsid w:val="00180A88"/>
    <w:rsid w:val="001838C8"/>
    <w:rsid w:val="00183C3C"/>
    <w:rsid w:val="00183CE5"/>
    <w:rsid w:val="0018659B"/>
    <w:rsid w:val="001866A2"/>
    <w:rsid w:val="00186BC2"/>
    <w:rsid w:val="001875ED"/>
    <w:rsid w:val="00192096"/>
    <w:rsid w:val="0019319E"/>
    <w:rsid w:val="00195767"/>
    <w:rsid w:val="001A0FBD"/>
    <w:rsid w:val="001A2198"/>
    <w:rsid w:val="001A243E"/>
    <w:rsid w:val="001A3FE0"/>
    <w:rsid w:val="001A63F3"/>
    <w:rsid w:val="001A737E"/>
    <w:rsid w:val="001A79A6"/>
    <w:rsid w:val="001B19EB"/>
    <w:rsid w:val="001B256A"/>
    <w:rsid w:val="001B2D9E"/>
    <w:rsid w:val="001B34A8"/>
    <w:rsid w:val="001B60EC"/>
    <w:rsid w:val="001C5928"/>
    <w:rsid w:val="001C7915"/>
    <w:rsid w:val="001D0DED"/>
    <w:rsid w:val="001D13DA"/>
    <w:rsid w:val="001D5C73"/>
    <w:rsid w:val="001D6202"/>
    <w:rsid w:val="001D6D13"/>
    <w:rsid w:val="001D6E40"/>
    <w:rsid w:val="001E172D"/>
    <w:rsid w:val="001E49DD"/>
    <w:rsid w:val="001E4DDA"/>
    <w:rsid w:val="001E5C97"/>
    <w:rsid w:val="001E7DAC"/>
    <w:rsid w:val="001F03FE"/>
    <w:rsid w:val="001F0F28"/>
    <w:rsid w:val="001F22FE"/>
    <w:rsid w:val="001F2B56"/>
    <w:rsid w:val="001F40B7"/>
    <w:rsid w:val="001F5B72"/>
    <w:rsid w:val="001F5BBC"/>
    <w:rsid w:val="001F60D4"/>
    <w:rsid w:val="00200D8A"/>
    <w:rsid w:val="002013DF"/>
    <w:rsid w:val="00201A92"/>
    <w:rsid w:val="002119BB"/>
    <w:rsid w:val="00211F97"/>
    <w:rsid w:val="00213B77"/>
    <w:rsid w:val="00213FBD"/>
    <w:rsid w:val="00214098"/>
    <w:rsid w:val="00217ED2"/>
    <w:rsid w:val="00221FEB"/>
    <w:rsid w:val="00222470"/>
    <w:rsid w:val="002229EA"/>
    <w:rsid w:val="00222EEA"/>
    <w:rsid w:val="00226620"/>
    <w:rsid w:val="00226831"/>
    <w:rsid w:val="00227124"/>
    <w:rsid w:val="0023088F"/>
    <w:rsid w:val="002318D0"/>
    <w:rsid w:val="002349D3"/>
    <w:rsid w:val="00240FBF"/>
    <w:rsid w:val="00242668"/>
    <w:rsid w:val="0024282C"/>
    <w:rsid w:val="00242BE6"/>
    <w:rsid w:val="00244859"/>
    <w:rsid w:val="00244C4B"/>
    <w:rsid w:val="00247343"/>
    <w:rsid w:val="00252BC0"/>
    <w:rsid w:val="00253E7A"/>
    <w:rsid w:val="00260764"/>
    <w:rsid w:val="00262B3E"/>
    <w:rsid w:val="00263A8B"/>
    <w:rsid w:val="00267962"/>
    <w:rsid w:val="00272652"/>
    <w:rsid w:val="00272FEB"/>
    <w:rsid w:val="002736BF"/>
    <w:rsid w:val="0027370D"/>
    <w:rsid w:val="00273E80"/>
    <w:rsid w:val="00275468"/>
    <w:rsid w:val="00275EEE"/>
    <w:rsid w:val="002776C0"/>
    <w:rsid w:val="00277D33"/>
    <w:rsid w:val="0028153B"/>
    <w:rsid w:val="002820A3"/>
    <w:rsid w:val="002832B3"/>
    <w:rsid w:val="00284019"/>
    <w:rsid w:val="002922F1"/>
    <w:rsid w:val="00292EB5"/>
    <w:rsid w:val="00293FF6"/>
    <w:rsid w:val="00294D6B"/>
    <w:rsid w:val="00295A82"/>
    <w:rsid w:val="002963B5"/>
    <w:rsid w:val="00297EEB"/>
    <w:rsid w:val="002A1CB3"/>
    <w:rsid w:val="002A1D9D"/>
    <w:rsid w:val="002A493A"/>
    <w:rsid w:val="002B065E"/>
    <w:rsid w:val="002B0B14"/>
    <w:rsid w:val="002B1C05"/>
    <w:rsid w:val="002B3893"/>
    <w:rsid w:val="002B4CC0"/>
    <w:rsid w:val="002B560E"/>
    <w:rsid w:val="002B61EE"/>
    <w:rsid w:val="002C04F0"/>
    <w:rsid w:val="002C12DE"/>
    <w:rsid w:val="002C25C4"/>
    <w:rsid w:val="002C36F1"/>
    <w:rsid w:val="002C65CE"/>
    <w:rsid w:val="002D6573"/>
    <w:rsid w:val="002D6668"/>
    <w:rsid w:val="002E0988"/>
    <w:rsid w:val="002E21A4"/>
    <w:rsid w:val="002E30EC"/>
    <w:rsid w:val="002E50BE"/>
    <w:rsid w:val="002E55F2"/>
    <w:rsid w:val="002E5811"/>
    <w:rsid w:val="002E67F8"/>
    <w:rsid w:val="002E71CB"/>
    <w:rsid w:val="002E780C"/>
    <w:rsid w:val="002E78E7"/>
    <w:rsid w:val="002F09B2"/>
    <w:rsid w:val="002F31E1"/>
    <w:rsid w:val="002F361D"/>
    <w:rsid w:val="002F3951"/>
    <w:rsid w:val="002F4012"/>
    <w:rsid w:val="002F699C"/>
    <w:rsid w:val="003051D6"/>
    <w:rsid w:val="00306980"/>
    <w:rsid w:val="00306BEA"/>
    <w:rsid w:val="00311DD1"/>
    <w:rsid w:val="00312BDC"/>
    <w:rsid w:val="00313227"/>
    <w:rsid w:val="0031503C"/>
    <w:rsid w:val="00324E9E"/>
    <w:rsid w:val="003253A4"/>
    <w:rsid w:val="00325EE5"/>
    <w:rsid w:val="00327EC6"/>
    <w:rsid w:val="00330204"/>
    <w:rsid w:val="00330351"/>
    <w:rsid w:val="0033046F"/>
    <w:rsid w:val="0033071D"/>
    <w:rsid w:val="00331D7A"/>
    <w:rsid w:val="003354C6"/>
    <w:rsid w:val="003356FA"/>
    <w:rsid w:val="003360E5"/>
    <w:rsid w:val="003405EC"/>
    <w:rsid w:val="00340C05"/>
    <w:rsid w:val="00344113"/>
    <w:rsid w:val="00344EC6"/>
    <w:rsid w:val="00346500"/>
    <w:rsid w:val="0034651D"/>
    <w:rsid w:val="00346ADE"/>
    <w:rsid w:val="00346E6A"/>
    <w:rsid w:val="003474F8"/>
    <w:rsid w:val="0035487D"/>
    <w:rsid w:val="00361AA6"/>
    <w:rsid w:val="00361E68"/>
    <w:rsid w:val="00363106"/>
    <w:rsid w:val="00364674"/>
    <w:rsid w:val="00364713"/>
    <w:rsid w:val="00364722"/>
    <w:rsid w:val="00364DFD"/>
    <w:rsid w:val="003669DD"/>
    <w:rsid w:val="00366B39"/>
    <w:rsid w:val="00367484"/>
    <w:rsid w:val="00367B54"/>
    <w:rsid w:val="003726ED"/>
    <w:rsid w:val="003728FD"/>
    <w:rsid w:val="00372D2D"/>
    <w:rsid w:val="003732E3"/>
    <w:rsid w:val="00373E2D"/>
    <w:rsid w:val="00377D6F"/>
    <w:rsid w:val="003804C7"/>
    <w:rsid w:val="003826C6"/>
    <w:rsid w:val="00383EBC"/>
    <w:rsid w:val="00385F8B"/>
    <w:rsid w:val="00387D43"/>
    <w:rsid w:val="00390ADC"/>
    <w:rsid w:val="0039336B"/>
    <w:rsid w:val="00394830"/>
    <w:rsid w:val="00395166"/>
    <w:rsid w:val="003960B3"/>
    <w:rsid w:val="00396CBE"/>
    <w:rsid w:val="0039734F"/>
    <w:rsid w:val="003A3B73"/>
    <w:rsid w:val="003A5D1E"/>
    <w:rsid w:val="003A62BE"/>
    <w:rsid w:val="003A70DD"/>
    <w:rsid w:val="003B0AD2"/>
    <w:rsid w:val="003B12D6"/>
    <w:rsid w:val="003B37E9"/>
    <w:rsid w:val="003B4B21"/>
    <w:rsid w:val="003B67D9"/>
    <w:rsid w:val="003B7534"/>
    <w:rsid w:val="003B7736"/>
    <w:rsid w:val="003C20CF"/>
    <w:rsid w:val="003C5175"/>
    <w:rsid w:val="003C6A2F"/>
    <w:rsid w:val="003D0868"/>
    <w:rsid w:val="003D1220"/>
    <w:rsid w:val="003D289F"/>
    <w:rsid w:val="003D3A7B"/>
    <w:rsid w:val="003D42E0"/>
    <w:rsid w:val="003D5169"/>
    <w:rsid w:val="003D60E0"/>
    <w:rsid w:val="003D6FA4"/>
    <w:rsid w:val="003D74B5"/>
    <w:rsid w:val="003E65B5"/>
    <w:rsid w:val="003F032D"/>
    <w:rsid w:val="003F253A"/>
    <w:rsid w:val="003F291D"/>
    <w:rsid w:val="003F43F7"/>
    <w:rsid w:val="003F4D68"/>
    <w:rsid w:val="00404029"/>
    <w:rsid w:val="00405C09"/>
    <w:rsid w:val="00405DDC"/>
    <w:rsid w:val="0040782C"/>
    <w:rsid w:val="00413B9B"/>
    <w:rsid w:val="00413BB1"/>
    <w:rsid w:val="00416713"/>
    <w:rsid w:val="00420248"/>
    <w:rsid w:val="004203A0"/>
    <w:rsid w:val="0042148A"/>
    <w:rsid w:val="004219DD"/>
    <w:rsid w:val="00421C35"/>
    <w:rsid w:val="004240BE"/>
    <w:rsid w:val="00424EA2"/>
    <w:rsid w:val="00425391"/>
    <w:rsid w:val="00426BDF"/>
    <w:rsid w:val="00427534"/>
    <w:rsid w:val="00427AAD"/>
    <w:rsid w:val="00433A56"/>
    <w:rsid w:val="00433DDF"/>
    <w:rsid w:val="00434066"/>
    <w:rsid w:val="004345F5"/>
    <w:rsid w:val="00437335"/>
    <w:rsid w:val="00440305"/>
    <w:rsid w:val="00440EA2"/>
    <w:rsid w:val="0044230F"/>
    <w:rsid w:val="0044266E"/>
    <w:rsid w:val="00442BA3"/>
    <w:rsid w:val="004433D4"/>
    <w:rsid w:val="0044402B"/>
    <w:rsid w:val="004455D6"/>
    <w:rsid w:val="00447B2C"/>
    <w:rsid w:val="00447C3E"/>
    <w:rsid w:val="00450693"/>
    <w:rsid w:val="00451CD8"/>
    <w:rsid w:val="00454FE8"/>
    <w:rsid w:val="0045513D"/>
    <w:rsid w:val="00455D39"/>
    <w:rsid w:val="004578A1"/>
    <w:rsid w:val="00462AEA"/>
    <w:rsid w:val="00466E66"/>
    <w:rsid w:val="004672C3"/>
    <w:rsid w:val="00470671"/>
    <w:rsid w:val="004712EE"/>
    <w:rsid w:val="0047218D"/>
    <w:rsid w:val="00472877"/>
    <w:rsid w:val="004739CA"/>
    <w:rsid w:val="00474EBF"/>
    <w:rsid w:val="0047746D"/>
    <w:rsid w:val="00477A62"/>
    <w:rsid w:val="00481DB0"/>
    <w:rsid w:val="00481E56"/>
    <w:rsid w:val="00482E93"/>
    <w:rsid w:val="00484761"/>
    <w:rsid w:val="004857D0"/>
    <w:rsid w:val="00491162"/>
    <w:rsid w:val="004923E5"/>
    <w:rsid w:val="004934CB"/>
    <w:rsid w:val="00493E41"/>
    <w:rsid w:val="00493E78"/>
    <w:rsid w:val="00495B51"/>
    <w:rsid w:val="004A191A"/>
    <w:rsid w:val="004A1FFB"/>
    <w:rsid w:val="004A3A9D"/>
    <w:rsid w:val="004A4271"/>
    <w:rsid w:val="004A453C"/>
    <w:rsid w:val="004A6018"/>
    <w:rsid w:val="004A6699"/>
    <w:rsid w:val="004B31CB"/>
    <w:rsid w:val="004B5DCF"/>
    <w:rsid w:val="004C1A27"/>
    <w:rsid w:val="004C668B"/>
    <w:rsid w:val="004C699A"/>
    <w:rsid w:val="004C735D"/>
    <w:rsid w:val="004D0852"/>
    <w:rsid w:val="004D09EB"/>
    <w:rsid w:val="004D1C2E"/>
    <w:rsid w:val="004D31A6"/>
    <w:rsid w:val="004D3B9A"/>
    <w:rsid w:val="004D3CDC"/>
    <w:rsid w:val="004D4145"/>
    <w:rsid w:val="004D4F28"/>
    <w:rsid w:val="004D5591"/>
    <w:rsid w:val="004D7B28"/>
    <w:rsid w:val="004E0ED0"/>
    <w:rsid w:val="004E32E7"/>
    <w:rsid w:val="004E331E"/>
    <w:rsid w:val="004E3FB4"/>
    <w:rsid w:val="004E4464"/>
    <w:rsid w:val="004E47E6"/>
    <w:rsid w:val="004E48C7"/>
    <w:rsid w:val="004E6990"/>
    <w:rsid w:val="004F154D"/>
    <w:rsid w:val="004F2711"/>
    <w:rsid w:val="004F3D00"/>
    <w:rsid w:val="004F416D"/>
    <w:rsid w:val="004F4D2B"/>
    <w:rsid w:val="004F5465"/>
    <w:rsid w:val="004F6A93"/>
    <w:rsid w:val="004F771A"/>
    <w:rsid w:val="00500F34"/>
    <w:rsid w:val="00503809"/>
    <w:rsid w:val="005047E0"/>
    <w:rsid w:val="00504E8E"/>
    <w:rsid w:val="00505667"/>
    <w:rsid w:val="00505838"/>
    <w:rsid w:val="0050599A"/>
    <w:rsid w:val="00505B0C"/>
    <w:rsid w:val="0051198E"/>
    <w:rsid w:val="0051386A"/>
    <w:rsid w:val="00517233"/>
    <w:rsid w:val="005210D6"/>
    <w:rsid w:val="00522077"/>
    <w:rsid w:val="00525B9D"/>
    <w:rsid w:val="0053184F"/>
    <w:rsid w:val="0053382B"/>
    <w:rsid w:val="00535691"/>
    <w:rsid w:val="0054160A"/>
    <w:rsid w:val="00541797"/>
    <w:rsid w:val="00541BF3"/>
    <w:rsid w:val="005423F8"/>
    <w:rsid w:val="005459BA"/>
    <w:rsid w:val="00546040"/>
    <w:rsid w:val="00547F75"/>
    <w:rsid w:val="00551F34"/>
    <w:rsid w:val="0055363D"/>
    <w:rsid w:val="005540CF"/>
    <w:rsid w:val="00556AED"/>
    <w:rsid w:val="005572A9"/>
    <w:rsid w:val="00560594"/>
    <w:rsid w:val="005605D2"/>
    <w:rsid w:val="00562B71"/>
    <w:rsid w:val="00562DF0"/>
    <w:rsid w:val="00564070"/>
    <w:rsid w:val="00564EC8"/>
    <w:rsid w:val="00566412"/>
    <w:rsid w:val="00566BAC"/>
    <w:rsid w:val="00567A86"/>
    <w:rsid w:val="00571C2F"/>
    <w:rsid w:val="005730DF"/>
    <w:rsid w:val="0057368A"/>
    <w:rsid w:val="00573D26"/>
    <w:rsid w:val="005750F7"/>
    <w:rsid w:val="0057535F"/>
    <w:rsid w:val="005754AA"/>
    <w:rsid w:val="00577DC7"/>
    <w:rsid w:val="00581937"/>
    <w:rsid w:val="00581F2A"/>
    <w:rsid w:val="00582169"/>
    <w:rsid w:val="00582631"/>
    <w:rsid w:val="00582B58"/>
    <w:rsid w:val="005847B6"/>
    <w:rsid w:val="00584812"/>
    <w:rsid w:val="00585C51"/>
    <w:rsid w:val="00590127"/>
    <w:rsid w:val="00591EA8"/>
    <w:rsid w:val="005934F9"/>
    <w:rsid w:val="00594AE9"/>
    <w:rsid w:val="005A0FD7"/>
    <w:rsid w:val="005A1C5D"/>
    <w:rsid w:val="005A4946"/>
    <w:rsid w:val="005A70F6"/>
    <w:rsid w:val="005B0054"/>
    <w:rsid w:val="005B10D0"/>
    <w:rsid w:val="005B1B1A"/>
    <w:rsid w:val="005B2BB8"/>
    <w:rsid w:val="005B32F9"/>
    <w:rsid w:val="005B3696"/>
    <w:rsid w:val="005B3D16"/>
    <w:rsid w:val="005B451F"/>
    <w:rsid w:val="005B633D"/>
    <w:rsid w:val="005B63EE"/>
    <w:rsid w:val="005C5320"/>
    <w:rsid w:val="005C6B07"/>
    <w:rsid w:val="005C7AA2"/>
    <w:rsid w:val="005D21B6"/>
    <w:rsid w:val="005D4F5E"/>
    <w:rsid w:val="005D71D9"/>
    <w:rsid w:val="005D7415"/>
    <w:rsid w:val="005D793D"/>
    <w:rsid w:val="005E022F"/>
    <w:rsid w:val="005E25E2"/>
    <w:rsid w:val="005E2AC7"/>
    <w:rsid w:val="005E3447"/>
    <w:rsid w:val="005E64D8"/>
    <w:rsid w:val="005F19DA"/>
    <w:rsid w:val="005F209A"/>
    <w:rsid w:val="005F24AD"/>
    <w:rsid w:val="005F3139"/>
    <w:rsid w:val="005F3936"/>
    <w:rsid w:val="0060101C"/>
    <w:rsid w:val="00601C81"/>
    <w:rsid w:val="006021E6"/>
    <w:rsid w:val="00602764"/>
    <w:rsid w:val="00604322"/>
    <w:rsid w:val="006046F2"/>
    <w:rsid w:val="00605A2C"/>
    <w:rsid w:val="0060624D"/>
    <w:rsid w:val="0061261C"/>
    <w:rsid w:val="006136DB"/>
    <w:rsid w:val="0061378D"/>
    <w:rsid w:val="00615E7D"/>
    <w:rsid w:val="00616CE1"/>
    <w:rsid w:val="0062331A"/>
    <w:rsid w:val="00623CC8"/>
    <w:rsid w:val="00624077"/>
    <w:rsid w:val="00624804"/>
    <w:rsid w:val="006263FE"/>
    <w:rsid w:val="00626ACC"/>
    <w:rsid w:val="006273F8"/>
    <w:rsid w:val="00631423"/>
    <w:rsid w:val="00631B83"/>
    <w:rsid w:val="00631E18"/>
    <w:rsid w:val="0063348D"/>
    <w:rsid w:val="006339A1"/>
    <w:rsid w:val="006357CE"/>
    <w:rsid w:val="0063610B"/>
    <w:rsid w:val="0064295C"/>
    <w:rsid w:val="00643B27"/>
    <w:rsid w:val="006470A5"/>
    <w:rsid w:val="006477B2"/>
    <w:rsid w:val="00652F91"/>
    <w:rsid w:val="00665878"/>
    <w:rsid w:val="00665F8C"/>
    <w:rsid w:val="00666AE4"/>
    <w:rsid w:val="00671E68"/>
    <w:rsid w:val="00673F1B"/>
    <w:rsid w:val="006769E2"/>
    <w:rsid w:val="006807E2"/>
    <w:rsid w:val="00680F5E"/>
    <w:rsid w:val="00683AFD"/>
    <w:rsid w:val="00684C3A"/>
    <w:rsid w:val="006867CB"/>
    <w:rsid w:val="006930A7"/>
    <w:rsid w:val="00697FD7"/>
    <w:rsid w:val="006A1CE1"/>
    <w:rsid w:val="006A22AB"/>
    <w:rsid w:val="006A546B"/>
    <w:rsid w:val="006A5F25"/>
    <w:rsid w:val="006A690F"/>
    <w:rsid w:val="006B291C"/>
    <w:rsid w:val="006B4D5E"/>
    <w:rsid w:val="006B4F45"/>
    <w:rsid w:val="006B578A"/>
    <w:rsid w:val="006C0238"/>
    <w:rsid w:val="006C050F"/>
    <w:rsid w:val="006C22F3"/>
    <w:rsid w:val="006C2997"/>
    <w:rsid w:val="006C3FD7"/>
    <w:rsid w:val="006C76DA"/>
    <w:rsid w:val="006D1700"/>
    <w:rsid w:val="006D257C"/>
    <w:rsid w:val="006D402B"/>
    <w:rsid w:val="006D40ED"/>
    <w:rsid w:val="006D63AD"/>
    <w:rsid w:val="006E466D"/>
    <w:rsid w:val="006E5479"/>
    <w:rsid w:val="006E5644"/>
    <w:rsid w:val="006E5F25"/>
    <w:rsid w:val="006E64C6"/>
    <w:rsid w:val="006E7272"/>
    <w:rsid w:val="006E729F"/>
    <w:rsid w:val="006F0731"/>
    <w:rsid w:val="006F0741"/>
    <w:rsid w:val="006F15D9"/>
    <w:rsid w:val="006F42BC"/>
    <w:rsid w:val="006F4A3B"/>
    <w:rsid w:val="006F5D85"/>
    <w:rsid w:val="006F63BC"/>
    <w:rsid w:val="007004FF"/>
    <w:rsid w:val="0070091A"/>
    <w:rsid w:val="00701CD3"/>
    <w:rsid w:val="00705D51"/>
    <w:rsid w:val="00711111"/>
    <w:rsid w:val="00712582"/>
    <w:rsid w:val="00714290"/>
    <w:rsid w:val="00716963"/>
    <w:rsid w:val="00716A14"/>
    <w:rsid w:val="00716B64"/>
    <w:rsid w:val="00717516"/>
    <w:rsid w:val="007200A3"/>
    <w:rsid w:val="00720146"/>
    <w:rsid w:val="007275C4"/>
    <w:rsid w:val="00727638"/>
    <w:rsid w:val="0073710B"/>
    <w:rsid w:val="007407CC"/>
    <w:rsid w:val="0074132A"/>
    <w:rsid w:val="0074487B"/>
    <w:rsid w:val="00745276"/>
    <w:rsid w:val="007504F6"/>
    <w:rsid w:val="00750562"/>
    <w:rsid w:val="00754D70"/>
    <w:rsid w:val="00756E1D"/>
    <w:rsid w:val="00757355"/>
    <w:rsid w:val="00757C99"/>
    <w:rsid w:val="00761AA1"/>
    <w:rsid w:val="00762896"/>
    <w:rsid w:val="00762C6F"/>
    <w:rsid w:val="00763CCC"/>
    <w:rsid w:val="00763D16"/>
    <w:rsid w:val="00772310"/>
    <w:rsid w:val="00775793"/>
    <w:rsid w:val="00775A32"/>
    <w:rsid w:val="00775C3C"/>
    <w:rsid w:val="00776A17"/>
    <w:rsid w:val="00776CED"/>
    <w:rsid w:val="0078464B"/>
    <w:rsid w:val="007851E6"/>
    <w:rsid w:val="0078557A"/>
    <w:rsid w:val="00785967"/>
    <w:rsid w:val="00785AE5"/>
    <w:rsid w:val="0078745B"/>
    <w:rsid w:val="00792294"/>
    <w:rsid w:val="00792696"/>
    <w:rsid w:val="00793963"/>
    <w:rsid w:val="00794B74"/>
    <w:rsid w:val="00796732"/>
    <w:rsid w:val="007A6CA3"/>
    <w:rsid w:val="007B0311"/>
    <w:rsid w:val="007B076A"/>
    <w:rsid w:val="007B21FE"/>
    <w:rsid w:val="007B3547"/>
    <w:rsid w:val="007B3ED0"/>
    <w:rsid w:val="007B5407"/>
    <w:rsid w:val="007B611F"/>
    <w:rsid w:val="007B7A80"/>
    <w:rsid w:val="007C1642"/>
    <w:rsid w:val="007C17D0"/>
    <w:rsid w:val="007D092F"/>
    <w:rsid w:val="007D3683"/>
    <w:rsid w:val="007D39A7"/>
    <w:rsid w:val="007D5DE5"/>
    <w:rsid w:val="007D6477"/>
    <w:rsid w:val="007E01E3"/>
    <w:rsid w:val="007E213C"/>
    <w:rsid w:val="007E26A2"/>
    <w:rsid w:val="007E2751"/>
    <w:rsid w:val="007E33DE"/>
    <w:rsid w:val="007E3D22"/>
    <w:rsid w:val="007E3EEB"/>
    <w:rsid w:val="007E557A"/>
    <w:rsid w:val="007E5AF4"/>
    <w:rsid w:val="007E7466"/>
    <w:rsid w:val="007F0EEA"/>
    <w:rsid w:val="007F2B2B"/>
    <w:rsid w:val="007F2EFD"/>
    <w:rsid w:val="007F67AC"/>
    <w:rsid w:val="00802932"/>
    <w:rsid w:val="00802CEC"/>
    <w:rsid w:val="008033A0"/>
    <w:rsid w:val="00803911"/>
    <w:rsid w:val="00804F9A"/>
    <w:rsid w:val="008059B6"/>
    <w:rsid w:val="008067F4"/>
    <w:rsid w:val="0080757D"/>
    <w:rsid w:val="0081273F"/>
    <w:rsid w:val="008145BD"/>
    <w:rsid w:val="00814825"/>
    <w:rsid w:val="00814EF2"/>
    <w:rsid w:val="00815435"/>
    <w:rsid w:val="0081576C"/>
    <w:rsid w:val="00817F3C"/>
    <w:rsid w:val="0082021F"/>
    <w:rsid w:val="00820629"/>
    <w:rsid w:val="008206D8"/>
    <w:rsid w:val="00820CC8"/>
    <w:rsid w:val="0082115A"/>
    <w:rsid w:val="0082551B"/>
    <w:rsid w:val="00825E18"/>
    <w:rsid w:val="008268D5"/>
    <w:rsid w:val="008269E3"/>
    <w:rsid w:val="00826FB8"/>
    <w:rsid w:val="00827D81"/>
    <w:rsid w:val="0083019D"/>
    <w:rsid w:val="00832307"/>
    <w:rsid w:val="00834740"/>
    <w:rsid w:val="00835EAF"/>
    <w:rsid w:val="008363A2"/>
    <w:rsid w:val="008423B6"/>
    <w:rsid w:val="008452A6"/>
    <w:rsid w:val="00845EE4"/>
    <w:rsid w:val="008518C7"/>
    <w:rsid w:val="0085344A"/>
    <w:rsid w:val="00854FAC"/>
    <w:rsid w:val="008617F2"/>
    <w:rsid w:val="00862021"/>
    <w:rsid w:val="00862884"/>
    <w:rsid w:val="00863035"/>
    <w:rsid w:val="00863CC5"/>
    <w:rsid w:val="0086451F"/>
    <w:rsid w:val="00864AB2"/>
    <w:rsid w:val="008653BA"/>
    <w:rsid w:val="00865459"/>
    <w:rsid w:val="00866593"/>
    <w:rsid w:val="00867472"/>
    <w:rsid w:val="008753E4"/>
    <w:rsid w:val="008760AC"/>
    <w:rsid w:val="00877DED"/>
    <w:rsid w:val="008800F6"/>
    <w:rsid w:val="00882F77"/>
    <w:rsid w:val="008845D2"/>
    <w:rsid w:val="00885FB9"/>
    <w:rsid w:val="008912FF"/>
    <w:rsid w:val="00892377"/>
    <w:rsid w:val="0089286F"/>
    <w:rsid w:val="00893EE8"/>
    <w:rsid w:val="00897C1D"/>
    <w:rsid w:val="00897D4B"/>
    <w:rsid w:val="008A0708"/>
    <w:rsid w:val="008A10C0"/>
    <w:rsid w:val="008B10AF"/>
    <w:rsid w:val="008B2183"/>
    <w:rsid w:val="008B27C3"/>
    <w:rsid w:val="008B2B68"/>
    <w:rsid w:val="008B30A3"/>
    <w:rsid w:val="008B784E"/>
    <w:rsid w:val="008C0E7C"/>
    <w:rsid w:val="008C2353"/>
    <w:rsid w:val="008C3456"/>
    <w:rsid w:val="008C477B"/>
    <w:rsid w:val="008C5392"/>
    <w:rsid w:val="008C59AA"/>
    <w:rsid w:val="008C6E9C"/>
    <w:rsid w:val="008D0631"/>
    <w:rsid w:val="008D33A8"/>
    <w:rsid w:val="008E1E1A"/>
    <w:rsid w:val="008E6D45"/>
    <w:rsid w:val="008E7812"/>
    <w:rsid w:val="008E79CB"/>
    <w:rsid w:val="008F06EF"/>
    <w:rsid w:val="008F0F5B"/>
    <w:rsid w:val="008F1956"/>
    <w:rsid w:val="008F1DF1"/>
    <w:rsid w:val="008F1EB0"/>
    <w:rsid w:val="008F375F"/>
    <w:rsid w:val="008F510D"/>
    <w:rsid w:val="008F5162"/>
    <w:rsid w:val="008F62F0"/>
    <w:rsid w:val="008F6344"/>
    <w:rsid w:val="008F6D19"/>
    <w:rsid w:val="00903F18"/>
    <w:rsid w:val="009046AE"/>
    <w:rsid w:val="00904E53"/>
    <w:rsid w:val="009066C3"/>
    <w:rsid w:val="00907542"/>
    <w:rsid w:val="0091030C"/>
    <w:rsid w:val="00912E0B"/>
    <w:rsid w:val="00913C03"/>
    <w:rsid w:val="00916470"/>
    <w:rsid w:val="009213DE"/>
    <w:rsid w:val="009221F6"/>
    <w:rsid w:val="00926D14"/>
    <w:rsid w:val="009330FE"/>
    <w:rsid w:val="0093363B"/>
    <w:rsid w:val="0093504B"/>
    <w:rsid w:val="00936363"/>
    <w:rsid w:val="009379EC"/>
    <w:rsid w:val="00942472"/>
    <w:rsid w:val="009433FC"/>
    <w:rsid w:val="00943469"/>
    <w:rsid w:val="00950533"/>
    <w:rsid w:val="0095059D"/>
    <w:rsid w:val="009509D4"/>
    <w:rsid w:val="00950ACD"/>
    <w:rsid w:val="00950B7D"/>
    <w:rsid w:val="00951788"/>
    <w:rsid w:val="00956242"/>
    <w:rsid w:val="00956D86"/>
    <w:rsid w:val="00957153"/>
    <w:rsid w:val="009609B6"/>
    <w:rsid w:val="009647FD"/>
    <w:rsid w:val="00967EF1"/>
    <w:rsid w:val="00972462"/>
    <w:rsid w:val="009749BF"/>
    <w:rsid w:val="00975B9C"/>
    <w:rsid w:val="009801E6"/>
    <w:rsid w:val="00986A1D"/>
    <w:rsid w:val="009926C5"/>
    <w:rsid w:val="00993AE9"/>
    <w:rsid w:val="00996505"/>
    <w:rsid w:val="00997D26"/>
    <w:rsid w:val="009A0E5B"/>
    <w:rsid w:val="009A1237"/>
    <w:rsid w:val="009A1EA6"/>
    <w:rsid w:val="009A2F9F"/>
    <w:rsid w:val="009A5926"/>
    <w:rsid w:val="009A7946"/>
    <w:rsid w:val="009B28E4"/>
    <w:rsid w:val="009B336A"/>
    <w:rsid w:val="009B4A11"/>
    <w:rsid w:val="009C0A80"/>
    <w:rsid w:val="009C2E46"/>
    <w:rsid w:val="009C3DB3"/>
    <w:rsid w:val="009C5FA5"/>
    <w:rsid w:val="009C782A"/>
    <w:rsid w:val="009C7C02"/>
    <w:rsid w:val="009D105C"/>
    <w:rsid w:val="009D19AB"/>
    <w:rsid w:val="009D1EBB"/>
    <w:rsid w:val="009D28DC"/>
    <w:rsid w:val="009D53F3"/>
    <w:rsid w:val="009D54B1"/>
    <w:rsid w:val="009D69E3"/>
    <w:rsid w:val="009D7227"/>
    <w:rsid w:val="009D7CC8"/>
    <w:rsid w:val="009E05EE"/>
    <w:rsid w:val="009E2922"/>
    <w:rsid w:val="009E394B"/>
    <w:rsid w:val="009E78A9"/>
    <w:rsid w:val="009F0131"/>
    <w:rsid w:val="009F0653"/>
    <w:rsid w:val="009F0A9B"/>
    <w:rsid w:val="009F1B74"/>
    <w:rsid w:val="009F20CD"/>
    <w:rsid w:val="009F26EA"/>
    <w:rsid w:val="009F3102"/>
    <w:rsid w:val="009F48F9"/>
    <w:rsid w:val="009F529A"/>
    <w:rsid w:val="009F77F1"/>
    <w:rsid w:val="009F7C01"/>
    <w:rsid w:val="00A00A05"/>
    <w:rsid w:val="00A00D92"/>
    <w:rsid w:val="00A0133D"/>
    <w:rsid w:val="00A028D0"/>
    <w:rsid w:val="00A0483A"/>
    <w:rsid w:val="00A062F6"/>
    <w:rsid w:val="00A06B22"/>
    <w:rsid w:val="00A06F33"/>
    <w:rsid w:val="00A10F61"/>
    <w:rsid w:val="00A140C0"/>
    <w:rsid w:val="00A165B5"/>
    <w:rsid w:val="00A21045"/>
    <w:rsid w:val="00A21BF6"/>
    <w:rsid w:val="00A2349C"/>
    <w:rsid w:val="00A24358"/>
    <w:rsid w:val="00A24D34"/>
    <w:rsid w:val="00A26FD5"/>
    <w:rsid w:val="00A301AC"/>
    <w:rsid w:val="00A33C86"/>
    <w:rsid w:val="00A3542C"/>
    <w:rsid w:val="00A35FC3"/>
    <w:rsid w:val="00A37381"/>
    <w:rsid w:val="00A37D95"/>
    <w:rsid w:val="00A40032"/>
    <w:rsid w:val="00A40636"/>
    <w:rsid w:val="00A40DAD"/>
    <w:rsid w:val="00A428F4"/>
    <w:rsid w:val="00A433B6"/>
    <w:rsid w:val="00A4530D"/>
    <w:rsid w:val="00A45874"/>
    <w:rsid w:val="00A50FDE"/>
    <w:rsid w:val="00A518A4"/>
    <w:rsid w:val="00A5230E"/>
    <w:rsid w:val="00A52BCC"/>
    <w:rsid w:val="00A530B0"/>
    <w:rsid w:val="00A53A5C"/>
    <w:rsid w:val="00A56184"/>
    <w:rsid w:val="00A56BB3"/>
    <w:rsid w:val="00A62D1B"/>
    <w:rsid w:val="00A67123"/>
    <w:rsid w:val="00A6722F"/>
    <w:rsid w:val="00A71DD6"/>
    <w:rsid w:val="00A7240F"/>
    <w:rsid w:val="00A72430"/>
    <w:rsid w:val="00A72652"/>
    <w:rsid w:val="00A75939"/>
    <w:rsid w:val="00A77228"/>
    <w:rsid w:val="00A7776B"/>
    <w:rsid w:val="00A80CA8"/>
    <w:rsid w:val="00A8173A"/>
    <w:rsid w:val="00A817FB"/>
    <w:rsid w:val="00A823E3"/>
    <w:rsid w:val="00A85551"/>
    <w:rsid w:val="00A85761"/>
    <w:rsid w:val="00A87CBE"/>
    <w:rsid w:val="00A9074C"/>
    <w:rsid w:val="00A91A29"/>
    <w:rsid w:val="00A9227D"/>
    <w:rsid w:val="00A93B4B"/>
    <w:rsid w:val="00A94AD3"/>
    <w:rsid w:val="00A971C4"/>
    <w:rsid w:val="00A9744B"/>
    <w:rsid w:val="00AA27CF"/>
    <w:rsid w:val="00AA2AC0"/>
    <w:rsid w:val="00AA6FD8"/>
    <w:rsid w:val="00AB2157"/>
    <w:rsid w:val="00AB4E91"/>
    <w:rsid w:val="00AC2AC6"/>
    <w:rsid w:val="00AC33AE"/>
    <w:rsid w:val="00AC4F26"/>
    <w:rsid w:val="00AC51E6"/>
    <w:rsid w:val="00AC57C2"/>
    <w:rsid w:val="00AC582D"/>
    <w:rsid w:val="00AC60D9"/>
    <w:rsid w:val="00AC7345"/>
    <w:rsid w:val="00AC74D0"/>
    <w:rsid w:val="00AD30E2"/>
    <w:rsid w:val="00AD6019"/>
    <w:rsid w:val="00AD6BFF"/>
    <w:rsid w:val="00AE14F7"/>
    <w:rsid w:val="00AE2084"/>
    <w:rsid w:val="00AE52BD"/>
    <w:rsid w:val="00AE6E31"/>
    <w:rsid w:val="00AF0AC5"/>
    <w:rsid w:val="00AF4165"/>
    <w:rsid w:val="00AF5F19"/>
    <w:rsid w:val="00AF6A54"/>
    <w:rsid w:val="00B006D1"/>
    <w:rsid w:val="00B01696"/>
    <w:rsid w:val="00B01E38"/>
    <w:rsid w:val="00B030ED"/>
    <w:rsid w:val="00B05391"/>
    <w:rsid w:val="00B05F59"/>
    <w:rsid w:val="00B06E7D"/>
    <w:rsid w:val="00B10CD8"/>
    <w:rsid w:val="00B11CB0"/>
    <w:rsid w:val="00B13249"/>
    <w:rsid w:val="00B204D4"/>
    <w:rsid w:val="00B22C94"/>
    <w:rsid w:val="00B22D60"/>
    <w:rsid w:val="00B2309F"/>
    <w:rsid w:val="00B2359C"/>
    <w:rsid w:val="00B23B01"/>
    <w:rsid w:val="00B244A4"/>
    <w:rsid w:val="00B278E9"/>
    <w:rsid w:val="00B2798D"/>
    <w:rsid w:val="00B30361"/>
    <w:rsid w:val="00B3084D"/>
    <w:rsid w:val="00B308F1"/>
    <w:rsid w:val="00B310DB"/>
    <w:rsid w:val="00B31B53"/>
    <w:rsid w:val="00B3376E"/>
    <w:rsid w:val="00B34A2D"/>
    <w:rsid w:val="00B431FE"/>
    <w:rsid w:val="00B4382F"/>
    <w:rsid w:val="00B440E6"/>
    <w:rsid w:val="00B46691"/>
    <w:rsid w:val="00B50EA1"/>
    <w:rsid w:val="00B50ECD"/>
    <w:rsid w:val="00B51E19"/>
    <w:rsid w:val="00B5271F"/>
    <w:rsid w:val="00B532C2"/>
    <w:rsid w:val="00B53495"/>
    <w:rsid w:val="00B56A02"/>
    <w:rsid w:val="00B56B03"/>
    <w:rsid w:val="00B57534"/>
    <w:rsid w:val="00B5767F"/>
    <w:rsid w:val="00B60952"/>
    <w:rsid w:val="00B610D8"/>
    <w:rsid w:val="00B622A5"/>
    <w:rsid w:val="00B6363E"/>
    <w:rsid w:val="00B63724"/>
    <w:rsid w:val="00B656F8"/>
    <w:rsid w:val="00B659AD"/>
    <w:rsid w:val="00B65C7D"/>
    <w:rsid w:val="00B6624F"/>
    <w:rsid w:val="00B663AF"/>
    <w:rsid w:val="00B75651"/>
    <w:rsid w:val="00B76790"/>
    <w:rsid w:val="00B77D33"/>
    <w:rsid w:val="00B80B29"/>
    <w:rsid w:val="00B82640"/>
    <w:rsid w:val="00B8322A"/>
    <w:rsid w:val="00B8485D"/>
    <w:rsid w:val="00B900B8"/>
    <w:rsid w:val="00B91589"/>
    <w:rsid w:val="00B93F70"/>
    <w:rsid w:val="00B94856"/>
    <w:rsid w:val="00B961C8"/>
    <w:rsid w:val="00B97D5C"/>
    <w:rsid w:val="00B97DD9"/>
    <w:rsid w:val="00BA0DB5"/>
    <w:rsid w:val="00BA0EA2"/>
    <w:rsid w:val="00BA23D2"/>
    <w:rsid w:val="00BA2A82"/>
    <w:rsid w:val="00BA6AFC"/>
    <w:rsid w:val="00BA6F02"/>
    <w:rsid w:val="00BB0693"/>
    <w:rsid w:val="00BB4D7B"/>
    <w:rsid w:val="00BB53F1"/>
    <w:rsid w:val="00BB6EAA"/>
    <w:rsid w:val="00BC078E"/>
    <w:rsid w:val="00BC145D"/>
    <w:rsid w:val="00BC3593"/>
    <w:rsid w:val="00BC3F25"/>
    <w:rsid w:val="00BC64F9"/>
    <w:rsid w:val="00BC6BC2"/>
    <w:rsid w:val="00BC6BC7"/>
    <w:rsid w:val="00BC704F"/>
    <w:rsid w:val="00BD06D6"/>
    <w:rsid w:val="00BD3813"/>
    <w:rsid w:val="00BD4789"/>
    <w:rsid w:val="00BD6754"/>
    <w:rsid w:val="00BE3F84"/>
    <w:rsid w:val="00BE5DD4"/>
    <w:rsid w:val="00BF4DB3"/>
    <w:rsid w:val="00BF6EE4"/>
    <w:rsid w:val="00BF7E3D"/>
    <w:rsid w:val="00C00917"/>
    <w:rsid w:val="00C0095E"/>
    <w:rsid w:val="00C019AE"/>
    <w:rsid w:val="00C02789"/>
    <w:rsid w:val="00C02BCA"/>
    <w:rsid w:val="00C03048"/>
    <w:rsid w:val="00C040D9"/>
    <w:rsid w:val="00C05A1A"/>
    <w:rsid w:val="00C0693B"/>
    <w:rsid w:val="00C109E5"/>
    <w:rsid w:val="00C113A4"/>
    <w:rsid w:val="00C128EF"/>
    <w:rsid w:val="00C14241"/>
    <w:rsid w:val="00C169F9"/>
    <w:rsid w:val="00C20680"/>
    <w:rsid w:val="00C23FF8"/>
    <w:rsid w:val="00C2520D"/>
    <w:rsid w:val="00C25460"/>
    <w:rsid w:val="00C257D6"/>
    <w:rsid w:val="00C25C7D"/>
    <w:rsid w:val="00C261B1"/>
    <w:rsid w:val="00C264AD"/>
    <w:rsid w:val="00C27216"/>
    <w:rsid w:val="00C3207E"/>
    <w:rsid w:val="00C331E5"/>
    <w:rsid w:val="00C33B74"/>
    <w:rsid w:val="00C377C1"/>
    <w:rsid w:val="00C42AF9"/>
    <w:rsid w:val="00C45B81"/>
    <w:rsid w:val="00C50046"/>
    <w:rsid w:val="00C50282"/>
    <w:rsid w:val="00C51F9D"/>
    <w:rsid w:val="00C60280"/>
    <w:rsid w:val="00C60E13"/>
    <w:rsid w:val="00C639E6"/>
    <w:rsid w:val="00C67335"/>
    <w:rsid w:val="00C67B1E"/>
    <w:rsid w:val="00C700FD"/>
    <w:rsid w:val="00C726F7"/>
    <w:rsid w:val="00C729C9"/>
    <w:rsid w:val="00C72E40"/>
    <w:rsid w:val="00C752B6"/>
    <w:rsid w:val="00C7636B"/>
    <w:rsid w:val="00C76500"/>
    <w:rsid w:val="00C7766F"/>
    <w:rsid w:val="00C8005D"/>
    <w:rsid w:val="00C808ED"/>
    <w:rsid w:val="00C8224D"/>
    <w:rsid w:val="00C83020"/>
    <w:rsid w:val="00C83069"/>
    <w:rsid w:val="00C85684"/>
    <w:rsid w:val="00C85AD1"/>
    <w:rsid w:val="00C87283"/>
    <w:rsid w:val="00C927B0"/>
    <w:rsid w:val="00C9743F"/>
    <w:rsid w:val="00CA3A27"/>
    <w:rsid w:val="00CA6998"/>
    <w:rsid w:val="00CA74B5"/>
    <w:rsid w:val="00CB08CF"/>
    <w:rsid w:val="00CB0B72"/>
    <w:rsid w:val="00CB0C59"/>
    <w:rsid w:val="00CB10DE"/>
    <w:rsid w:val="00CB12C2"/>
    <w:rsid w:val="00CB68CF"/>
    <w:rsid w:val="00CB7A90"/>
    <w:rsid w:val="00CC0400"/>
    <w:rsid w:val="00CC0DF9"/>
    <w:rsid w:val="00CC2353"/>
    <w:rsid w:val="00CC45DC"/>
    <w:rsid w:val="00CC480D"/>
    <w:rsid w:val="00CC6035"/>
    <w:rsid w:val="00CC6B72"/>
    <w:rsid w:val="00CD0424"/>
    <w:rsid w:val="00CD0F0C"/>
    <w:rsid w:val="00CD0F5D"/>
    <w:rsid w:val="00CD33E4"/>
    <w:rsid w:val="00CD3909"/>
    <w:rsid w:val="00CD4699"/>
    <w:rsid w:val="00CD4AA8"/>
    <w:rsid w:val="00CD554E"/>
    <w:rsid w:val="00CD7442"/>
    <w:rsid w:val="00CE479B"/>
    <w:rsid w:val="00CE54BC"/>
    <w:rsid w:val="00CF02F7"/>
    <w:rsid w:val="00CF0CCB"/>
    <w:rsid w:val="00CF1BA5"/>
    <w:rsid w:val="00CF3A21"/>
    <w:rsid w:val="00CF53DD"/>
    <w:rsid w:val="00CF5D6D"/>
    <w:rsid w:val="00CF76C7"/>
    <w:rsid w:val="00D018B9"/>
    <w:rsid w:val="00D04DAC"/>
    <w:rsid w:val="00D061A7"/>
    <w:rsid w:val="00D0771B"/>
    <w:rsid w:val="00D16E2B"/>
    <w:rsid w:val="00D203A5"/>
    <w:rsid w:val="00D218F5"/>
    <w:rsid w:val="00D24E00"/>
    <w:rsid w:val="00D25697"/>
    <w:rsid w:val="00D30CBD"/>
    <w:rsid w:val="00D32955"/>
    <w:rsid w:val="00D32CA3"/>
    <w:rsid w:val="00D34124"/>
    <w:rsid w:val="00D349C1"/>
    <w:rsid w:val="00D34ED3"/>
    <w:rsid w:val="00D35EC7"/>
    <w:rsid w:val="00D3692A"/>
    <w:rsid w:val="00D407DF"/>
    <w:rsid w:val="00D41200"/>
    <w:rsid w:val="00D4384D"/>
    <w:rsid w:val="00D4393E"/>
    <w:rsid w:val="00D450DF"/>
    <w:rsid w:val="00D45B46"/>
    <w:rsid w:val="00D4649E"/>
    <w:rsid w:val="00D50AA7"/>
    <w:rsid w:val="00D51542"/>
    <w:rsid w:val="00D515FF"/>
    <w:rsid w:val="00D51C22"/>
    <w:rsid w:val="00D51CCA"/>
    <w:rsid w:val="00D52E1D"/>
    <w:rsid w:val="00D535D4"/>
    <w:rsid w:val="00D55133"/>
    <w:rsid w:val="00D55A88"/>
    <w:rsid w:val="00D55EFC"/>
    <w:rsid w:val="00D565C9"/>
    <w:rsid w:val="00D60AA9"/>
    <w:rsid w:val="00D610C3"/>
    <w:rsid w:val="00D62A08"/>
    <w:rsid w:val="00D62A72"/>
    <w:rsid w:val="00D67BD9"/>
    <w:rsid w:val="00D67DEF"/>
    <w:rsid w:val="00D70C99"/>
    <w:rsid w:val="00D7134D"/>
    <w:rsid w:val="00D72478"/>
    <w:rsid w:val="00D82719"/>
    <w:rsid w:val="00D82A96"/>
    <w:rsid w:val="00D87049"/>
    <w:rsid w:val="00D8724A"/>
    <w:rsid w:val="00D90D01"/>
    <w:rsid w:val="00D91EA7"/>
    <w:rsid w:val="00D91F7E"/>
    <w:rsid w:val="00D926E6"/>
    <w:rsid w:val="00D931F4"/>
    <w:rsid w:val="00D947CB"/>
    <w:rsid w:val="00D95466"/>
    <w:rsid w:val="00D96738"/>
    <w:rsid w:val="00D97813"/>
    <w:rsid w:val="00DA1D75"/>
    <w:rsid w:val="00DA238E"/>
    <w:rsid w:val="00DA5E56"/>
    <w:rsid w:val="00DA7AC7"/>
    <w:rsid w:val="00DB0C1C"/>
    <w:rsid w:val="00DB1374"/>
    <w:rsid w:val="00DB2260"/>
    <w:rsid w:val="00DB44DC"/>
    <w:rsid w:val="00DB44EF"/>
    <w:rsid w:val="00DB4584"/>
    <w:rsid w:val="00DB545E"/>
    <w:rsid w:val="00DB6D26"/>
    <w:rsid w:val="00DB7374"/>
    <w:rsid w:val="00DC0CBF"/>
    <w:rsid w:val="00DC5B56"/>
    <w:rsid w:val="00DC66B8"/>
    <w:rsid w:val="00DC7B87"/>
    <w:rsid w:val="00DD0A33"/>
    <w:rsid w:val="00DD0A82"/>
    <w:rsid w:val="00DD1158"/>
    <w:rsid w:val="00DD1C4A"/>
    <w:rsid w:val="00DD2A01"/>
    <w:rsid w:val="00DD2CA0"/>
    <w:rsid w:val="00DD4973"/>
    <w:rsid w:val="00DD56EA"/>
    <w:rsid w:val="00DD6DCC"/>
    <w:rsid w:val="00DE10A3"/>
    <w:rsid w:val="00DE2C67"/>
    <w:rsid w:val="00DE4395"/>
    <w:rsid w:val="00DE4A0D"/>
    <w:rsid w:val="00DE5799"/>
    <w:rsid w:val="00DE5F63"/>
    <w:rsid w:val="00DF1177"/>
    <w:rsid w:val="00DF3015"/>
    <w:rsid w:val="00DF5039"/>
    <w:rsid w:val="00E01C12"/>
    <w:rsid w:val="00E01F06"/>
    <w:rsid w:val="00E01FC0"/>
    <w:rsid w:val="00E021D5"/>
    <w:rsid w:val="00E02292"/>
    <w:rsid w:val="00E03405"/>
    <w:rsid w:val="00E04AC3"/>
    <w:rsid w:val="00E050B8"/>
    <w:rsid w:val="00E07806"/>
    <w:rsid w:val="00E11DD6"/>
    <w:rsid w:val="00E14C2B"/>
    <w:rsid w:val="00E1735D"/>
    <w:rsid w:val="00E27FCB"/>
    <w:rsid w:val="00E312BD"/>
    <w:rsid w:val="00E31BCA"/>
    <w:rsid w:val="00E3325F"/>
    <w:rsid w:val="00E33765"/>
    <w:rsid w:val="00E3441E"/>
    <w:rsid w:val="00E3635B"/>
    <w:rsid w:val="00E41891"/>
    <w:rsid w:val="00E41A97"/>
    <w:rsid w:val="00E43F18"/>
    <w:rsid w:val="00E43F3C"/>
    <w:rsid w:val="00E535B9"/>
    <w:rsid w:val="00E56B71"/>
    <w:rsid w:val="00E60BA3"/>
    <w:rsid w:val="00E6236F"/>
    <w:rsid w:val="00E62532"/>
    <w:rsid w:val="00E62E49"/>
    <w:rsid w:val="00E64CD9"/>
    <w:rsid w:val="00E6512C"/>
    <w:rsid w:val="00E65BE8"/>
    <w:rsid w:val="00E664A5"/>
    <w:rsid w:val="00E677D8"/>
    <w:rsid w:val="00E70310"/>
    <w:rsid w:val="00E71CB7"/>
    <w:rsid w:val="00E71CC4"/>
    <w:rsid w:val="00E74E99"/>
    <w:rsid w:val="00E753C1"/>
    <w:rsid w:val="00E75B3C"/>
    <w:rsid w:val="00E75FD3"/>
    <w:rsid w:val="00E76900"/>
    <w:rsid w:val="00E81E8A"/>
    <w:rsid w:val="00E81F75"/>
    <w:rsid w:val="00E82521"/>
    <w:rsid w:val="00E83A29"/>
    <w:rsid w:val="00E83D18"/>
    <w:rsid w:val="00E844D0"/>
    <w:rsid w:val="00E86DC8"/>
    <w:rsid w:val="00E87964"/>
    <w:rsid w:val="00E90F95"/>
    <w:rsid w:val="00E91D62"/>
    <w:rsid w:val="00E94D1E"/>
    <w:rsid w:val="00E94EB2"/>
    <w:rsid w:val="00E9627F"/>
    <w:rsid w:val="00E97327"/>
    <w:rsid w:val="00EA081B"/>
    <w:rsid w:val="00EA1CC1"/>
    <w:rsid w:val="00EA1E6D"/>
    <w:rsid w:val="00EA7632"/>
    <w:rsid w:val="00EA7941"/>
    <w:rsid w:val="00EB1198"/>
    <w:rsid w:val="00EB24B7"/>
    <w:rsid w:val="00EB591C"/>
    <w:rsid w:val="00EB6D2A"/>
    <w:rsid w:val="00EC281F"/>
    <w:rsid w:val="00EC3232"/>
    <w:rsid w:val="00EC3AEF"/>
    <w:rsid w:val="00EC7AFC"/>
    <w:rsid w:val="00ED02DB"/>
    <w:rsid w:val="00ED0ED6"/>
    <w:rsid w:val="00ED101E"/>
    <w:rsid w:val="00ED1180"/>
    <w:rsid w:val="00ED2C5A"/>
    <w:rsid w:val="00ED30F0"/>
    <w:rsid w:val="00ED505A"/>
    <w:rsid w:val="00ED69C3"/>
    <w:rsid w:val="00EE0F9D"/>
    <w:rsid w:val="00EE287E"/>
    <w:rsid w:val="00EE4602"/>
    <w:rsid w:val="00EE5920"/>
    <w:rsid w:val="00EE5AAB"/>
    <w:rsid w:val="00EE6138"/>
    <w:rsid w:val="00EE6A1C"/>
    <w:rsid w:val="00EE7DB3"/>
    <w:rsid w:val="00EF08E8"/>
    <w:rsid w:val="00EF3871"/>
    <w:rsid w:val="00EF47CC"/>
    <w:rsid w:val="00EF580D"/>
    <w:rsid w:val="00F00C90"/>
    <w:rsid w:val="00F01AD9"/>
    <w:rsid w:val="00F10CE5"/>
    <w:rsid w:val="00F10D2F"/>
    <w:rsid w:val="00F116A7"/>
    <w:rsid w:val="00F1534F"/>
    <w:rsid w:val="00F21012"/>
    <w:rsid w:val="00F268F2"/>
    <w:rsid w:val="00F27634"/>
    <w:rsid w:val="00F32943"/>
    <w:rsid w:val="00F35922"/>
    <w:rsid w:val="00F37B44"/>
    <w:rsid w:val="00F42436"/>
    <w:rsid w:val="00F42A7D"/>
    <w:rsid w:val="00F442DB"/>
    <w:rsid w:val="00F46886"/>
    <w:rsid w:val="00F46E71"/>
    <w:rsid w:val="00F47505"/>
    <w:rsid w:val="00F515FE"/>
    <w:rsid w:val="00F51E00"/>
    <w:rsid w:val="00F522FA"/>
    <w:rsid w:val="00F571C5"/>
    <w:rsid w:val="00F5729E"/>
    <w:rsid w:val="00F60284"/>
    <w:rsid w:val="00F64BBD"/>
    <w:rsid w:val="00F651A4"/>
    <w:rsid w:val="00F66460"/>
    <w:rsid w:val="00F709F4"/>
    <w:rsid w:val="00F731DC"/>
    <w:rsid w:val="00F740FF"/>
    <w:rsid w:val="00F745E6"/>
    <w:rsid w:val="00F77518"/>
    <w:rsid w:val="00F778A4"/>
    <w:rsid w:val="00F808C8"/>
    <w:rsid w:val="00F808DF"/>
    <w:rsid w:val="00F834AE"/>
    <w:rsid w:val="00F84114"/>
    <w:rsid w:val="00F854DC"/>
    <w:rsid w:val="00F87778"/>
    <w:rsid w:val="00F87FC6"/>
    <w:rsid w:val="00F92887"/>
    <w:rsid w:val="00F94FF4"/>
    <w:rsid w:val="00FA1549"/>
    <w:rsid w:val="00FA217F"/>
    <w:rsid w:val="00FA3A1B"/>
    <w:rsid w:val="00FB2733"/>
    <w:rsid w:val="00FB3BA7"/>
    <w:rsid w:val="00FB3BD8"/>
    <w:rsid w:val="00FB4D80"/>
    <w:rsid w:val="00FB5679"/>
    <w:rsid w:val="00FB5796"/>
    <w:rsid w:val="00FB6408"/>
    <w:rsid w:val="00FB6449"/>
    <w:rsid w:val="00FB766E"/>
    <w:rsid w:val="00FC0A37"/>
    <w:rsid w:val="00FC1196"/>
    <w:rsid w:val="00FC2FA1"/>
    <w:rsid w:val="00FC380D"/>
    <w:rsid w:val="00FD0494"/>
    <w:rsid w:val="00FD11B4"/>
    <w:rsid w:val="00FD2CE3"/>
    <w:rsid w:val="00FD65CE"/>
    <w:rsid w:val="00FE260A"/>
    <w:rsid w:val="00FE48B0"/>
    <w:rsid w:val="00FE521B"/>
    <w:rsid w:val="00FE6571"/>
    <w:rsid w:val="00FE6C4B"/>
    <w:rsid w:val="00FE78EC"/>
    <w:rsid w:val="00FF01B5"/>
    <w:rsid w:val="00FF1F87"/>
    <w:rsid w:val="00FF26A7"/>
    <w:rsid w:val="00FF36B2"/>
    <w:rsid w:val="00FF408F"/>
    <w:rsid w:val="00FF6C0F"/>
    <w:rsid w:val="00FF79B9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1"/>
    </o:shapelayout>
  </w:shapeDefaults>
  <w:decimalSymbol w:val=","/>
  <w:listSeparator w:val=";"/>
  <w14:docId w14:val="4A68508B"/>
  <w15:docId w15:val="{FFF35421-CDA2-468D-A090-DE4DAACB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EC"/>
    <w:pPr>
      <w:spacing w:line="276" w:lineRule="auto"/>
      <w:ind w:left="397"/>
      <w:jc w:val="both"/>
    </w:pPr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00C90"/>
    <w:pPr>
      <w:keepNext/>
      <w:keepLines/>
      <w:framePr w:wrap="around" w:vAnchor="text" w:hAnchor="text" w:xAlign="center" w:y="1"/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1300EC"/>
    <w:pPr>
      <w:keepNext/>
      <w:keepLines/>
      <w:numPr>
        <w:numId w:val="23"/>
      </w:numPr>
      <w:spacing w:before="200"/>
      <w:ind w:left="1117" w:hanging="360"/>
      <w:outlineLvl w:val="1"/>
    </w:pPr>
    <w:rPr>
      <w:rFonts w:eastAsia="Times New Roman"/>
      <w:b/>
      <w:bCs/>
      <w:color w:val="548DD4" w:themeColor="text2" w:themeTint="99"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iPriority w:val="9"/>
    <w:qFormat/>
    <w:rsid w:val="00F00C90"/>
    <w:pPr>
      <w:keepNext/>
      <w:keepLines/>
      <w:spacing w:before="200"/>
      <w:ind w:left="284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iPriority w:val="9"/>
    <w:qFormat/>
    <w:rsid w:val="000173E3"/>
    <w:pPr>
      <w:keepNext/>
      <w:keepLines/>
      <w:spacing w:before="120"/>
      <w:ind w:left="567"/>
      <w:outlineLvl w:val="3"/>
    </w:pPr>
    <w:rPr>
      <w:rFonts w:eastAsia="Times New Roman"/>
      <w:bCs/>
      <w:iCs/>
      <w:u w:val="dash"/>
    </w:rPr>
  </w:style>
  <w:style w:type="paragraph" w:styleId="Titre6">
    <w:name w:val="heading 6"/>
    <w:basedOn w:val="Normal"/>
    <w:next w:val="Normal"/>
    <w:link w:val="Titre6Car"/>
    <w:uiPriority w:val="9"/>
    <w:qFormat/>
    <w:rsid w:val="00E3441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6EA"/>
  </w:style>
  <w:style w:type="paragraph" w:styleId="Pieddepage">
    <w:name w:val="footer"/>
    <w:basedOn w:val="Normal"/>
    <w:link w:val="PieddepageCar"/>
    <w:uiPriority w:val="99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6EA"/>
  </w:style>
  <w:style w:type="table" w:styleId="Grilledutableau">
    <w:name w:val="Table Grid"/>
    <w:basedOn w:val="TableauNormal"/>
    <w:uiPriority w:val="59"/>
    <w:rsid w:val="009F26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26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6E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51E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00C90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uiPriority w:val="9"/>
    <w:rsid w:val="001300EC"/>
    <w:rPr>
      <w:rFonts w:ascii="Arial" w:eastAsia="Times New Roman" w:hAnsi="Arial"/>
      <w:b/>
      <w:bCs/>
      <w:color w:val="548DD4" w:themeColor="text2" w:themeTint="99"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F00C90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rsid w:val="000173E3"/>
    <w:pPr>
      <w:tabs>
        <w:tab w:val="right" w:pos="9072"/>
      </w:tabs>
      <w:spacing w:line="360" w:lineRule="auto"/>
    </w:pPr>
    <w:rPr>
      <w:i/>
      <w:color w:val="00B050"/>
      <w:u w:val="dotted" w:color="000000"/>
    </w:rPr>
  </w:style>
  <w:style w:type="character" w:customStyle="1" w:styleId="Titre4Car">
    <w:name w:val="Titre 4 Car"/>
    <w:basedOn w:val="Policepardfaut"/>
    <w:link w:val="Titre4"/>
    <w:uiPriority w:val="9"/>
    <w:rsid w:val="000173E3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sid w:val="000173E3"/>
    <w:rPr>
      <w:i/>
      <w:color w:val="00B050"/>
      <w:sz w:val="20"/>
      <w:u w:val="dotted" w:color="000000"/>
    </w:rPr>
  </w:style>
  <w:style w:type="paragraph" w:styleId="Paragraphedeliste">
    <w:name w:val="List Paragraph"/>
    <w:basedOn w:val="Normal"/>
    <w:uiPriority w:val="34"/>
    <w:qFormat/>
    <w:rsid w:val="00683AFD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E3441E"/>
    <w:rPr>
      <w:rFonts w:ascii="Cambria" w:eastAsia="Times New Roman" w:hAnsi="Cambria" w:cs="Times New Roman"/>
      <w:i/>
      <w:iCs/>
      <w:color w:val="243F60"/>
      <w:sz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677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677D8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ar"/>
    <w:qFormat/>
    <w:rsid w:val="00EB591C"/>
  </w:style>
  <w:style w:type="character" w:customStyle="1" w:styleId="QuestionCar">
    <w:name w:val="Question Car"/>
    <w:basedOn w:val="Policepardfaut"/>
    <w:link w:val="Question"/>
    <w:rsid w:val="00EB591C"/>
    <w:rPr>
      <w:rFonts w:ascii="Arial" w:hAnsi="Arial"/>
      <w:sz w:val="22"/>
      <w:szCs w:val="22"/>
      <w:lang w:eastAsia="en-US"/>
    </w:rPr>
  </w:style>
  <w:style w:type="paragraph" w:customStyle="1" w:styleId="Exercice">
    <w:name w:val="Exercice"/>
    <w:basedOn w:val="Sansinterligne"/>
    <w:link w:val="ExerciceCar"/>
    <w:qFormat/>
    <w:rsid w:val="00B30361"/>
    <w:pPr>
      <w:spacing w:before="240"/>
      <w:ind w:left="284"/>
    </w:pPr>
    <w:rPr>
      <w:i/>
      <w:color w:val="4F81BD" w:themeColor="accent1"/>
      <w:sz w:val="24"/>
    </w:rPr>
  </w:style>
  <w:style w:type="character" w:customStyle="1" w:styleId="ExerciceCar">
    <w:name w:val="Exercice Car"/>
    <w:basedOn w:val="Policepardfaut"/>
    <w:link w:val="Exercice"/>
    <w:rsid w:val="00B30361"/>
    <w:rPr>
      <w:rFonts w:ascii="Arial" w:hAnsi="Arial"/>
      <w:i/>
      <w:color w:val="4F81BD" w:themeColor="accent1"/>
      <w:sz w:val="24"/>
      <w:szCs w:val="22"/>
      <w:lang w:eastAsia="en-US"/>
    </w:rPr>
  </w:style>
  <w:style w:type="paragraph" w:styleId="Sansinterligne">
    <w:name w:val="No Spacing"/>
    <w:uiPriority w:val="1"/>
    <w:qFormat/>
    <w:rsid w:val="00B30361"/>
    <w:pPr>
      <w:ind w:left="397"/>
      <w:jc w:val="both"/>
    </w:pPr>
    <w:rPr>
      <w:rFonts w:ascii="Arial" w:hAnsi="Arial"/>
      <w:sz w:val="22"/>
      <w:szCs w:val="22"/>
      <w:lang w:eastAsia="en-US"/>
    </w:rPr>
  </w:style>
  <w:style w:type="paragraph" w:customStyle="1" w:styleId="Default">
    <w:name w:val="Default"/>
    <w:rsid w:val="00D8724A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mod&#232;le%20NS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5635-AFAE-42EC-8EF2-7CF1A89A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NSI.dotx</Template>
  <TotalTime>27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</dc:creator>
  <cp:keywords/>
  <dc:description/>
  <cp:lastModifiedBy>KESSELER Hervé</cp:lastModifiedBy>
  <cp:revision>3</cp:revision>
  <cp:lastPrinted>2015-03-22T12:10:00Z</cp:lastPrinted>
  <dcterms:created xsi:type="dcterms:W3CDTF">2021-09-26T18:25:00Z</dcterms:created>
  <dcterms:modified xsi:type="dcterms:W3CDTF">2021-09-26T18:52:00Z</dcterms:modified>
</cp:coreProperties>
</file>