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9B99" w14:textId="3168B183" w:rsidR="00D8724A" w:rsidRDefault="00D8724A" w:rsidP="00D8724A">
      <w:pPr>
        <w:pStyle w:val="Default"/>
        <w:rPr>
          <w:sz w:val="23"/>
          <w:szCs w:val="23"/>
        </w:rPr>
      </w:pPr>
    </w:p>
    <w:p w14:paraId="5D6D0689" w14:textId="1B1BCDA8" w:rsidR="00D8724A" w:rsidRDefault="00D8724A" w:rsidP="00D8724A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Pour chacun des exercices suivants, avant d’écrire l’algorithme recens</w:t>
      </w:r>
      <w:r>
        <w:rPr>
          <w:rFonts w:ascii="Times New Roman" w:hAnsi="Times New Roman" w:cs="Times New Roman"/>
          <w:b/>
          <w:bCs/>
          <w:sz w:val="23"/>
          <w:szCs w:val="23"/>
        </w:rPr>
        <w:t>er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les variables dont </w:t>
      </w:r>
      <w:r>
        <w:rPr>
          <w:rFonts w:ascii="Times New Roman" w:hAnsi="Times New Roman" w:cs="Times New Roman"/>
          <w:b/>
          <w:bCs/>
          <w:sz w:val="23"/>
          <w:szCs w:val="23"/>
        </w:rPr>
        <w:t>vous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aur</w:t>
      </w:r>
      <w:r>
        <w:rPr>
          <w:rFonts w:ascii="Times New Roman" w:hAnsi="Times New Roman" w:cs="Times New Roman"/>
          <w:b/>
          <w:bCs/>
          <w:sz w:val="23"/>
          <w:szCs w:val="23"/>
        </w:rPr>
        <w:t>ez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besoin et précise</w:t>
      </w:r>
      <w:r>
        <w:rPr>
          <w:rFonts w:ascii="Times New Roman" w:hAnsi="Times New Roman" w:cs="Times New Roman"/>
          <w:b/>
          <w:bCs/>
          <w:sz w:val="23"/>
          <w:szCs w:val="23"/>
        </w:rPr>
        <w:t>z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leur type. </w:t>
      </w:r>
    </w:p>
    <w:p w14:paraId="3AA09A53" w14:textId="77777777" w:rsidR="00D8724A" w:rsidRDefault="00D8724A" w:rsidP="00D8724A">
      <w:pPr>
        <w:pStyle w:val="Exercice"/>
      </w:pPr>
      <w:r>
        <w:t xml:space="preserve">Exercice 1 : </w:t>
      </w:r>
    </w:p>
    <w:p w14:paraId="3E4D32DA" w14:textId="2D7216AC" w:rsidR="00D8724A" w:rsidRDefault="00D8724A" w:rsidP="00D8724A">
      <w:pPr>
        <w:pStyle w:val="Question"/>
      </w:pPr>
      <w:r>
        <w:t xml:space="preserve">1) </w:t>
      </w:r>
      <w:r>
        <w:t xml:space="preserve">Écrire </w:t>
      </w:r>
      <w:r>
        <w:t xml:space="preserve">un programme qui calcule le volume d’un parallélépipède rectangle après avoir demandé à l’utilisateur la longueur, la largeur, la hauteur. </w:t>
      </w:r>
    </w:p>
    <w:p w14:paraId="70B6B6A4" w14:textId="77777777" w:rsidR="00D8724A" w:rsidRDefault="00D8724A" w:rsidP="00D8724A">
      <w:pPr>
        <w:pStyle w:val="Exercice"/>
      </w:pPr>
      <w:r>
        <w:t xml:space="preserve">Exercice 2 : </w:t>
      </w:r>
    </w:p>
    <w:p w14:paraId="2C899ED3" w14:textId="7936A7B2" w:rsidR="00D8724A" w:rsidRDefault="00D8724A" w:rsidP="00D8724A">
      <w:pPr>
        <w:pStyle w:val="Question"/>
      </w:pPr>
      <w:r>
        <w:t xml:space="preserve">1) </w:t>
      </w:r>
      <w:r>
        <w:t>Écrire</w:t>
      </w:r>
      <w:r>
        <w:t xml:space="preserve"> un programme qui demande à l’utilisateur deux valeurs et affiche la plus grande des deux. </w:t>
      </w:r>
      <w:r>
        <w:t>Écrit</w:t>
      </w:r>
      <w:r>
        <w:t xml:space="preserve"> une liste de tests pertinents. </w:t>
      </w:r>
    </w:p>
    <w:p w14:paraId="369ED833" w14:textId="46E9AA26" w:rsidR="00D8724A" w:rsidRDefault="00D8724A" w:rsidP="00D8724A">
      <w:pPr>
        <w:pStyle w:val="Question"/>
      </w:pPr>
      <w:r>
        <w:t xml:space="preserve">2) </w:t>
      </w:r>
      <w:r>
        <w:t>Écrire</w:t>
      </w:r>
      <w:r>
        <w:t xml:space="preserve"> un programme qui demande à l’utilisateur trois valeurs et affiche la plus grande des trois. </w:t>
      </w:r>
    </w:p>
    <w:p w14:paraId="49BB84FD" w14:textId="77777777" w:rsidR="00D8724A" w:rsidRDefault="00D8724A" w:rsidP="00D8724A">
      <w:pPr>
        <w:pStyle w:val="Exercice"/>
      </w:pPr>
      <w:r>
        <w:t xml:space="preserve">Exercice 3 : </w:t>
      </w:r>
    </w:p>
    <w:p w14:paraId="39E9B308" w14:textId="4FB20962" w:rsidR="00D8724A" w:rsidRDefault="00D8724A" w:rsidP="00D8724A">
      <w:pPr>
        <w:pStyle w:val="Question"/>
      </w:pPr>
      <w:r>
        <w:t xml:space="preserve">1) </w:t>
      </w:r>
      <w:r>
        <w:t>Écrire</w:t>
      </w:r>
      <w:r>
        <w:t xml:space="preserve"> un programme qui écrit la table de multiplication du 2 sous la forme : </w:t>
      </w:r>
    </w:p>
    <w:p w14:paraId="0FEA8384" w14:textId="77777777" w:rsidR="00D8724A" w:rsidRDefault="00D8724A" w:rsidP="00D8724A">
      <w:pPr>
        <w:pStyle w:val="Default"/>
        <w:ind w:left="7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0*2=0 </w:t>
      </w:r>
    </w:p>
    <w:p w14:paraId="32C41594" w14:textId="77777777" w:rsidR="00D8724A" w:rsidRDefault="00D8724A" w:rsidP="00D8724A">
      <w:pPr>
        <w:pStyle w:val="Default"/>
        <w:ind w:left="7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1*2=2 </w:t>
      </w:r>
    </w:p>
    <w:p w14:paraId="277C9234" w14:textId="77777777" w:rsidR="00D8724A" w:rsidRDefault="00D8724A" w:rsidP="00D8724A">
      <w:pPr>
        <w:pStyle w:val="Default"/>
        <w:ind w:left="7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2*2=4 </w:t>
      </w:r>
    </w:p>
    <w:p w14:paraId="71019AA5" w14:textId="77777777" w:rsidR="00D8724A" w:rsidRDefault="00D8724A" w:rsidP="00D8724A">
      <w:pPr>
        <w:pStyle w:val="Default"/>
        <w:ind w:firstLine="709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etc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… </w:t>
      </w:r>
    </w:p>
    <w:p w14:paraId="6596B043" w14:textId="48B278C4" w:rsidR="00D8724A" w:rsidRDefault="00D8724A" w:rsidP="00D8724A">
      <w:pPr>
        <w:pStyle w:val="Question"/>
      </w:pPr>
      <w:r>
        <w:t xml:space="preserve">2) </w:t>
      </w:r>
      <w:r>
        <w:t>Écrire</w:t>
      </w:r>
      <w:r>
        <w:t xml:space="preserve"> un programme qui écrit la table de multiplication d’un nombre entré par l’utilisateur. </w:t>
      </w:r>
    </w:p>
    <w:p w14:paraId="60F4F226" w14:textId="7574843D" w:rsidR="00D8724A" w:rsidRDefault="00D8724A" w:rsidP="00D8724A">
      <w:pPr>
        <w:pStyle w:val="Question"/>
      </w:pPr>
      <w:r>
        <w:t xml:space="preserve">3) </w:t>
      </w:r>
      <w:r>
        <w:t>Écrire</w:t>
      </w:r>
      <w:r>
        <w:t xml:space="preserve"> un programme qui permet d’écrire toutes les tables de multiplication de 1 à 10. </w:t>
      </w:r>
    </w:p>
    <w:p w14:paraId="390C8F42" w14:textId="77777777" w:rsidR="00D8724A" w:rsidRDefault="00D8724A" w:rsidP="00D8724A">
      <w:pPr>
        <w:pStyle w:val="Exercice"/>
      </w:pPr>
      <w:r>
        <w:t xml:space="preserve">Exercice 4 : </w:t>
      </w:r>
    </w:p>
    <w:p w14:paraId="31E0A19B" w14:textId="137C5F58" w:rsidR="00D8724A" w:rsidRDefault="00D8724A" w:rsidP="00D8724A">
      <w:pPr>
        <w:pStyle w:val="Question"/>
      </w:pPr>
      <w:r>
        <w:t xml:space="preserve">1) </w:t>
      </w:r>
      <w:r>
        <w:t>Écrire</w:t>
      </w:r>
      <w:r>
        <w:t xml:space="preserve"> un algorithme qui recueille au clavier les températures de 7 jours consécutifs et calcule la température moyenne de la semaine. </w:t>
      </w:r>
    </w:p>
    <w:p w14:paraId="11A48DDB" w14:textId="77777777" w:rsidR="00D8724A" w:rsidRDefault="00D8724A" w:rsidP="00D8724A">
      <w:pPr>
        <w:pStyle w:val="Question"/>
      </w:pPr>
      <w:r>
        <w:t xml:space="preserve">2) Essaye d’optimiser cet algorithme afin d’utiliser le moins de variables possibles. </w:t>
      </w:r>
    </w:p>
    <w:p w14:paraId="44735E85" w14:textId="77777777" w:rsidR="00D8724A" w:rsidRDefault="00D8724A" w:rsidP="00D8724A">
      <w:pPr>
        <w:pStyle w:val="Exercice"/>
      </w:pPr>
      <w:r>
        <w:t xml:space="preserve">Exercice 5 : </w:t>
      </w:r>
    </w:p>
    <w:p w14:paraId="18FDF880" w14:textId="77777777" w:rsidR="00D8724A" w:rsidRDefault="00D8724A" w:rsidP="00D8724A">
      <w:pPr>
        <w:pStyle w:val="Question"/>
      </w:pPr>
      <w:r>
        <w:t xml:space="preserve">On souhaite écrire un algorithme qui permet de vérifier si une date saisie par un utilisateur est valide ou non </w:t>
      </w:r>
    </w:p>
    <w:p w14:paraId="6232F45B" w14:textId="77777777" w:rsidR="00D8724A" w:rsidRDefault="00D8724A" w:rsidP="00D8724A">
      <w:pPr>
        <w:pStyle w:val="Question"/>
      </w:pPr>
      <w:r>
        <w:t xml:space="preserve">1) Sous quelle forme demander la date à l’utilisateur ? </w:t>
      </w:r>
    </w:p>
    <w:p w14:paraId="57D52731" w14:textId="77777777" w:rsidR="00D8724A" w:rsidRDefault="00D8724A" w:rsidP="00D8724A">
      <w:pPr>
        <w:pStyle w:val="Question"/>
      </w:pPr>
      <w:r>
        <w:t xml:space="preserve">2) Quelles sont les différentes conditions pour qu’une date soit valide ? </w:t>
      </w:r>
    </w:p>
    <w:p w14:paraId="274D5E5D" w14:textId="050CD946" w:rsidR="00D8724A" w:rsidRDefault="00D8724A" w:rsidP="00D8724A">
      <w:pPr>
        <w:pStyle w:val="Question"/>
      </w:pPr>
      <w:r>
        <w:t xml:space="preserve">3) </w:t>
      </w:r>
      <w:r>
        <w:t>Écrire</w:t>
      </w:r>
      <w:r>
        <w:t xml:space="preserve"> l</w:t>
      </w:r>
      <w:r>
        <w:t>e programme</w:t>
      </w:r>
      <w:r>
        <w:t xml:space="preserve"> correspondant et écris une liste de tests pertinents. </w:t>
      </w:r>
    </w:p>
    <w:p w14:paraId="09A6E121" w14:textId="77777777" w:rsidR="00D8724A" w:rsidRDefault="00D8724A" w:rsidP="00D8724A">
      <w:pPr>
        <w:pStyle w:val="Exercice"/>
      </w:pPr>
      <w:r>
        <w:t xml:space="preserve">Exercice 6 : </w:t>
      </w:r>
    </w:p>
    <w:p w14:paraId="62175F77" w14:textId="77777777" w:rsidR="00D8724A" w:rsidRDefault="00D8724A" w:rsidP="00D8724A">
      <w:pPr>
        <w:pStyle w:val="Question"/>
      </w:pPr>
      <w:r>
        <w:t xml:space="preserve">1) Ouvre le fichier </w:t>
      </w:r>
      <w:r>
        <w:rPr>
          <w:i/>
          <w:iCs/>
        </w:rPr>
        <w:t xml:space="preserve">recup_date.py </w:t>
      </w:r>
      <w:r>
        <w:t xml:space="preserve">et analyse-le. On y explique comment récupérer la date du jour. </w:t>
      </w:r>
    </w:p>
    <w:p w14:paraId="35B64614" w14:textId="0CFE0A90" w:rsidR="00D8724A" w:rsidRDefault="00D8724A" w:rsidP="00D8724A">
      <w:pPr>
        <w:pStyle w:val="Question"/>
      </w:pPr>
      <w:r>
        <w:t xml:space="preserve">2) </w:t>
      </w:r>
      <w:r>
        <w:t>Écrire</w:t>
      </w:r>
      <w:r>
        <w:t xml:space="preserve"> l’algorithme qui permet de calcul l’âge d’un utilisateur après lui avoir demandé sa date de naissance. </w:t>
      </w:r>
    </w:p>
    <w:p w14:paraId="3DB797D0" w14:textId="77777777" w:rsidR="00D8724A" w:rsidRDefault="00D8724A" w:rsidP="00D8724A">
      <w:pPr>
        <w:pStyle w:val="Exercice"/>
      </w:pPr>
      <w:r>
        <w:t xml:space="preserve">Exercice 7 : </w:t>
      </w:r>
    </w:p>
    <w:p w14:paraId="6645CB84" w14:textId="1E9D7E9E" w:rsidR="005B32F9" w:rsidRDefault="00D8724A" w:rsidP="005B32F9">
      <w:pPr>
        <w:pStyle w:val="Question"/>
        <w:numPr>
          <w:ilvl w:val="0"/>
          <w:numId w:val="26"/>
        </w:numPr>
      </w:pPr>
      <w:r>
        <w:t>Écrire</w:t>
      </w:r>
      <w:r>
        <w:t xml:space="preserve"> un programme nommé </w:t>
      </w:r>
      <w:proofErr w:type="spellStart"/>
      <w:r>
        <w:rPr>
          <w:i/>
          <w:iCs/>
        </w:rPr>
        <w:t>JeuHasard</w:t>
      </w:r>
      <w:proofErr w:type="spellEnd"/>
      <w:r>
        <w:rPr>
          <w:i/>
          <w:iCs/>
        </w:rPr>
        <w:t xml:space="preserve"> </w:t>
      </w:r>
      <w:r>
        <w:t xml:space="preserve">dont l’objectif est de retrouver en un nombre minimal d’essai un nombre entier tiré au hasard entre 1 et 1 000. </w:t>
      </w:r>
    </w:p>
    <w:p w14:paraId="4747EC17" w14:textId="4A3ECCDB" w:rsidR="00D8724A" w:rsidRDefault="00D8724A" w:rsidP="005B32F9">
      <w:pPr>
        <w:pStyle w:val="Question"/>
        <w:ind w:left="757"/>
      </w:pPr>
      <w:r>
        <w:t xml:space="preserve">Il se décompose selon les étapes suivantes : </w:t>
      </w:r>
    </w:p>
    <w:p w14:paraId="2D390CEB" w14:textId="77777777" w:rsidR="00D8724A" w:rsidRDefault="00D8724A" w:rsidP="005B32F9">
      <w:pPr>
        <w:pStyle w:val="Question"/>
        <w:ind w:left="1418"/>
      </w:pPr>
      <w:r>
        <w:t xml:space="preserve">• Tirage au hasard d’un entier entre 1 et 1000. Pour cela on importera la bibliothèque </w:t>
      </w:r>
      <w:proofErr w:type="spellStart"/>
      <w:r>
        <w:rPr>
          <w:b/>
          <w:bCs/>
        </w:rPr>
        <w:t>random</w:t>
      </w:r>
      <w:proofErr w:type="spellEnd"/>
      <w:r>
        <w:rPr>
          <w:b/>
          <w:bCs/>
        </w:rPr>
        <w:t xml:space="preserve"> </w:t>
      </w:r>
      <w:r>
        <w:t xml:space="preserve">en écrivant au début du code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random</w:t>
      </w:r>
      <w:proofErr w:type="spellEnd"/>
      <w:r>
        <w:rPr>
          <w:b/>
          <w:bCs/>
        </w:rPr>
        <w:t xml:space="preserve"> import*</w:t>
      </w:r>
      <w:r>
        <w:t xml:space="preserve">. </w:t>
      </w:r>
    </w:p>
    <w:p w14:paraId="2D4AF53F" w14:textId="77777777" w:rsidR="00D8724A" w:rsidRDefault="00D8724A" w:rsidP="005B32F9">
      <w:pPr>
        <w:pStyle w:val="Question"/>
        <w:ind w:left="1418"/>
      </w:pPr>
      <w:r>
        <w:t xml:space="preserve">On utilisera alors la fonction </w:t>
      </w:r>
      <w:proofErr w:type="spellStart"/>
      <w:r>
        <w:rPr>
          <w:b/>
          <w:bCs/>
        </w:rPr>
        <w:t>randrange</w:t>
      </w:r>
      <w:proofErr w:type="spellEnd"/>
      <w:r>
        <w:rPr>
          <w:b/>
          <w:bCs/>
        </w:rPr>
        <w:t xml:space="preserve">(N) </w:t>
      </w:r>
      <w:r>
        <w:t xml:space="preserve">qui renvoie un nombre entier compris entre 0 et N-1. </w:t>
      </w:r>
    </w:p>
    <w:p w14:paraId="60BB1405" w14:textId="77777777" w:rsidR="005B32F9" w:rsidRDefault="00D8724A" w:rsidP="005B32F9">
      <w:pPr>
        <w:pStyle w:val="Question"/>
        <w:ind w:left="1418"/>
      </w:pPr>
      <w:r>
        <w:t xml:space="preserve">• Proposition d’un entier par l’utilisateur et, selon la valeur proposée, un des messages suivants est communiqué : </w:t>
      </w:r>
    </w:p>
    <w:p w14:paraId="2FAF315A" w14:textId="6777245E" w:rsidR="00D8724A" w:rsidRDefault="00D8724A" w:rsidP="005B32F9">
      <w:pPr>
        <w:pStyle w:val="Question"/>
        <w:ind w:left="2127"/>
      </w:pPr>
      <w:r>
        <w:t xml:space="preserve">- Trop grand ! </w:t>
      </w:r>
    </w:p>
    <w:p w14:paraId="6F052944" w14:textId="77777777" w:rsidR="00D8724A" w:rsidRDefault="00D8724A" w:rsidP="005B32F9">
      <w:pPr>
        <w:pStyle w:val="Question"/>
        <w:ind w:left="2127"/>
      </w:pPr>
      <w:r>
        <w:t xml:space="preserve">- Trop petit ! </w:t>
      </w:r>
    </w:p>
    <w:p w14:paraId="340CF68D" w14:textId="77777777" w:rsidR="00D8724A" w:rsidRDefault="00D8724A" w:rsidP="005B32F9">
      <w:pPr>
        <w:pStyle w:val="Question"/>
        <w:ind w:left="2127"/>
      </w:pPr>
      <w:r>
        <w:t xml:space="preserve">- Bravo, vous avez trouvé en </w:t>
      </w:r>
      <w:r>
        <w:rPr>
          <w:i/>
          <w:iCs/>
        </w:rPr>
        <w:t xml:space="preserve">k </w:t>
      </w:r>
      <w:r>
        <w:t xml:space="preserve">essais. </w:t>
      </w:r>
    </w:p>
    <w:p w14:paraId="705B3D30" w14:textId="77777777" w:rsidR="00D8724A" w:rsidRDefault="00D8724A" w:rsidP="005B32F9">
      <w:pPr>
        <w:pStyle w:val="Question"/>
      </w:pPr>
    </w:p>
    <w:p w14:paraId="42DBAD4D" w14:textId="66F2F24D" w:rsidR="00D8724A" w:rsidRDefault="00D8724A" w:rsidP="005B32F9">
      <w:pPr>
        <w:pStyle w:val="Question"/>
        <w:ind w:left="1418"/>
        <w:rPr>
          <w:sz w:val="23"/>
          <w:szCs w:val="23"/>
        </w:rPr>
      </w:pPr>
      <w:r w:rsidRPr="005B32F9">
        <w:lastRenderedPageBreak/>
        <w:t>• L’étape précédente est répétée tant que l’utilisateur n’a pas trouvé et que le nombre d’essais est inférieur à 20. Si le nombre d’essais atteint 20 alors le message suivant apparaîtra : Perdu ! Le nombre à découvrir était …</w:t>
      </w:r>
    </w:p>
    <w:p w14:paraId="00552DC7" w14:textId="77777777" w:rsidR="005B32F9" w:rsidRDefault="00D8724A" w:rsidP="005B32F9">
      <w:pPr>
        <w:pStyle w:val="Question"/>
      </w:pPr>
      <w:r>
        <w:t xml:space="preserve">2) Améliorations possibles. </w:t>
      </w:r>
    </w:p>
    <w:p w14:paraId="00943327" w14:textId="19C6F296" w:rsidR="00D8724A" w:rsidRDefault="00D8724A" w:rsidP="005B32F9">
      <w:pPr>
        <w:pStyle w:val="Question"/>
        <w:ind w:left="1418"/>
      </w:pPr>
      <w:r>
        <w:t xml:space="preserve">a. Complète l’algorithme précédent en proposant à l’utilisateur de faire une nouvelle partie s’il le désire. </w:t>
      </w:r>
    </w:p>
    <w:p w14:paraId="507B10EB" w14:textId="77777777" w:rsidR="00D8724A" w:rsidRDefault="00D8724A" w:rsidP="005B32F9">
      <w:pPr>
        <w:pStyle w:val="Question"/>
        <w:ind w:left="1418"/>
      </w:pPr>
      <w:r>
        <w:t xml:space="preserve">b. Compte le nombre de parties jouées et le nombre de parties gagnées. </w:t>
      </w:r>
    </w:p>
    <w:p w14:paraId="5F01185F" w14:textId="77777777" w:rsidR="00D8724A" w:rsidRDefault="00D8724A" w:rsidP="005B32F9">
      <w:pPr>
        <w:pStyle w:val="Exercice"/>
      </w:pPr>
      <w:r>
        <w:t xml:space="preserve">Exercice 8 : </w:t>
      </w:r>
    </w:p>
    <w:p w14:paraId="4810DA30" w14:textId="77777777" w:rsidR="00D8724A" w:rsidRDefault="00D8724A" w:rsidP="005B32F9">
      <w:pPr>
        <w:pStyle w:val="Question"/>
      </w:pPr>
      <w:r>
        <w:t xml:space="preserve">On veut créer un exercice de révisions des tables de multiplications. </w:t>
      </w:r>
    </w:p>
    <w:p w14:paraId="498F4FEF" w14:textId="77777777" w:rsidR="00D8724A" w:rsidRDefault="00D8724A" w:rsidP="005B32F9">
      <w:pPr>
        <w:pStyle w:val="Question"/>
      </w:pPr>
      <w:r>
        <w:t xml:space="preserve">On demande à l’élève de choisir un nombre d’opérations souhaité (10 ou 20) puis les tables sont sélectionnées aléatoirement. </w:t>
      </w:r>
    </w:p>
    <w:p w14:paraId="19FA5E44" w14:textId="77777777" w:rsidR="00D8724A" w:rsidRDefault="00D8724A" w:rsidP="005B32F9">
      <w:pPr>
        <w:pStyle w:val="Question"/>
      </w:pPr>
      <w:r>
        <w:t xml:space="preserve">Pour chaque opération, si l’élève répond bien la première fois, il gagne 2 points. S’il répond faux, il a droit à un deuxième essai. Si cette fois la réponse est correcte il gagne 1 point. Si la réponse est encore fausse il ne gagne rien et on lui indique la bonne réponse. </w:t>
      </w:r>
    </w:p>
    <w:p w14:paraId="34FF1365" w14:textId="3E979715" w:rsidR="00D8724A" w:rsidRDefault="005B32F9" w:rsidP="005B32F9">
      <w:pPr>
        <w:pStyle w:val="Question"/>
      </w:pPr>
      <w:r>
        <w:t>À</w:t>
      </w:r>
      <w:r w:rsidR="00D8724A">
        <w:t xml:space="preserve"> la fin de la série, on lui donnera le nombre de bonnes réponses et le score ramené sur 100. </w:t>
      </w:r>
    </w:p>
    <w:p w14:paraId="3897E87A" w14:textId="6183CDC7" w:rsidR="00D8724A" w:rsidRDefault="00D8724A" w:rsidP="005B32F9">
      <w:pPr>
        <w:pStyle w:val="Question"/>
      </w:pPr>
      <w:r>
        <w:t xml:space="preserve">1) </w:t>
      </w:r>
      <w:r w:rsidR="005B32F9">
        <w:t>Écrit</w:t>
      </w:r>
      <w:r>
        <w:t xml:space="preserve"> l’algorithme correspondant. </w:t>
      </w:r>
    </w:p>
    <w:p w14:paraId="36BE618B" w14:textId="77777777" w:rsidR="00D8724A" w:rsidRDefault="00D8724A" w:rsidP="005B32F9">
      <w:pPr>
        <w:pStyle w:val="Question"/>
      </w:pPr>
      <w:r>
        <w:t xml:space="preserve">2) On souhaite maintenant pouvoir lui proposer de recommencer une série pour éventuellement améliorer son score. </w:t>
      </w:r>
    </w:p>
    <w:p w14:paraId="5DAB9AA3" w14:textId="21C9D132" w:rsidR="00D8724A" w:rsidRDefault="005B32F9" w:rsidP="005B32F9">
      <w:pPr>
        <w:pStyle w:val="Question"/>
      </w:pPr>
      <w:r>
        <w:t>À</w:t>
      </w:r>
      <w:r w:rsidR="00D8724A">
        <w:t xml:space="preserve"> la fin de la nouvelle série, le nombre de bonnes réponses et le score de la série sont de nouveau affiché ainsi que le meilleur score effectué sur l’ensemble des séries. </w:t>
      </w:r>
    </w:p>
    <w:p w14:paraId="1B584F16" w14:textId="77777777" w:rsidR="00D8724A" w:rsidRDefault="00D8724A" w:rsidP="005B32F9">
      <w:pPr>
        <w:pStyle w:val="Question"/>
      </w:pPr>
      <w:r>
        <w:t xml:space="preserve">Modifie l’algorithme précédent. </w:t>
      </w:r>
    </w:p>
    <w:sectPr w:rsidR="00D8724A" w:rsidSect="000B23D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E37F8" w14:textId="77777777" w:rsidR="00897D4B" w:rsidRDefault="00897D4B" w:rsidP="009F26EA">
      <w:pPr>
        <w:spacing w:line="240" w:lineRule="auto"/>
      </w:pPr>
      <w:r>
        <w:separator/>
      </w:r>
    </w:p>
  </w:endnote>
  <w:endnote w:type="continuationSeparator" w:id="0">
    <w:p w14:paraId="1A42351E" w14:textId="77777777" w:rsidR="00897D4B" w:rsidRDefault="00897D4B" w:rsidP="009F2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8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11058"/>
    </w:tblGrid>
    <w:tr w:rsidR="006339A1" w:rsidRPr="000D41C8" w14:paraId="02E2FFDD" w14:textId="77777777" w:rsidTr="000B23DE">
      <w:tc>
        <w:tcPr>
          <w:tcW w:w="11058" w:type="dxa"/>
          <w:shd w:val="clear" w:color="auto" w:fill="C4BC96" w:themeFill="background2" w:themeFillShade="BF"/>
        </w:tcPr>
        <w:p w14:paraId="4C80C3C3" w14:textId="0B22910C" w:rsidR="006339A1" w:rsidRPr="000D41C8" w:rsidRDefault="0080757D" w:rsidP="00B50ECD">
          <w:pPr>
            <w:tabs>
              <w:tab w:val="right" w:pos="11091"/>
            </w:tabs>
            <w:spacing w:line="240" w:lineRule="auto"/>
            <w:ind w:left="0"/>
          </w:pPr>
          <w:r w:rsidRPr="007004FF">
            <w:rPr>
              <w:rFonts w:cs="Arial"/>
              <w:i/>
              <w:iCs/>
            </w:rPr>
            <w:fldChar w:fldCharType="begin"/>
          </w:r>
          <w:r w:rsidRPr="007004FF">
            <w:rPr>
              <w:rFonts w:cs="Arial"/>
              <w:i/>
              <w:iCs/>
            </w:rPr>
            <w:instrText xml:space="preserve"> FILENAME  \* FirstCap  \* MERGEFORMAT </w:instrText>
          </w:r>
          <w:r w:rsidRPr="007004FF">
            <w:rPr>
              <w:rFonts w:cs="Arial"/>
              <w:i/>
              <w:iCs/>
            </w:rPr>
            <w:fldChar w:fldCharType="separate"/>
          </w:r>
          <w:r w:rsidR="007004FF" w:rsidRPr="007004FF">
            <w:rPr>
              <w:rFonts w:cs="Arial"/>
              <w:i/>
              <w:iCs/>
              <w:noProof/>
            </w:rPr>
            <w:t>Python les bases exercices v1.docx</w:t>
          </w:r>
          <w:r w:rsidRPr="007004FF">
            <w:rPr>
              <w:rFonts w:cs="Arial"/>
              <w:i/>
              <w:iCs/>
              <w:noProof/>
            </w:rPr>
            <w:fldChar w:fldCharType="end"/>
          </w:r>
          <w:r w:rsidR="006339A1" w:rsidRPr="000D41C8">
            <w:rPr>
              <w:b/>
              <w:color w:val="FFFFFF"/>
            </w:rPr>
            <w:tab/>
          </w:r>
          <w:r w:rsidR="006339A1" w:rsidRPr="00F515FE">
            <w:rPr>
              <w:rFonts w:asciiTheme="majorHAnsi" w:hAnsiTheme="majorHAnsi"/>
              <w:b/>
              <w:i/>
            </w:rPr>
            <w:t xml:space="preserve">Page </w:t>
          </w:r>
          <w:r w:rsidR="0044266E" w:rsidRPr="00F515FE">
            <w:rPr>
              <w:rFonts w:asciiTheme="majorHAnsi" w:hAnsiTheme="majorHAnsi"/>
              <w:b/>
              <w:i/>
            </w:rPr>
            <w:fldChar w:fldCharType="begin"/>
          </w:r>
          <w:r w:rsidR="006339A1" w:rsidRPr="00F515FE">
            <w:rPr>
              <w:rFonts w:asciiTheme="majorHAnsi" w:hAnsiTheme="majorHAnsi"/>
              <w:b/>
              <w:i/>
            </w:rPr>
            <w:instrText xml:space="preserve"> PAGE </w:instrText>
          </w:r>
          <w:r w:rsidR="0044266E" w:rsidRPr="00F515FE">
            <w:rPr>
              <w:rFonts w:asciiTheme="majorHAnsi" w:hAnsiTheme="majorHAnsi"/>
              <w:b/>
              <w:i/>
            </w:rPr>
            <w:fldChar w:fldCharType="separate"/>
          </w:r>
          <w:r w:rsidR="00330351">
            <w:rPr>
              <w:rFonts w:asciiTheme="majorHAnsi" w:hAnsiTheme="majorHAnsi"/>
              <w:b/>
              <w:i/>
              <w:noProof/>
            </w:rPr>
            <w:t>15</w:t>
          </w:r>
          <w:r w:rsidR="0044266E" w:rsidRPr="00F515FE">
            <w:rPr>
              <w:rFonts w:asciiTheme="majorHAnsi" w:hAnsiTheme="majorHAnsi"/>
              <w:b/>
              <w:i/>
            </w:rPr>
            <w:fldChar w:fldCharType="end"/>
          </w:r>
        </w:p>
      </w:tc>
    </w:tr>
  </w:tbl>
  <w:p w14:paraId="597E639A" w14:textId="77777777" w:rsidR="006339A1" w:rsidRDefault="006339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880E6" w14:textId="77777777" w:rsidR="00897D4B" w:rsidRDefault="00897D4B" w:rsidP="009F26EA">
      <w:pPr>
        <w:spacing w:line="240" w:lineRule="auto"/>
      </w:pPr>
      <w:r>
        <w:separator/>
      </w:r>
    </w:p>
  </w:footnote>
  <w:footnote w:type="continuationSeparator" w:id="0">
    <w:p w14:paraId="3B190097" w14:textId="77777777" w:rsidR="00897D4B" w:rsidRDefault="00897D4B" w:rsidP="009F26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14FA9" w14:textId="77777777" w:rsidR="006339A1" w:rsidRDefault="00897D4B">
    <w:pPr>
      <w:pStyle w:val="En-tte"/>
    </w:pPr>
    <w:r>
      <w:rPr>
        <w:noProof/>
      </w:rPr>
      <w:pict w14:anchorId="01747B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896751" o:spid="_x0000_s2051" type="#_x0000_t136" style="position:absolute;left:0;text-align:left;margin-left:0;margin-top:0;width:447.65pt;height:191.8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456" w:type="dxa"/>
      <w:tblBorders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  <w:insideV w:val="single" w:sz="24" w:space="0" w:color="FFFFFF"/>
      </w:tblBorders>
      <w:tblLayout w:type="fixed"/>
      <w:tblLook w:val="04A0" w:firstRow="1" w:lastRow="0" w:firstColumn="1" w:lastColumn="0" w:noHBand="0" w:noVBand="1"/>
    </w:tblPr>
    <w:tblGrid>
      <w:gridCol w:w="1422"/>
      <w:gridCol w:w="6942"/>
      <w:gridCol w:w="1843"/>
      <w:gridCol w:w="850"/>
    </w:tblGrid>
    <w:tr w:rsidR="006339A1" w:rsidRPr="000D41C8" w14:paraId="175C7CE5" w14:textId="77777777" w:rsidTr="000B23DE">
      <w:trPr>
        <w:trHeight w:val="567"/>
      </w:trPr>
      <w:tc>
        <w:tcPr>
          <w:tcW w:w="1422" w:type="dxa"/>
          <w:shd w:val="clear" w:color="auto" w:fill="C4BC96" w:themeFill="background2" w:themeFillShade="BF"/>
          <w:vAlign w:val="center"/>
        </w:tcPr>
        <w:p w14:paraId="4453DCC6" w14:textId="77777777" w:rsidR="006339A1" w:rsidRPr="008B784E" w:rsidRDefault="000B23DE" w:rsidP="000B23DE">
          <w:pPr>
            <w:pStyle w:val="En-tte"/>
            <w:tabs>
              <w:tab w:val="clear" w:pos="4536"/>
              <w:tab w:val="clear" w:pos="9072"/>
            </w:tabs>
            <w:ind w:left="0"/>
            <w:jc w:val="center"/>
            <w:rPr>
              <w:rFonts w:asciiTheme="majorHAnsi" w:hAnsiTheme="majorHAnsi"/>
              <w:bCs/>
              <w:i/>
              <w:szCs w:val="20"/>
            </w:rPr>
          </w:pPr>
          <w:r>
            <w:rPr>
              <w:rFonts w:asciiTheme="majorHAnsi" w:hAnsiTheme="majorHAnsi"/>
              <w:b/>
              <w:i/>
              <w:szCs w:val="20"/>
            </w:rPr>
            <w:t>NSI</w:t>
          </w:r>
        </w:p>
      </w:tc>
      <w:tc>
        <w:tcPr>
          <w:tcW w:w="6942" w:type="dxa"/>
          <w:shd w:val="clear" w:color="auto" w:fill="C4BC96" w:themeFill="background2" w:themeFillShade="BF"/>
          <w:vAlign w:val="center"/>
        </w:tcPr>
        <w:p w14:paraId="60496614" w14:textId="35106BEE" w:rsidR="006339A1" w:rsidRPr="008B784E" w:rsidRDefault="00D8724A" w:rsidP="00C27216">
          <w:pPr>
            <w:pStyle w:val="En-tte"/>
            <w:tabs>
              <w:tab w:val="clear" w:pos="4536"/>
              <w:tab w:val="clear" w:pos="9072"/>
            </w:tabs>
            <w:ind w:left="0"/>
            <w:jc w:val="center"/>
            <w:rPr>
              <w:rFonts w:asciiTheme="majorHAnsi" w:hAnsiTheme="majorHAnsi"/>
              <w:b/>
              <w:sz w:val="32"/>
              <w:szCs w:val="32"/>
            </w:rPr>
          </w:pPr>
          <w:r>
            <w:rPr>
              <w:rFonts w:asciiTheme="majorHAnsi" w:hAnsiTheme="majorHAnsi"/>
              <w:b/>
              <w:sz w:val="32"/>
              <w:szCs w:val="32"/>
            </w:rPr>
            <w:t>Python les bases exercices</w:t>
          </w:r>
        </w:p>
      </w:tc>
      <w:tc>
        <w:tcPr>
          <w:tcW w:w="1843" w:type="dxa"/>
          <w:tcBorders>
            <w:top w:val="single" w:sz="24" w:space="0" w:color="FFFFFF"/>
            <w:bottom w:val="single" w:sz="24" w:space="0" w:color="FFFFFF"/>
            <w:right w:val="nil"/>
          </w:tcBorders>
          <w:shd w:val="clear" w:color="auto" w:fill="C4BC96" w:themeFill="background2" w:themeFillShade="BF"/>
          <w:vAlign w:val="center"/>
        </w:tcPr>
        <w:p w14:paraId="7ADDF869" w14:textId="77777777" w:rsidR="006339A1" w:rsidRPr="00C27216" w:rsidRDefault="006339A1" w:rsidP="00B01E38">
          <w:pPr>
            <w:pStyle w:val="En-tte"/>
            <w:ind w:left="0"/>
            <w:jc w:val="center"/>
            <w:rPr>
              <w:rFonts w:asciiTheme="majorHAnsi" w:hAnsiTheme="majorHAnsi"/>
              <w:b/>
              <w:i/>
              <w:szCs w:val="20"/>
            </w:rPr>
          </w:pPr>
          <w:r w:rsidRPr="00C27216">
            <w:rPr>
              <w:rFonts w:asciiTheme="majorHAnsi" w:hAnsiTheme="majorHAnsi"/>
              <w:b/>
              <w:i/>
              <w:szCs w:val="20"/>
            </w:rPr>
            <w:t>Lycée P. Mendes France</w:t>
          </w:r>
        </w:p>
      </w:tc>
      <w:tc>
        <w:tcPr>
          <w:tcW w:w="850" w:type="dxa"/>
          <w:tcBorders>
            <w:top w:val="single" w:sz="24" w:space="0" w:color="FFFFFF"/>
            <w:left w:val="nil"/>
            <w:bottom w:val="single" w:sz="24" w:space="0" w:color="FFFFFF"/>
          </w:tcBorders>
          <w:shd w:val="clear" w:color="auto" w:fill="C4BC96" w:themeFill="background2" w:themeFillShade="BF"/>
        </w:tcPr>
        <w:p w14:paraId="308FCA9C" w14:textId="77777777" w:rsidR="006339A1" w:rsidRPr="000D41C8" w:rsidRDefault="006339A1" w:rsidP="009A0E5B">
          <w:pPr>
            <w:pStyle w:val="En-tte"/>
            <w:tabs>
              <w:tab w:val="left" w:pos="459"/>
            </w:tabs>
            <w:ind w:left="-108" w:right="240"/>
            <w:jc w:val="left"/>
          </w:pPr>
          <w:r>
            <w:rPr>
              <w:noProof/>
              <w:lang w:val="fr-LU" w:eastAsia="fr-LU"/>
            </w:rPr>
            <w:drawing>
              <wp:inline distT="0" distB="0" distL="0" distR="0" wp14:anchorId="6CAA9AC6" wp14:editId="6800966A">
                <wp:extent cx="457200" cy="336550"/>
                <wp:effectExtent l="19050" t="0" r="0" b="0"/>
                <wp:docPr id="45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contrast="1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458" cy="338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3015D6" w14:textId="77777777" w:rsidR="006339A1" w:rsidRDefault="006339A1" w:rsidP="001D6202">
    <w:pPr>
      <w:pStyle w:val="En-tte"/>
      <w:spacing w:line="48" w:lineRule="auto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28F05" w14:textId="77777777" w:rsidR="006339A1" w:rsidRDefault="00897D4B">
    <w:pPr>
      <w:pStyle w:val="En-tte"/>
    </w:pPr>
    <w:r>
      <w:rPr>
        <w:noProof/>
      </w:rPr>
      <w:pict w14:anchorId="799748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896750" o:spid="_x0000_s2050" type="#_x0000_t136" style="position:absolute;left:0;text-align:left;margin-left:0;margin-top:0;width:447.65pt;height:191.8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698013"/>
    <w:multiLevelType w:val="hybridMultilevel"/>
    <w:tmpl w:val="043847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4906B2"/>
    <w:multiLevelType w:val="hybridMultilevel"/>
    <w:tmpl w:val="08DC4378"/>
    <w:lvl w:ilvl="0" w:tplc="A8B832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61032"/>
    <w:multiLevelType w:val="hybridMultilevel"/>
    <w:tmpl w:val="0232B506"/>
    <w:lvl w:ilvl="0" w:tplc="551CA588">
      <w:start w:val="1"/>
      <w:numFmt w:val="bullet"/>
      <w:lvlText w:val=""/>
      <w:lvlJc w:val="left"/>
      <w:pPr>
        <w:ind w:left="1741" w:hanging="360"/>
      </w:pPr>
      <w:rPr>
        <w:rFonts w:ascii="Wingdings" w:hAnsi="Wingdings" w:hint="default"/>
        <w:b/>
        <w:i w:val="0"/>
        <w:color w:val="7030A0"/>
      </w:rPr>
    </w:lvl>
    <w:lvl w:ilvl="1" w:tplc="040C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" w15:restartNumberingAfterBreak="0">
    <w:nsid w:val="0DE407CF"/>
    <w:multiLevelType w:val="hybridMultilevel"/>
    <w:tmpl w:val="155CBA46"/>
    <w:lvl w:ilvl="0" w:tplc="BF7C83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51B8E"/>
    <w:multiLevelType w:val="hybridMultilevel"/>
    <w:tmpl w:val="8A462FB0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4F81295"/>
    <w:multiLevelType w:val="hybridMultilevel"/>
    <w:tmpl w:val="2482E08E"/>
    <w:lvl w:ilvl="0" w:tplc="962C8166">
      <w:start w:val="1"/>
      <w:numFmt w:val="bullet"/>
      <w:lvlText w:val="-"/>
      <w:lvlJc w:val="left"/>
      <w:pPr>
        <w:ind w:left="2422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6" w15:restartNumberingAfterBreak="0">
    <w:nsid w:val="1B0E2FC8"/>
    <w:multiLevelType w:val="hybridMultilevel"/>
    <w:tmpl w:val="112C2960"/>
    <w:lvl w:ilvl="0" w:tplc="5832DF1E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7" w:hanging="360"/>
      </w:pPr>
    </w:lvl>
    <w:lvl w:ilvl="2" w:tplc="040C001B" w:tentative="1">
      <w:start w:val="1"/>
      <w:numFmt w:val="lowerRoman"/>
      <w:lvlText w:val="%3."/>
      <w:lvlJc w:val="right"/>
      <w:pPr>
        <w:ind w:left="2197" w:hanging="180"/>
      </w:pPr>
    </w:lvl>
    <w:lvl w:ilvl="3" w:tplc="040C000F" w:tentative="1">
      <w:start w:val="1"/>
      <w:numFmt w:val="decimal"/>
      <w:lvlText w:val="%4."/>
      <w:lvlJc w:val="left"/>
      <w:pPr>
        <w:ind w:left="2917" w:hanging="360"/>
      </w:pPr>
    </w:lvl>
    <w:lvl w:ilvl="4" w:tplc="040C0019" w:tentative="1">
      <w:start w:val="1"/>
      <w:numFmt w:val="lowerLetter"/>
      <w:lvlText w:val="%5."/>
      <w:lvlJc w:val="left"/>
      <w:pPr>
        <w:ind w:left="3637" w:hanging="360"/>
      </w:pPr>
    </w:lvl>
    <w:lvl w:ilvl="5" w:tplc="040C001B" w:tentative="1">
      <w:start w:val="1"/>
      <w:numFmt w:val="lowerRoman"/>
      <w:lvlText w:val="%6."/>
      <w:lvlJc w:val="right"/>
      <w:pPr>
        <w:ind w:left="4357" w:hanging="180"/>
      </w:pPr>
    </w:lvl>
    <w:lvl w:ilvl="6" w:tplc="040C000F" w:tentative="1">
      <w:start w:val="1"/>
      <w:numFmt w:val="decimal"/>
      <w:lvlText w:val="%7."/>
      <w:lvlJc w:val="left"/>
      <w:pPr>
        <w:ind w:left="5077" w:hanging="360"/>
      </w:pPr>
    </w:lvl>
    <w:lvl w:ilvl="7" w:tplc="040C0019" w:tentative="1">
      <w:start w:val="1"/>
      <w:numFmt w:val="lowerLetter"/>
      <w:lvlText w:val="%8."/>
      <w:lvlJc w:val="left"/>
      <w:pPr>
        <w:ind w:left="5797" w:hanging="360"/>
      </w:pPr>
    </w:lvl>
    <w:lvl w:ilvl="8" w:tplc="040C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1D877E72"/>
    <w:multiLevelType w:val="hybridMultilevel"/>
    <w:tmpl w:val="4364B5E0"/>
    <w:lvl w:ilvl="0" w:tplc="027EDD02">
      <w:start w:val="1"/>
      <w:numFmt w:val="decimal"/>
      <w:lvlText w:val="%1."/>
      <w:lvlJc w:val="left"/>
      <w:pPr>
        <w:ind w:left="1117" w:hanging="360"/>
      </w:p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2A4972FC"/>
    <w:multiLevelType w:val="multilevel"/>
    <w:tmpl w:val="0FDCD536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A675BFE"/>
    <w:multiLevelType w:val="hybridMultilevel"/>
    <w:tmpl w:val="485ECCB0"/>
    <w:lvl w:ilvl="0" w:tplc="22569F0A">
      <w:start w:val="1"/>
      <w:numFmt w:val="bullet"/>
      <w:lvlText w:val=""/>
      <w:lvlJc w:val="left"/>
      <w:pPr>
        <w:ind w:left="70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7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4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1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8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6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3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0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774" w:hanging="360"/>
      </w:pPr>
      <w:rPr>
        <w:rFonts w:ascii="Wingdings" w:hAnsi="Wingdings" w:hint="default"/>
      </w:rPr>
    </w:lvl>
  </w:abstractNum>
  <w:abstractNum w:abstractNumId="10" w15:restartNumberingAfterBreak="0">
    <w:nsid w:val="2B7F9E93"/>
    <w:multiLevelType w:val="hybridMultilevel"/>
    <w:tmpl w:val="6756DAE1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E733A9A"/>
    <w:multiLevelType w:val="hybridMultilevel"/>
    <w:tmpl w:val="AED23FA4"/>
    <w:lvl w:ilvl="0" w:tplc="06F2C8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E2A40"/>
    <w:multiLevelType w:val="hybridMultilevel"/>
    <w:tmpl w:val="37169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03165"/>
    <w:multiLevelType w:val="hybridMultilevel"/>
    <w:tmpl w:val="CD12A322"/>
    <w:lvl w:ilvl="0" w:tplc="DD0CAB3E">
      <w:start w:val="1"/>
      <w:numFmt w:val="decimal"/>
      <w:lvlText w:val="2.%1"/>
      <w:lvlJc w:val="left"/>
      <w:pPr>
        <w:ind w:left="1434" w:hanging="360"/>
      </w:pPr>
      <w:rPr>
        <w:rFonts w:hint="default"/>
        <w:b/>
        <w:i w:val="0"/>
        <w:color w:val="0000FF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4" w15:restartNumberingAfterBreak="0">
    <w:nsid w:val="435E1D9F"/>
    <w:multiLevelType w:val="hybridMultilevel"/>
    <w:tmpl w:val="1E564650"/>
    <w:lvl w:ilvl="0" w:tplc="28C21AE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E8205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28C21AE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645E5"/>
    <w:multiLevelType w:val="hybridMultilevel"/>
    <w:tmpl w:val="1EDC41B6"/>
    <w:lvl w:ilvl="0" w:tplc="51DE286A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4EAC6BDB"/>
    <w:multiLevelType w:val="multilevel"/>
    <w:tmpl w:val="66A083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3273" w:hanging="72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5335" w:hanging="108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7397" w:hanging="144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8248" w:hanging="1440"/>
      </w:pPr>
      <w:rPr>
        <w:rFonts w:hint="default"/>
        <w:i w:val="0"/>
        <w:u w:val="none"/>
      </w:rPr>
    </w:lvl>
  </w:abstractNum>
  <w:abstractNum w:abstractNumId="17" w15:restartNumberingAfterBreak="0">
    <w:nsid w:val="52844679"/>
    <w:multiLevelType w:val="multilevel"/>
    <w:tmpl w:val="5DF058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3273" w:hanging="72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5335" w:hanging="108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7397" w:hanging="144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8248" w:hanging="1440"/>
      </w:pPr>
      <w:rPr>
        <w:rFonts w:hint="default"/>
        <w:i w:val="0"/>
        <w:u w:val="none"/>
      </w:rPr>
    </w:lvl>
  </w:abstractNum>
  <w:abstractNum w:abstractNumId="18" w15:restartNumberingAfterBreak="0">
    <w:nsid w:val="57D66F18"/>
    <w:multiLevelType w:val="hybridMultilevel"/>
    <w:tmpl w:val="0EA4F456"/>
    <w:lvl w:ilvl="0" w:tplc="FA9CE162">
      <w:start w:val="1"/>
      <w:numFmt w:val="decimal"/>
      <w:lvlText w:val="4.%1"/>
      <w:lvlJc w:val="left"/>
      <w:pPr>
        <w:ind w:left="1741" w:hanging="360"/>
      </w:pPr>
      <w:rPr>
        <w:rFonts w:ascii="Times New Roman" w:hAnsi="Times New Roman" w:cs="Times New Roman" w:hint="default"/>
        <w:b/>
        <w:i w:val="0"/>
        <w:color w:val="0000FF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461" w:hanging="360"/>
      </w:pPr>
    </w:lvl>
    <w:lvl w:ilvl="2" w:tplc="040C001B" w:tentative="1">
      <w:start w:val="1"/>
      <w:numFmt w:val="lowerRoman"/>
      <w:lvlText w:val="%3."/>
      <w:lvlJc w:val="right"/>
      <w:pPr>
        <w:ind w:left="3181" w:hanging="180"/>
      </w:pPr>
    </w:lvl>
    <w:lvl w:ilvl="3" w:tplc="040C000F" w:tentative="1">
      <w:start w:val="1"/>
      <w:numFmt w:val="decimal"/>
      <w:lvlText w:val="%4."/>
      <w:lvlJc w:val="left"/>
      <w:pPr>
        <w:ind w:left="3901" w:hanging="360"/>
      </w:pPr>
    </w:lvl>
    <w:lvl w:ilvl="4" w:tplc="040C0019" w:tentative="1">
      <w:start w:val="1"/>
      <w:numFmt w:val="lowerLetter"/>
      <w:lvlText w:val="%5."/>
      <w:lvlJc w:val="left"/>
      <w:pPr>
        <w:ind w:left="4621" w:hanging="360"/>
      </w:pPr>
    </w:lvl>
    <w:lvl w:ilvl="5" w:tplc="040C001B" w:tentative="1">
      <w:start w:val="1"/>
      <w:numFmt w:val="lowerRoman"/>
      <w:lvlText w:val="%6."/>
      <w:lvlJc w:val="right"/>
      <w:pPr>
        <w:ind w:left="5341" w:hanging="180"/>
      </w:pPr>
    </w:lvl>
    <w:lvl w:ilvl="6" w:tplc="040C000F" w:tentative="1">
      <w:start w:val="1"/>
      <w:numFmt w:val="decimal"/>
      <w:lvlText w:val="%7."/>
      <w:lvlJc w:val="left"/>
      <w:pPr>
        <w:ind w:left="6061" w:hanging="360"/>
      </w:pPr>
    </w:lvl>
    <w:lvl w:ilvl="7" w:tplc="040C0019" w:tentative="1">
      <w:start w:val="1"/>
      <w:numFmt w:val="lowerLetter"/>
      <w:lvlText w:val="%8."/>
      <w:lvlJc w:val="left"/>
      <w:pPr>
        <w:ind w:left="6781" w:hanging="360"/>
      </w:pPr>
    </w:lvl>
    <w:lvl w:ilvl="8" w:tplc="040C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9" w15:restartNumberingAfterBreak="0">
    <w:nsid w:val="593C189B"/>
    <w:multiLevelType w:val="hybridMultilevel"/>
    <w:tmpl w:val="B0C023CC"/>
    <w:lvl w:ilvl="0" w:tplc="ADAE6C58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5D6C2F96"/>
    <w:multiLevelType w:val="hybridMultilevel"/>
    <w:tmpl w:val="069CEA8A"/>
    <w:lvl w:ilvl="0" w:tplc="443ABAC8">
      <w:start w:val="1"/>
      <w:numFmt w:val="bullet"/>
      <w:lvlText w:val=""/>
      <w:lvlJc w:val="left"/>
      <w:pPr>
        <w:ind w:left="6107" w:hanging="360"/>
      </w:pPr>
      <w:rPr>
        <w:rFonts w:ascii="Wingdings" w:hAnsi="Wingdings" w:hint="default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2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9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7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4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1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867" w:hanging="360"/>
      </w:pPr>
      <w:rPr>
        <w:rFonts w:ascii="Wingdings" w:hAnsi="Wingdings" w:hint="default"/>
      </w:rPr>
    </w:lvl>
  </w:abstractNum>
  <w:abstractNum w:abstractNumId="21" w15:restartNumberingAfterBreak="0">
    <w:nsid w:val="5F051FD5"/>
    <w:multiLevelType w:val="hybridMultilevel"/>
    <w:tmpl w:val="FCF0427E"/>
    <w:lvl w:ilvl="0" w:tplc="47829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64377"/>
    <w:multiLevelType w:val="hybridMultilevel"/>
    <w:tmpl w:val="83003B98"/>
    <w:lvl w:ilvl="0" w:tplc="8FEE11B4">
      <w:start w:val="1"/>
      <w:numFmt w:val="bullet"/>
      <w:lvlText w:val=""/>
      <w:lvlJc w:val="left"/>
      <w:pPr>
        <w:ind w:left="2610" w:hanging="360"/>
      </w:pPr>
      <w:rPr>
        <w:rFonts w:ascii="Wingdings" w:hAnsi="Wingdings" w:hint="default"/>
        <w:b/>
        <w:color w:val="E36C0A" w:themeColor="accent6" w:themeShade="BF"/>
      </w:rPr>
    </w:lvl>
    <w:lvl w:ilvl="1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3" w15:restartNumberingAfterBreak="0">
    <w:nsid w:val="739A389A"/>
    <w:multiLevelType w:val="hybridMultilevel"/>
    <w:tmpl w:val="FC76FCDA"/>
    <w:lvl w:ilvl="0" w:tplc="EEB88C16">
      <w:start w:val="1"/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747A3BAE"/>
    <w:multiLevelType w:val="hybridMultilevel"/>
    <w:tmpl w:val="A052014E"/>
    <w:lvl w:ilvl="0" w:tplc="7CF4407E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7497240A"/>
    <w:multiLevelType w:val="hybridMultilevel"/>
    <w:tmpl w:val="3D5A1664"/>
    <w:lvl w:ilvl="0" w:tplc="83B891C2">
      <w:start w:val="1"/>
      <w:numFmt w:val="bullet"/>
      <w:lvlText w:val="-"/>
      <w:lvlJc w:val="left"/>
      <w:pPr>
        <w:ind w:left="1495" w:hanging="360"/>
      </w:pPr>
      <w:rPr>
        <w:rFonts w:ascii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3"/>
  </w:num>
  <w:num w:numId="4">
    <w:abstractNumId w:val="4"/>
  </w:num>
  <w:num w:numId="5">
    <w:abstractNumId w:val="11"/>
  </w:num>
  <w:num w:numId="6">
    <w:abstractNumId w:val="14"/>
  </w:num>
  <w:num w:numId="7">
    <w:abstractNumId w:val="19"/>
  </w:num>
  <w:num w:numId="8">
    <w:abstractNumId w:val="20"/>
  </w:num>
  <w:num w:numId="9">
    <w:abstractNumId w:val="9"/>
  </w:num>
  <w:num w:numId="10">
    <w:abstractNumId w:val="25"/>
  </w:num>
  <w:num w:numId="11">
    <w:abstractNumId w:val="15"/>
  </w:num>
  <w:num w:numId="12">
    <w:abstractNumId w:val="3"/>
  </w:num>
  <w:num w:numId="13">
    <w:abstractNumId w:val="1"/>
  </w:num>
  <w:num w:numId="14">
    <w:abstractNumId w:val="21"/>
  </w:num>
  <w:num w:numId="15">
    <w:abstractNumId w:val="22"/>
  </w:num>
  <w:num w:numId="16">
    <w:abstractNumId w:val="23"/>
  </w:num>
  <w:num w:numId="17">
    <w:abstractNumId w:val="5"/>
  </w:num>
  <w:num w:numId="18">
    <w:abstractNumId w:val="18"/>
  </w:num>
  <w:num w:numId="19">
    <w:abstractNumId w:val="17"/>
  </w:num>
  <w:num w:numId="20">
    <w:abstractNumId w:val="2"/>
  </w:num>
  <w:num w:numId="21">
    <w:abstractNumId w:val="12"/>
  </w:num>
  <w:num w:numId="22">
    <w:abstractNumId w:val="7"/>
  </w:num>
  <w:num w:numId="23">
    <w:abstractNumId w:val="8"/>
  </w:num>
  <w:num w:numId="24">
    <w:abstractNumId w:val="0"/>
  </w:num>
  <w:num w:numId="25">
    <w:abstractNumId w:val="10"/>
  </w:num>
  <w:num w:numId="26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9"/>
  <w:hyphenationZone w:val="425"/>
  <w:drawingGridHorizontalSpacing w:val="57"/>
  <w:drawingGridVerticalSpacing w:val="57"/>
  <w:displayHorizontalDrawingGridEvery w:val="2"/>
  <w:characterSpacingControl w:val="doNotCompress"/>
  <w:hdrShapeDefaults>
    <o:shapedefaults v:ext="edit" spidmax="2052" style="v-text-anchor:middle" fill="f" fillcolor="yellow" strokecolor="#0070c0">
      <v:fill color="yellow" on="f"/>
      <v:stroke color="#0070c0" weight="1.5pt"/>
      <o:colormru v:ext="edit" colors="#f06,#fc0,#ffc,#c00,#080600,#f60,#f90,#f2f2f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4A"/>
    <w:rsid w:val="000033E5"/>
    <w:rsid w:val="000050AF"/>
    <w:rsid w:val="000061BC"/>
    <w:rsid w:val="0000721A"/>
    <w:rsid w:val="00010468"/>
    <w:rsid w:val="00011AB4"/>
    <w:rsid w:val="000120D9"/>
    <w:rsid w:val="00012784"/>
    <w:rsid w:val="0001344F"/>
    <w:rsid w:val="00013DD9"/>
    <w:rsid w:val="000141F4"/>
    <w:rsid w:val="000145DB"/>
    <w:rsid w:val="000172F5"/>
    <w:rsid w:val="000173E3"/>
    <w:rsid w:val="00023280"/>
    <w:rsid w:val="00023433"/>
    <w:rsid w:val="00023F59"/>
    <w:rsid w:val="00027B17"/>
    <w:rsid w:val="000331D2"/>
    <w:rsid w:val="00034F66"/>
    <w:rsid w:val="000369D3"/>
    <w:rsid w:val="00036CE4"/>
    <w:rsid w:val="00036EEB"/>
    <w:rsid w:val="000372A9"/>
    <w:rsid w:val="000410E4"/>
    <w:rsid w:val="000419C0"/>
    <w:rsid w:val="00042FAC"/>
    <w:rsid w:val="0004316E"/>
    <w:rsid w:val="0004330F"/>
    <w:rsid w:val="00044752"/>
    <w:rsid w:val="000457D0"/>
    <w:rsid w:val="00050E63"/>
    <w:rsid w:val="00051E10"/>
    <w:rsid w:val="000540FB"/>
    <w:rsid w:val="00054144"/>
    <w:rsid w:val="00055B95"/>
    <w:rsid w:val="00055C89"/>
    <w:rsid w:val="00056959"/>
    <w:rsid w:val="00056E4E"/>
    <w:rsid w:val="000577C2"/>
    <w:rsid w:val="000654C0"/>
    <w:rsid w:val="00065BFE"/>
    <w:rsid w:val="00067BAD"/>
    <w:rsid w:val="000713B7"/>
    <w:rsid w:val="00071464"/>
    <w:rsid w:val="000714C7"/>
    <w:rsid w:val="00071889"/>
    <w:rsid w:val="000720BB"/>
    <w:rsid w:val="0007611E"/>
    <w:rsid w:val="000761DC"/>
    <w:rsid w:val="000767D0"/>
    <w:rsid w:val="00080A79"/>
    <w:rsid w:val="000822FF"/>
    <w:rsid w:val="00085BB0"/>
    <w:rsid w:val="00086275"/>
    <w:rsid w:val="00087A03"/>
    <w:rsid w:val="00087A70"/>
    <w:rsid w:val="00091E0D"/>
    <w:rsid w:val="0009250E"/>
    <w:rsid w:val="00095026"/>
    <w:rsid w:val="00097A31"/>
    <w:rsid w:val="000A2B7F"/>
    <w:rsid w:val="000A71FA"/>
    <w:rsid w:val="000A7D2C"/>
    <w:rsid w:val="000B23DE"/>
    <w:rsid w:val="000C0197"/>
    <w:rsid w:val="000C37BB"/>
    <w:rsid w:val="000C384A"/>
    <w:rsid w:val="000C6450"/>
    <w:rsid w:val="000D06FD"/>
    <w:rsid w:val="000D0C93"/>
    <w:rsid w:val="000D1F26"/>
    <w:rsid w:val="000D3224"/>
    <w:rsid w:val="000D41C8"/>
    <w:rsid w:val="000D4B4B"/>
    <w:rsid w:val="000D721D"/>
    <w:rsid w:val="000D77BA"/>
    <w:rsid w:val="000D7A59"/>
    <w:rsid w:val="000E039A"/>
    <w:rsid w:val="000E07ED"/>
    <w:rsid w:val="000E0A93"/>
    <w:rsid w:val="000E0B05"/>
    <w:rsid w:val="000E0E38"/>
    <w:rsid w:val="000E381F"/>
    <w:rsid w:val="000E420F"/>
    <w:rsid w:val="000E4549"/>
    <w:rsid w:val="000E4575"/>
    <w:rsid w:val="000E5932"/>
    <w:rsid w:val="000E6BF4"/>
    <w:rsid w:val="000F025E"/>
    <w:rsid w:val="000F06B4"/>
    <w:rsid w:val="000F4259"/>
    <w:rsid w:val="000F7A1D"/>
    <w:rsid w:val="000F7ACC"/>
    <w:rsid w:val="000F7DBD"/>
    <w:rsid w:val="001010D4"/>
    <w:rsid w:val="00101A3B"/>
    <w:rsid w:val="00110D49"/>
    <w:rsid w:val="00110D63"/>
    <w:rsid w:val="0011239C"/>
    <w:rsid w:val="0011291A"/>
    <w:rsid w:val="00113658"/>
    <w:rsid w:val="00114137"/>
    <w:rsid w:val="00115734"/>
    <w:rsid w:val="00117747"/>
    <w:rsid w:val="0012004B"/>
    <w:rsid w:val="001214FE"/>
    <w:rsid w:val="00123B9A"/>
    <w:rsid w:val="00125544"/>
    <w:rsid w:val="00125B84"/>
    <w:rsid w:val="001277D8"/>
    <w:rsid w:val="001300EC"/>
    <w:rsid w:val="00130B70"/>
    <w:rsid w:val="00131B8A"/>
    <w:rsid w:val="00132842"/>
    <w:rsid w:val="00132A38"/>
    <w:rsid w:val="0013361B"/>
    <w:rsid w:val="001338E4"/>
    <w:rsid w:val="001356C2"/>
    <w:rsid w:val="00143151"/>
    <w:rsid w:val="001524D2"/>
    <w:rsid w:val="00152A00"/>
    <w:rsid w:val="00152C25"/>
    <w:rsid w:val="001536F1"/>
    <w:rsid w:val="00156CE0"/>
    <w:rsid w:val="001577F8"/>
    <w:rsid w:val="001617BA"/>
    <w:rsid w:val="001620E9"/>
    <w:rsid w:val="00162CB0"/>
    <w:rsid w:val="00164FB2"/>
    <w:rsid w:val="0016578B"/>
    <w:rsid w:val="00165E2D"/>
    <w:rsid w:val="001707EC"/>
    <w:rsid w:val="00173CF2"/>
    <w:rsid w:val="00173D87"/>
    <w:rsid w:val="00180A88"/>
    <w:rsid w:val="001838C8"/>
    <w:rsid w:val="00183C3C"/>
    <w:rsid w:val="00183CE5"/>
    <w:rsid w:val="0018659B"/>
    <w:rsid w:val="001866A2"/>
    <w:rsid w:val="00186BC2"/>
    <w:rsid w:val="001875ED"/>
    <w:rsid w:val="00192096"/>
    <w:rsid w:val="0019319E"/>
    <w:rsid w:val="00195767"/>
    <w:rsid w:val="001A0FBD"/>
    <w:rsid w:val="001A2198"/>
    <w:rsid w:val="001A243E"/>
    <w:rsid w:val="001A3FE0"/>
    <w:rsid w:val="001A63F3"/>
    <w:rsid w:val="001A737E"/>
    <w:rsid w:val="001A79A6"/>
    <w:rsid w:val="001B19EB"/>
    <w:rsid w:val="001B256A"/>
    <w:rsid w:val="001B2D9E"/>
    <w:rsid w:val="001B34A8"/>
    <w:rsid w:val="001B60EC"/>
    <w:rsid w:val="001C5928"/>
    <w:rsid w:val="001C7915"/>
    <w:rsid w:val="001D0DED"/>
    <w:rsid w:val="001D13DA"/>
    <w:rsid w:val="001D5C73"/>
    <w:rsid w:val="001D6202"/>
    <w:rsid w:val="001D6D13"/>
    <w:rsid w:val="001D6E40"/>
    <w:rsid w:val="001E172D"/>
    <w:rsid w:val="001E49DD"/>
    <w:rsid w:val="001E4DDA"/>
    <w:rsid w:val="001E5C97"/>
    <w:rsid w:val="001E7DAC"/>
    <w:rsid w:val="001F03FE"/>
    <w:rsid w:val="001F0F28"/>
    <w:rsid w:val="001F22FE"/>
    <w:rsid w:val="001F2B56"/>
    <w:rsid w:val="001F40B7"/>
    <w:rsid w:val="001F5B72"/>
    <w:rsid w:val="001F5BBC"/>
    <w:rsid w:val="001F60D4"/>
    <w:rsid w:val="00200D8A"/>
    <w:rsid w:val="002013DF"/>
    <w:rsid w:val="00201A92"/>
    <w:rsid w:val="002119BB"/>
    <w:rsid w:val="00211F97"/>
    <w:rsid w:val="00213B77"/>
    <w:rsid w:val="00213FBD"/>
    <w:rsid w:val="00214098"/>
    <w:rsid w:val="00217ED2"/>
    <w:rsid w:val="00221FEB"/>
    <w:rsid w:val="00222470"/>
    <w:rsid w:val="002229EA"/>
    <w:rsid w:val="00222EEA"/>
    <w:rsid w:val="00226620"/>
    <w:rsid w:val="00226831"/>
    <w:rsid w:val="00227124"/>
    <w:rsid w:val="0023088F"/>
    <w:rsid w:val="002318D0"/>
    <w:rsid w:val="002349D3"/>
    <w:rsid w:val="00240FBF"/>
    <w:rsid w:val="00242668"/>
    <w:rsid w:val="0024282C"/>
    <w:rsid w:val="00242BE6"/>
    <w:rsid w:val="00244859"/>
    <w:rsid w:val="00244C4B"/>
    <w:rsid w:val="00247343"/>
    <w:rsid w:val="00252BC0"/>
    <w:rsid w:val="00253E7A"/>
    <w:rsid w:val="00260764"/>
    <w:rsid w:val="00262B3E"/>
    <w:rsid w:val="00263A8B"/>
    <w:rsid w:val="00267962"/>
    <w:rsid w:val="00272652"/>
    <w:rsid w:val="00272FEB"/>
    <w:rsid w:val="002736BF"/>
    <w:rsid w:val="0027370D"/>
    <w:rsid w:val="00273E80"/>
    <w:rsid w:val="00275468"/>
    <w:rsid w:val="00275EEE"/>
    <w:rsid w:val="002776C0"/>
    <w:rsid w:val="00277D33"/>
    <w:rsid w:val="0028153B"/>
    <w:rsid w:val="002820A3"/>
    <w:rsid w:val="002832B3"/>
    <w:rsid w:val="00284019"/>
    <w:rsid w:val="002922F1"/>
    <w:rsid w:val="00292EB5"/>
    <w:rsid w:val="00293FF6"/>
    <w:rsid w:val="00294D6B"/>
    <w:rsid w:val="00295A82"/>
    <w:rsid w:val="002963B5"/>
    <w:rsid w:val="00297EEB"/>
    <w:rsid w:val="002A1CB3"/>
    <w:rsid w:val="002A1D9D"/>
    <w:rsid w:val="002A493A"/>
    <w:rsid w:val="002B065E"/>
    <w:rsid w:val="002B0B14"/>
    <w:rsid w:val="002B1C05"/>
    <w:rsid w:val="002B3893"/>
    <w:rsid w:val="002B4CC0"/>
    <w:rsid w:val="002B560E"/>
    <w:rsid w:val="002B61EE"/>
    <w:rsid w:val="002C04F0"/>
    <w:rsid w:val="002C12DE"/>
    <w:rsid w:val="002C25C4"/>
    <w:rsid w:val="002C36F1"/>
    <w:rsid w:val="002C65CE"/>
    <w:rsid w:val="002D6573"/>
    <w:rsid w:val="002D6668"/>
    <w:rsid w:val="002E0988"/>
    <w:rsid w:val="002E21A4"/>
    <w:rsid w:val="002E30EC"/>
    <w:rsid w:val="002E50BE"/>
    <w:rsid w:val="002E55F2"/>
    <w:rsid w:val="002E5811"/>
    <w:rsid w:val="002E67F8"/>
    <w:rsid w:val="002E71CB"/>
    <w:rsid w:val="002E780C"/>
    <w:rsid w:val="002E78E7"/>
    <w:rsid w:val="002F09B2"/>
    <w:rsid w:val="002F31E1"/>
    <w:rsid w:val="002F361D"/>
    <w:rsid w:val="002F3951"/>
    <w:rsid w:val="002F4012"/>
    <w:rsid w:val="002F699C"/>
    <w:rsid w:val="003051D6"/>
    <w:rsid w:val="00306980"/>
    <w:rsid w:val="00306BEA"/>
    <w:rsid w:val="00311DD1"/>
    <w:rsid w:val="00312BDC"/>
    <w:rsid w:val="00313227"/>
    <w:rsid w:val="0031503C"/>
    <w:rsid w:val="00324E9E"/>
    <w:rsid w:val="003253A4"/>
    <w:rsid w:val="00325EE5"/>
    <w:rsid w:val="00327EC6"/>
    <w:rsid w:val="00330204"/>
    <w:rsid w:val="00330351"/>
    <w:rsid w:val="0033046F"/>
    <w:rsid w:val="0033071D"/>
    <w:rsid w:val="00331D7A"/>
    <w:rsid w:val="003354C6"/>
    <w:rsid w:val="003356FA"/>
    <w:rsid w:val="003360E5"/>
    <w:rsid w:val="003405EC"/>
    <w:rsid w:val="00340C05"/>
    <w:rsid w:val="00344113"/>
    <w:rsid w:val="00344EC6"/>
    <w:rsid w:val="00346500"/>
    <w:rsid w:val="0034651D"/>
    <w:rsid w:val="00346ADE"/>
    <w:rsid w:val="00346E6A"/>
    <w:rsid w:val="003474F8"/>
    <w:rsid w:val="0035487D"/>
    <w:rsid w:val="00361AA6"/>
    <w:rsid w:val="00361E68"/>
    <w:rsid w:val="00363106"/>
    <w:rsid w:val="00364674"/>
    <w:rsid w:val="00364713"/>
    <w:rsid w:val="00364722"/>
    <w:rsid w:val="00364DFD"/>
    <w:rsid w:val="003669DD"/>
    <w:rsid w:val="00366B39"/>
    <w:rsid w:val="00367484"/>
    <w:rsid w:val="00367B54"/>
    <w:rsid w:val="003726ED"/>
    <w:rsid w:val="003728FD"/>
    <w:rsid w:val="00372D2D"/>
    <w:rsid w:val="003732E3"/>
    <w:rsid w:val="00373E2D"/>
    <w:rsid w:val="00377D6F"/>
    <w:rsid w:val="003804C7"/>
    <w:rsid w:val="003826C6"/>
    <w:rsid w:val="00383EBC"/>
    <w:rsid w:val="00385F8B"/>
    <w:rsid w:val="00387D43"/>
    <w:rsid w:val="00390ADC"/>
    <w:rsid w:val="0039336B"/>
    <w:rsid w:val="00394830"/>
    <w:rsid w:val="00395166"/>
    <w:rsid w:val="003960B3"/>
    <w:rsid w:val="00396CBE"/>
    <w:rsid w:val="0039734F"/>
    <w:rsid w:val="003A3B73"/>
    <w:rsid w:val="003A5D1E"/>
    <w:rsid w:val="003A62BE"/>
    <w:rsid w:val="003A70DD"/>
    <w:rsid w:val="003B0AD2"/>
    <w:rsid w:val="003B12D6"/>
    <w:rsid w:val="003B37E9"/>
    <w:rsid w:val="003B4B21"/>
    <w:rsid w:val="003B67D9"/>
    <w:rsid w:val="003B7534"/>
    <w:rsid w:val="003B7736"/>
    <w:rsid w:val="003C20CF"/>
    <w:rsid w:val="003C5175"/>
    <w:rsid w:val="003C6A2F"/>
    <w:rsid w:val="003D0868"/>
    <w:rsid w:val="003D1220"/>
    <w:rsid w:val="003D289F"/>
    <w:rsid w:val="003D3A7B"/>
    <w:rsid w:val="003D42E0"/>
    <w:rsid w:val="003D5169"/>
    <w:rsid w:val="003D60E0"/>
    <w:rsid w:val="003D6FA4"/>
    <w:rsid w:val="003D74B5"/>
    <w:rsid w:val="003E65B5"/>
    <w:rsid w:val="003F032D"/>
    <w:rsid w:val="003F253A"/>
    <w:rsid w:val="003F291D"/>
    <w:rsid w:val="003F43F7"/>
    <w:rsid w:val="003F4D68"/>
    <w:rsid w:val="00404029"/>
    <w:rsid w:val="00405C09"/>
    <w:rsid w:val="00405DDC"/>
    <w:rsid w:val="0040782C"/>
    <w:rsid w:val="00413B9B"/>
    <w:rsid w:val="00413BB1"/>
    <w:rsid w:val="00416713"/>
    <w:rsid w:val="00420248"/>
    <w:rsid w:val="004203A0"/>
    <w:rsid w:val="0042148A"/>
    <w:rsid w:val="004219DD"/>
    <w:rsid w:val="00421C35"/>
    <w:rsid w:val="004240BE"/>
    <w:rsid w:val="00424EA2"/>
    <w:rsid w:val="00425391"/>
    <w:rsid w:val="00426BDF"/>
    <w:rsid w:val="00427534"/>
    <w:rsid w:val="00427AAD"/>
    <w:rsid w:val="00433A56"/>
    <w:rsid w:val="00433DDF"/>
    <w:rsid w:val="00434066"/>
    <w:rsid w:val="004345F5"/>
    <w:rsid w:val="00437335"/>
    <w:rsid w:val="00440305"/>
    <w:rsid w:val="00440EA2"/>
    <w:rsid w:val="0044230F"/>
    <w:rsid w:val="0044266E"/>
    <w:rsid w:val="00442BA3"/>
    <w:rsid w:val="004433D4"/>
    <w:rsid w:val="0044402B"/>
    <w:rsid w:val="004455D6"/>
    <w:rsid w:val="00447B2C"/>
    <w:rsid w:val="00447C3E"/>
    <w:rsid w:val="00450693"/>
    <w:rsid w:val="00451CD8"/>
    <w:rsid w:val="00454FE8"/>
    <w:rsid w:val="0045513D"/>
    <w:rsid w:val="00455D39"/>
    <w:rsid w:val="004578A1"/>
    <w:rsid w:val="00462AEA"/>
    <w:rsid w:val="00466E66"/>
    <w:rsid w:val="004672C3"/>
    <w:rsid w:val="00470671"/>
    <w:rsid w:val="004712EE"/>
    <w:rsid w:val="0047218D"/>
    <w:rsid w:val="00472877"/>
    <w:rsid w:val="004739CA"/>
    <w:rsid w:val="00474EBF"/>
    <w:rsid w:val="0047746D"/>
    <w:rsid w:val="00477A62"/>
    <w:rsid w:val="00481DB0"/>
    <w:rsid w:val="00481E56"/>
    <w:rsid w:val="00482E93"/>
    <w:rsid w:val="00484761"/>
    <w:rsid w:val="004857D0"/>
    <w:rsid w:val="00491162"/>
    <w:rsid w:val="004923E5"/>
    <w:rsid w:val="004934CB"/>
    <w:rsid w:val="00493E41"/>
    <w:rsid w:val="00493E78"/>
    <w:rsid w:val="00495B51"/>
    <w:rsid w:val="004A191A"/>
    <w:rsid w:val="004A1FFB"/>
    <w:rsid w:val="004A3A9D"/>
    <w:rsid w:val="004A4271"/>
    <w:rsid w:val="004A453C"/>
    <w:rsid w:val="004A6018"/>
    <w:rsid w:val="004A6699"/>
    <w:rsid w:val="004B31CB"/>
    <w:rsid w:val="004B5DCF"/>
    <w:rsid w:val="004C1A27"/>
    <w:rsid w:val="004C668B"/>
    <w:rsid w:val="004C699A"/>
    <w:rsid w:val="004C735D"/>
    <w:rsid w:val="004D0852"/>
    <w:rsid w:val="004D09EB"/>
    <w:rsid w:val="004D1C2E"/>
    <w:rsid w:val="004D31A6"/>
    <w:rsid w:val="004D3B9A"/>
    <w:rsid w:val="004D3CDC"/>
    <w:rsid w:val="004D4145"/>
    <w:rsid w:val="004D4F28"/>
    <w:rsid w:val="004D5591"/>
    <w:rsid w:val="004D7B28"/>
    <w:rsid w:val="004E0ED0"/>
    <w:rsid w:val="004E32E7"/>
    <w:rsid w:val="004E331E"/>
    <w:rsid w:val="004E4464"/>
    <w:rsid w:val="004E47E6"/>
    <w:rsid w:val="004E48C7"/>
    <w:rsid w:val="004E6990"/>
    <w:rsid w:val="004F154D"/>
    <w:rsid w:val="004F2711"/>
    <w:rsid w:val="004F3D00"/>
    <w:rsid w:val="004F416D"/>
    <w:rsid w:val="004F4D2B"/>
    <w:rsid w:val="004F5465"/>
    <w:rsid w:val="004F6A93"/>
    <w:rsid w:val="004F771A"/>
    <w:rsid w:val="00500F34"/>
    <w:rsid w:val="00503809"/>
    <w:rsid w:val="005047E0"/>
    <w:rsid w:val="00504E8E"/>
    <w:rsid w:val="00505667"/>
    <w:rsid w:val="00505838"/>
    <w:rsid w:val="0050599A"/>
    <w:rsid w:val="00505B0C"/>
    <w:rsid w:val="0051198E"/>
    <w:rsid w:val="0051386A"/>
    <w:rsid w:val="00517233"/>
    <w:rsid w:val="005210D6"/>
    <w:rsid w:val="00522077"/>
    <w:rsid w:val="00525B9D"/>
    <w:rsid w:val="0053184F"/>
    <w:rsid w:val="0053382B"/>
    <w:rsid w:val="00535691"/>
    <w:rsid w:val="0054160A"/>
    <w:rsid w:val="00541797"/>
    <w:rsid w:val="00541BF3"/>
    <w:rsid w:val="005423F8"/>
    <w:rsid w:val="005459BA"/>
    <w:rsid w:val="00546040"/>
    <w:rsid w:val="00547F75"/>
    <w:rsid w:val="00551F34"/>
    <w:rsid w:val="0055363D"/>
    <w:rsid w:val="005540CF"/>
    <w:rsid w:val="00556AED"/>
    <w:rsid w:val="005572A9"/>
    <w:rsid w:val="00560594"/>
    <w:rsid w:val="005605D2"/>
    <w:rsid w:val="00562B71"/>
    <w:rsid w:val="00562DF0"/>
    <w:rsid w:val="00564070"/>
    <w:rsid w:val="00564EC8"/>
    <w:rsid w:val="00566412"/>
    <w:rsid w:val="00566BAC"/>
    <w:rsid w:val="00567A86"/>
    <w:rsid w:val="00571C2F"/>
    <w:rsid w:val="005730DF"/>
    <w:rsid w:val="0057368A"/>
    <w:rsid w:val="00573D26"/>
    <w:rsid w:val="005750F7"/>
    <w:rsid w:val="0057535F"/>
    <w:rsid w:val="005754AA"/>
    <w:rsid w:val="00577DC7"/>
    <w:rsid w:val="00581937"/>
    <w:rsid w:val="00581F2A"/>
    <w:rsid w:val="00582169"/>
    <w:rsid w:val="00582631"/>
    <w:rsid w:val="00582B58"/>
    <w:rsid w:val="005847B6"/>
    <w:rsid w:val="00584812"/>
    <w:rsid w:val="00585C51"/>
    <w:rsid w:val="00590127"/>
    <w:rsid w:val="00591EA8"/>
    <w:rsid w:val="005934F9"/>
    <w:rsid w:val="00594AE9"/>
    <w:rsid w:val="005A0FD7"/>
    <w:rsid w:val="005A1C5D"/>
    <w:rsid w:val="005A4946"/>
    <w:rsid w:val="005A70F6"/>
    <w:rsid w:val="005B0054"/>
    <w:rsid w:val="005B10D0"/>
    <w:rsid w:val="005B1B1A"/>
    <w:rsid w:val="005B2BB8"/>
    <w:rsid w:val="005B32F9"/>
    <w:rsid w:val="005B3696"/>
    <w:rsid w:val="005B3D16"/>
    <w:rsid w:val="005B451F"/>
    <w:rsid w:val="005B633D"/>
    <w:rsid w:val="005B63EE"/>
    <w:rsid w:val="005C5320"/>
    <w:rsid w:val="005C6B07"/>
    <w:rsid w:val="005C7AA2"/>
    <w:rsid w:val="005D21B6"/>
    <w:rsid w:val="005D4F5E"/>
    <w:rsid w:val="005D71D9"/>
    <w:rsid w:val="005D7415"/>
    <w:rsid w:val="005D793D"/>
    <w:rsid w:val="005E022F"/>
    <w:rsid w:val="005E25E2"/>
    <w:rsid w:val="005E2AC7"/>
    <w:rsid w:val="005E3447"/>
    <w:rsid w:val="005E64D8"/>
    <w:rsid w:val="005F19DA"/>
    <w:rsid w:val="005F209A"/>
    <w:rsid w:val="005F24AD"/>
    <w:rsid w:val="005F3139"/>
    <w:rsid w:val="005F3936"/>
    <w:rsid w:val="0060101C"/>
    <w:rsid w:val="00601C81"/>
    <w:rsid w:val="006021E6"/>
    <w:rsid w:val="00602764"/>
    <w:rsid w:val="00604322"/>
    <w:rsid w:val="006046F2"/>
    <w:rsid w:val="00605A2C"/>
    <w:rsid w:val="0060624D"/>
    <w:rsid w:val="0061261C"/>
    <w:rsid w:val="006136DB"/>
    <w:rsid w:val="0061378D"/>
    <w:rsid w:val="00615E7D"/>
    <w:rsid w:val="00616CE1"/>
    <w:rsid w:val="0062331A"/>
    <w:rsid w:val="00623CC8"/>
    <w:rsid w:val="00624077"/>
    <w:rsid w:val="00624804"/>
    <w:rsid w:val="006263FE"/>
    <w:rsid w:val="00626ACC"/>
    <w:rsid w:val="006273F8"/>
    <w:rsid w:val="00631423"/>
    <w:rsid w:val="00631B83"/>
    <w:rsid w:val="00631E18"/>
    <w:rsid w:val="0063348D"/>
    <w:rsid w:val="006339A1"/>
    <w:rsid w:val="006357CE"/>
    <w:rsid w:val="0063610B"/>
    <w:rsid w:val="0064295C"/>
    <w:rsid w:val="00643B27"/>
    <w:rsid w:val="006470A5"/>
    <w:rsid w:val="006477B2"/>
    <w:rsid w:val="00652F91"/>
    <w:rsid w:val="00665878"/>
    <w:rsid w:val="00665F8C"/>
    <w:rsid w:val="00666AE4"/>
    <w:rsid w:val="00671E68"/>
    <w:rsid w:val="00673F1B"/>
    <w:rsid w:val="006769E2"/>
    <w:rsid w:val="006807E2"/>
    <w:rsid w:val="00680F5E"/>
    <w:rsid w:val="00683AFD"/>
    <w:rsid w:val="00684C3A"/>
    <w:rsid w:val="006867CB"/>
    <w:rsid w:val="006930A7"/>
    <w:rsid w:val="00697FD7"/>
    <w:rsid w:val="006A1CE1"/>
    <w:rsid w:val="006A22AB"/>
    <w:rsid w:val="006A546B"/>
    <w:rsid w:val="006A5F25"/>
    <w:rsid w:val="006A690F"/>
    <w:rsid w:val="006B291C"/>
    <w:rsid w:val="006B4D5E"/>
    <w:rsid w:val="006B4F45"/>
    <w:rsid w:val="006B578A"/>
    <w:rsid w:val="006C0238"/>
    <w:rsid w:val="006C050F"/>
    <w:rsid w:val="006C22F3"/>
    <w:rsid w:val="006C2997"/>
    <w:rsid w:val="006C3FD7"/>
    <w:rsid w:val="006C76DA"/>
    <w:rsid w:val="006D1700"/>
    <w:rsid w:val="006D257C"/>
    <w:rsid w:val="006D402B"/>
    <w:rsid w:val="006D40ED"/>
    <w:rsid w:val="006D63AD"/>
    <w:rsid w:val="006E466D"/>
    <w:rsid w:val="006E5479"/>
    <w:rsid w:val="006E5644"/>
    <w:rsid w:val="006E5F25"/>
    <w:rsid w:val="006E64C6"/>
    <w:rsid w:val="006E7272"/>
    <w:rsid w:val="006E729F"/>
    <w:rsid w:val="006F0731"/>
    <w:rsid w:val="006F0741"/>
    <w:rsid w:val="006F15D9"/>
    <w:rsid w:val="006F42BC"/>
    <w:rsid w:val="006F4A3B"/>
    <w:rsid w:val="006F5D85"/>
    <w:rsid w:val="006F63BC"/>
    <w:rsid w:val="007004FF"/>
    <w:rsid w:val="0070091A"/>
    <w:rsid w:val="00701CD3"/>
    <w:rsid w:val="00705D51"/>
    <w:rsid w:val="00711111"/>
    <w:rsid w:val="00712582"/>
    <w:rsid w:val="00714290"/>
    <w:rsid w:val="00716963"/>
    <w:rsid w:val="00716A14"/>
    <w:rsid w:val="00716B64"/>
    <w:rsid w:val="00717516"/>
    <w:rsid w:val="007200A3"/>
    <w:rsid w:val="00720146"/>
    <w:rsid w:val="007275C4"/>
    <w:rsid w:val="00727638"/>
    <w:rsid w:val="0073710B"/>
    <w:rsid w:val="007407CC"/>
    <w:rsid w:val="0074132A"/>
    <w:rsid w:val="0074487B"/>
    <w:rsid w:val="00745276"/>
    <w:rsid w:val="007504F6"/>
    <w:rsid w:val="00750562"/>
    <w:rsid w:val="00754D70"/>
    <w:rsid w:val="00756E1D"/>
    <w:rsid w:val="00757355"/>
    <w:rsid w:val="00757C99"/>
    <w:rsid w:val="00761AA1"/>
    <w:rsid w:val="00762896"/>
    <w:rsid w:val="00762C6F"/>
    <w:rsid w:val="00763CCC"/>
    <w:rsid w:val="00763D16"/>
    <w:rsid w:val="00772310"/>
    <w:rsid w:val="00775793"/>
    <w:rsid w:val="00775A32"/>
    <w:rsid w:val="00775C3C"/>
    <w:rsid w:val="00776A17"/>
    <w:rsid w:val="00776CED"/>
    <w:rsid w:val="0078464B"/>
    <w:rsid w:val="007851E6"/>
    <w:rsid w:val="0078557A"/>
    <w:rsid w:val="00785967"/>
    <w:rsid w:val="00785AE5"/>
    <w:rsid w:val="0078745B"/>
    <w:rsid w:val="00792294"/>
    <w:rsid w:val="00792696"/>
    <w:rsid w:val="00793963"/>
    <w:rsid w:val="00794B74"/>
    <w:rsid w:val="00796732"/>
    <w:rsid w:val="007A6CA3"/>
    <w:rsid w:val="007B0311"/>
    <w:rsid w:val="007B076A"/>
    <w:rsid w:val="007B21FE"/>
    <w:rsid w:val="007B3547"/>
    <w:rsid w:val="007B3ED0"/>
    <w:rsid w:val="007B5407"/>
    <w:rsid w:val="007B611F"/>
    <w:rsid w:val="007B7A80"/>
    <w:rsid w:val="007C1642"/>
    <w:rsid w:val="007C17D0"/>
    <w:rsid w:val="007D092F"/>
    <w:rsid w:val="007D3683"/>
    <w:rsid w:val="007D39A7"/>
    <w:rsid w:val="007D5DE5"/>
    <w:rsid w:val="007D6477"/>
    <w:rsid w:val="007E01E3"/>
    <w:rsid w:val="007E213C"/>
    <w:rsid w:val="007E26A2"/>
    <w:rsid w:val="007E2751"/>
    <w:rsid w:val="007E33DE"/>
    <w:rsid w:val="007E3D22"/>
    <w:rsid w:val="007E3EEB"/>
    <w:rsid w:val="007E557A"/>
    <w:rsid w:val="007E5AF4"/>
    <w:rsid w:val="007E7466"/>
    <w:rsid w:val="007F0EEA"/>
    <w:rsid w:val="007F2B2B"/>
    <w:rsid w:val="007F2EFD"/>
    <w:rsid w:val="007F67AC"/>
    <w:rsid w:val="00802932"/>
    <w:rsid w:val="00802CEC"/>
    <w:rsid w:val="008033A0"/>
    <w:rsid w:val="00803911"/>
    <w:rsid w:val="00804F9A"/>
    <w:rsid w:val="008059B6"/>
    <w:rsid w:val="008067F4"/>
    <w:rsid w:val="0080757D"/>
    <w:rsid w:val="0081273F"/>
    <w:rsid w:val="008145BD"/>
    <w:rsid w:val="00814825"/>
    <w:rsid w:val="00814EF2"/>
    <w:rsid w:val="00815435"/>
    <w:rsid w:val="0081576C"/>
    <w:rsid w:val="00817F3C"/>
    <w:rsid w:val="0082021F"/>
    <w:rsid w:val="00820629"/>
    <w:rsid w:val="008206D8"/>
    <w:rsid w:val="00820CC8"/>
    <w:rsid w:val="0082115A"/>
    <w:rsid w:val="0082551B"/>
    <w:rsid w:val="00825E18"/>
    <w:rsid w:val="008268D5"/>
    <w:rsid w:val="008269E3"/>
    <w:rsid w:val="00826FB8"/>
    <w:rsid w:val="00827D81"/>
    <w:rsid w:val="0083019D"/>
    <w:rsid w:val="00832307"/>
    <w:rsid w:val="00834740"/>
    <w:rsid w:val="00835EAF"/>
    <w:rsid w:val="008363A2"/>
    <w:rsid w:val="008423B6"/>
    <w:rsid w:val="008452A6"/>
    <w:rsid w:val="00845EE4"/>
    <w:rsid w:val="008518C7"/>
    <w:rsid w:val="0085344A"/>
    <w:rsid w:val="00854FAC"/>
    <w:rsid w:val="008617F2"/>
    <w:rsid w:val="00862021"/>
    <w:rsid w:val="00862884"/>
    <w:rsid w:val="00863035"/>
    <w:rsid w:val="00863CC5"/>
    <w:rsid w:val="0086451F"/>
    <w:rsid w:val="00864AB2"/>
    <w:rsid w:val="008653BA"/>
    <w:rsid w:val="00865459"/>
    <w:rsid w:val="00866593"/>
    <w:rsid w:val="00867472"/>
    <w:rsid w:val="008753E4"/>
    <w:rsid w:val="008760AC"/>
    <w:rsid w:val="00877DED"/>
    <w:rsid w:val="008800F6"/>
    <w:rsid w:val="00882F77"/>
    <w:rsid w:val="008845D2"/>
    <w:rsid w:val="00885FB9"/>
    <w:rsid w:val="00892377"/>
    <w:rsid w:val="0089286F"/>
    <w:rsid w:val="00893EE8"/>
    <w:rsid w:val="00897C1D"/>
    <w:rsid w:val="00897D4B"/>
    <w:rsid w:val="008A0708"/>
    <w:rsid w:val="008A10C0"/>
    <w:rsid w:val="008B10AF"/>
    <w:rsid w:val="008B2183"/>
    <w:rsid w:val="008B27C3"/>
    <w:rsid w:val="008B2B68"/>
    <w:rsid w:val="008B30A3"/>
    <w:rsid w:val="008B784E"/>
    <w:rsid w:val="008C0E7C"/>
    <w:rsid w:val="008C2353"/>
    <w:rsid w:val="008C3456"/>
    <w:rsid w:val="008C477B"/>
    <w:rsid w:val="008C5392"/>
    <w:rsid w:val="008C59AA"/>
    <w:rsid w:val="008C6E9C"/>
    <w:rsid w:val="008D0631"/>
    <w:rsid w:val="008D33A8"/>
    <w:rsid w:val="008E1E1A"/>
    <w:rsid w:val="008E6D45"/>
    <w:rsid w:val="008E7812"/>
    <w:rsid w:val="008E79CB"/>
    <w:rsid w:val="008F06EF"/>
    <w:rsid w:val="008F0F5B"/>
    <w:rsid w:val="008F1956"/>
    <w:rsid w:val="008F1DF1"/>
    <w:rsid w:val="008F1EB0"/>
    <w:rsid w:val="008F375F"/>
    <w:rsid w:val="008F510D"/>
    <w:rsid w:val="008F5162"/>
    <w:rsid w:val="008F62F0"/>
    <w:rsid w:val="008F6344"/>
    <w:rsid w:val="008F6D19"/>
    <w:rsid w:val="00903F18"/>
    <w:rsid w:val="009046AE"/>
    <w:rsid w:val="00904E53"/>
    <w:rsid w:val="009066C3"/>
    <w:rsid w:val="00907542"/>
    <w:rsid w:val="0091030C"/>
    <w:rsid w:val="00912E0B"/>
    <w:rsid w:val="00913C03"/>
    <w:rsid w:val="00916470"/>
    <w:rsid w:val="009213DE"/>
    <w:rsid w:val="009221F6"/>
    <w:rsid w:val="00926D14"/>
    <w:rsid w:val="009330FE"/>
    <w:rsid w:val="0093363B"/>
    <w:rsid w:val="0093504B"/>
    <w:rsid w:val="00936363"/>
    <w:rsid w:val="009379EC"/>
    <w:rsid w:val="00942472"/>
    <w:rsid w:val="009433FC"/>
    <w:rsid w:val="00943469"/>
    <w:rsid w:val="00950533"/>
    <w:rsid w:val="0095059D"/>
    <w:rsid w:val="009509D4"/>
    <w:rsid w:val="00950ACD"/>
    <w:rsid w:val="00950B7D"/>
    <w:rsid w:val="00951788"/>
    <w:rsid w:val="00956242"/>
    <w:rsid w:val="00956D86"/>
    <w:rsid w:val="00957153"/>
    <w:rsid w:val="009609B6"/>
    <w:rsid w:val="009647FD"/>
    <w:rsid w:val="00967EF1"/>
    <w:rsid w:val="00972462"/>
    <w:rsid w:val="009749BF"/>
    <w:rsid w:val="00975B9C"/>
    <w:rsid w:val="009801E6"/>
    <w:rsid w:val="00986A1D"/>
    <w:rsid w:val="009926C5"/>
    <w:rsid w:val="00993AE9"/>
    <w:rsid w:val="00996505"/>
    <w:rsid w:val="00997D26"/>
    <w:rsid w:val="009A0E5B"/>
    <w:rsid w:val="009A1237"/>
    <w:rsid w:val="009A1EA6"/>
    <w:rsid w:val="009A2F9F"/>
    <w:rsid w:val="009A5926"/>
    <w:rsid w:val="009A7946"/>
    <w:rsid w:val="009B28E4"/>
    <w:rsid w:val="009B336A"/>
    <w:rsid w:val="009B4A11"/>
    <w:rsid w:val="009C0A80"/>
    <w:rsid w:val="009C2E46"/>
    <w:rsid w:val="009C3DB3"/>
    <w:rsid w:val="009C5FA5"/>
    <w:rsid w:val="009C782A"/>
    <w:rsid w:val="009C7C02"/>
    <w:rsid w:val="009D105C"/>
    <w:rsid w:val="009D19AB"/>
    <w:rsid w:val="009D1EBB"/>
    <w:rsid w:val="009D28DC"/>
    <w:rsid w:val="009D53F3"/>
    <w:rsid w:val="009D54B1"/>
    <w:rsid w:val="009D69E3"/>
    <w:rsid w:val="009D7227"/>
    <w:rsid w:val="009D7CC8"/>
    <w:rsid w:val="009E05EE"/>
    <w:rsid w:val="009E2922"/>
    <w:rsid w:val="009E394B"/>
    <w:rsid w:val="009E78A9"/>
    <w:rsid w:val="009F0131"/>
    <w:rsid w:val="009F0653"/>
    <w:rsid w:val="009F0A9B"/>
    <w:rsid w:val="009F1B74"/>
    <w:rsid w:val="009F20CD"/>
    <w:rsid w:val="009F26EA"/>
    <w:rsid w:val="009F3102"/>
    <w:rsid w:val="009F48F9"/>
    <w:rsid w:val="009F529A"/>
    <w:rsid w:val="009F77F1"/>
    <w:rsid w:val="009F7C01"/>
    <w:rsid w:val="00A00A05"/>
    <w:rsid w:val="00A00D92"/>
    <w:rsid w:val="00A0133D"/>
    <w:rsid w:val="00A028D0"/>
    <w:rsid w:val="00A0483A"/>
    <w:rsid w:val="00A062F6"/>
    <w:rsid w:val="00A06B22"/>
    <w:rsid w:val="00A06F33"/>
    <w:rsid w:val="00A10F61"/>
    <w:rsid w:val="00A140C0"/>
    <w:rsid w:val="00A165B5"/>
    <w:rsid w:val="00A21045"/>
    <w:rsid w:val="00A21BF6"/>
    <w:rsid w:val="00A2349C"/>
    <w:rsid w:val="00A24358"/>
    <w:rsid w:val="00A24D34"/>
    <w:rsid w:val="00A26FD5"/>
    <w:rsid w:val="00A301AC"/>
    <w:rsid w:val="00A33C86"/>
    <w:rsid w:val="00A3542C"/>
    <w:rsid w:val="00A35FC3"/>
    <w:rsid w:val="00A37381"/>
    <w:rsid w:val="00A37D95"/>
    <w:rsid w:val="00A40032"/>
    <w:rsid w:val="00A40636"/>
    <w:rsid w:val="00A40DAD"/>
    <w:rsid w:val="00A428F4"/>
    <w:rsid w:val="00A433B6"/>
    <w:rsid w:val="00A4530D"/>
    <w:rsid w:val="00A45874"/>
    <w:rsid w:val="00A50FDE"/>
    <w:rsid w:val="00A518A4"/>
    <w:rsid w:val="00A5230E"/>
    <w:rsid w:val="00A52BCC"/>
    <w:rsid w:val="00A530B0"/>
    <w:rsid w:val="00A53A5C"/>
    <w:rsid w:val="00A56184"/>
    <w:rsid w:val="00A56BB3"/>
    <w:rsid w:val="00A62D1B"/>
    <w:rsid w:val="00A67123"/>
    <w:rsid w:val="00A6722F"/>
    <w:rsid w:val="00A71DD6"/>
    <w:rsid w:val="00A7240F"/>
    <w:rsid w:val="00A72430"/>
    <w:rsid w:val="00A72652"/>
    <w:rsid w:val="00A75939"/>
    <w:rsid w:val="00A77228"/>
    <w:rsid w:val="00A7776B"/>
    <w:rsid w:val="00A80CA8"/>
    <w:rsid w:val="00A8173A"/>
    <w:rsid w:val="00A817FB"/>
    <w:rsid w:val="00A823E3"/>
    <w:rsid w:val="00A85551"/>
    <w:rsid w:val="00A85761"/>
    <w:rsid w:val="00A87CBE"/>
    <w:rsid w:val="00A9074C"/>
    <w:rsid w:val="00A91A29"/>
    <w:rsid w:val="00A9227D"/>
    <w:rsid w:val="00A93B4B"/>
    <w:rsid w:val="00A94AD3"/>
    <w:rsid w:val="00A971C4"/>
    <w:rsid w:val="00A9744B"/>
    <w:rsid w:val="00AA27CF"/>
    <w:rsid w:val="00AA2AC0"/>
    <w:rsid w:val="00AA6FD8"/>
    <w:rsid w:val="00AB2157"/>
    <w:rsid w:val="00AB4E91"/>
    <w:rsid w:val="00AC2AC6"/>
    <w:rsid w:val="00AC33AE"/>
    <w:rsid w:val="00AC51E6"/>
    <w:rsid w:val="00AC57C2"/>
    <w:rsid w:val="00AC582D"/>
    <w:rsid w:val="00AC60D9"/>
    <w:rsid w:val="00AC7345"/>
    <w:rsid w:val="00AC74D0"/>
    <w:rsid w:val="00AD30E2"/>
    <w:rsid w:val="00AD6019"/>
    <w:rsid w:val="00AD6BFF"/>
    <w:rsid w:val="00AE14F7"/>
    <w:rsid w:val="00AE2084"/>
    <w:rsid w:val="00AE52BD"/>
    <w:rsid w:val="00AE6E31"/>
    <w:rsid w:val="00AF0AC5"/>
    <w:rsid w:val="00AF4165"/>
    <w:rsid w:val="00AF5F19"/>
    <w:rsid w:val="00AF6A54"/>
    <w:rsid w:val="00B006D1"/>
    <w:rsid w:val="00B01696"/>
    <w:rsid w:val="00B01E38"/>
    <w:rsid w:val="00B030ED"/>
    <w:rsid w:val="00B05391"/>
    <w:rsid w:val="00B05F59"/>
    <w:rsid w:val="00B06E7D"/>
    <w:rsid w:val="00B10CD8"/>
    <w:rsid w:val="00B11CB0"/>
    <w:rsid w:val="00B13249"/>
    <w:rsid w:val="00B204D4"/>
    <w:rsid w:val="00B22C94"/>
    <w:rsid w:val="00B22D60"/>
    <w:rsid w:val="00B2309F"/>
    <w:rsid w:val="00B2359C"/>
    <w:rsid w:val="00B23B01"/>
    <w:rsid w:val="00B244A4"/>
    <w:rsid w:val="00B278E9"/>
    <w:rsid w:val="00B2798D"/>
    <w:rsid w:val="00B30361"/>
    <w:rsid w:val="00B3084D"/>
    <w:rsid w:val="00B308F1"/>
    <w:rsid w:val="00B310DB"/>
    <w:rsid w:val="00B31B53"/>
    <w:rsid w:val="00B3376E"/>
    <w:rsid w:val="00B34A2D"/>
    <w:rsid w:val="00B431FE"/>
    <w:rsid w:val="00B4382F"/>
    <w:rsid w:val="00B440E6"/>
    <w:rsid w:val="00B46691"/>
    <w:rsid w:val="00B50EA1"/>
    <w:rsid w:val="00B50ECD"/>
    <w:rsid w:val="00B51E19"/>
    <w:rsid w:val="00B5271F"/>
    <w:rsid w:val="00B532C2"/>
    <w:rsid w:val="00B53495"/>
    <w:rsid w:val="00B56A02"/>
    <w:rsid w:val="00B56B03"/>
    <w:rsid w:val="00B57534"/>
    <w:rsid w:val="00B5767F"/>
    <w:rsid w:val="00B60952"/>
    <w:rsid w:val="00B610D8"/>
    <w:rsid w:val="00B622A5"/>
    <w:rsid w:val="00B6363E"/>
    <w:rsid w:val="00B63724"/>
    <w:rsid w:val="00B656F8"/>
    <w:rsid w:val="00B659AD"/>
    <w:rsid w:val="00B65C7D"/>
    <w:rsid w:val="00B6624F"/>
    <w:rsid w:val="00B663AF"/>
    <w:rsid w:val="00B75651"/>
    <w:rsid w:val="00B76790"/>
    <w:rsid w:val="00B77D33"/>
    <w:rsid w:val="00B80B29"/>
    <w:rsid w:val="00B82640"/>
    <w:rsid w:val="00B8322A"/>
    <w:rsid w:val="00B8485D"/>
    <w:rsid w:val="00B900B8"/>
    <w:rsid w:val="00B91589"/>
    <w:rsid w:val="00B93F70"/>
    <w:rsid w:val="00B94856"/>
    <w:rsid w:val="00B961C8"/>
    <w:rsid w:val="00B97D5C"/>
    <w:rsid w:val="00B97DD9"/>
    <w:rsid w:val="00BA0DB5"/>
    <w:rsid w:val="00BA0EA2"/>
    <w:rsid w:val="00BA23D2"/>
    <w:rsid w:val="00BA2A82"/>
    <w:rsid w:val="00BA6AFC"/>
    <w:rsid w:val="00BA6F02"/>
    <w:rsid w:val="00BB0693"/>
    <w:rsid w:val="00BB4D7B"/>
    <w:rsid w:val="00BB53F1"/>
    <w:rsid w:val="00BB6EAA"/>
    <w:rsid w:val="00BC078E"/>
    <w:rsid w:val="00BC145D"/>
    <w:rsid w:val="00BC3593"/>
    <w:rsid w:val="00BC3F25"/>
    <w:rsid w:val="00BC64F9"/>
    <w:rsid w:val="00BC6BC2"/>
    <w:rsid w:val="00BC6BC7"/>
    <w:rsid w:val="00BC704F"/>
    <w:rsid w:val="00BD06D6"/>
    <w:rsid w:val="00BD3813"/>
    <w:rsid w:val="00BD4789"/>
    <w:rsid w:val="00BD6754"/>
    <w:rsid w:val="00BE3F84"/>
    <w:rsid w:val="00BE5DD4"/>
    <w:rsid w:val="00BF4DB3"/>
    <w:rsid w:val="00BF6EE4"/>
    <w:rsid w:val="00BF7E3D"/>
    <w:rsid w:val="00C00917"/>
    <w:rsid w:val="00C0095E"/>
    <w:rsid w:val="00C019AE"/>
    <w:rsid w:val="00C02789"/>
    <w:rsid w:val="00C02BCA"/>
    <w:rsid w:val="00C03048"/>
    <w:rsid w:val="00C040D9"/>
    <w:rsid w:val="00C05A1A"/>
    <w:rsid w:val="00C0693B"/>
    <w:rsid w:val="00C109E5"/>
    <w:rsid w:val="00C113A4"/>
    <w:rsid w:val="00C128EF"/>
    <w:rsid w:val="00C14241"/>
    <w:rsid w:val="00C169F9"/>
    <w:rsid w:val="00C20680"/>
    <w:rsid w:val="00C23FF8"/>
    <w:rsid w:val="00C2520D"/>
    <w:rsid w:val="00C25460"/>
    <w:rsid w:val="00C257D6"/>
    <w:rsid w:val="00C25C7D"/>
    <w:rsid w:val="00C261B1"/>
    <w:rsid w:val="00C264AD"/>
    <w:rsid w:val="00C27216"/>
    <w:rsid w:val="00C3207E"/>
    <w:rsid w:val="00C331E5"/>
    <w:rsid w:val="00C33B74"/>
    <w:rsid w:val="00C377C1"/>
    <w:rsid w:val="00C42AF9"/>
    <w:rsid w:val="00C45B81"/>
    <w:rsid w:val="00C50046"/>
    <w:rsid w:val="00C50282"/>
    <w:rsid w:val="00C51F9D"/>
    <w:rsid w:val="00C60280"/>
    <w:rsid w:val="00C60E13"/>
    <w:rsid w:val="00C639E6"/>
    <w:rsid w:val="00C67335"/>
    <w:rsid w:val="00C67B1E"/>
    <w:rsid w:val="00C700FD"/>
    <w:rsid w:val="00C726F7"/>
    <w:rsid w:val="00C729C9"/>
    <w:rsid w:val="00C72E40"/>
    <w:rsid w:val="00C752B6"/>
    <w:rsid w:val="00C7636B"/>
    <w:rsid w:val="00C76500"/>
    <w:rsid w:val="00C7766F"/>
    <w:rsid w:val="00C8005D"/>
    <w:rsid w:val="00C808ED"/>
    <w:rsid w:val="00C8224D"/>
    <w:rsid w:val="00C83020"/>
    <w:rsid w:val="00C83069"/>
    <w:rsid w:val="00C85684"/>
    <w:rsid w:val="00C85AD1"/>
    <w:rsid w:val="00C87283"/>
    <w:rsid w:val="00C927B0"/>
    <w:rsid w:val="00C9743F"/>
    <w:rsid w:val="00CA3A27"/>
    <w:rsid w:val="00CA6998"/>
    <w:rsid w:val="00CA74B5"/>
    <w:rsid w:val="00CB08CF"/>
    <w:rsid w:val="00CB0B72"/>
    <w:rsid w:val="00CB0C59"/>
    <w:rsid w:val="00CB10DE"/>
    <w:rsid w:val="00CB12C2"/>
    <w:rsid w:val="00CB68CF"/>
    <w:rsid w:val="00CB7A90"/>
    <w:rsid w:val="00CC0400"/>
    <w:rsid w:val="00CC0DF9"/>
    <w:rsid w:val="00CC2353"/>
    <w:rsid w:val="00CC45DC"/>
    <w:rsid w:val="00CC480D"/>
    <w:rsid w:val="00CC6035"/>
    <w:rsid w:val="00CC6B72"/>
    <w:rsid w:val="00CD0424"/>
    <w:rsid w:val="00CD0F0C"/>
    <w:rsid w:val="00CD0F5D"/>
    <w:rsid w:val="00CD33E4"/>
    <w:rsid w:val="00CD3909"/>
    <w:rsid w:val="00CD4699"/>
    <w:rsid w:val="00CD4AA8"/>
    <w:rsid w:val="00CD554E"/>
    <w:rsid w:val="00CD7442"/>
    <w:rsid w:val="00CE479B"/>
    <w:rsid w:val="00CE54BC"/>
    <w:rsid w:val="00CF02F7"/>
    <w:rsid w:val="00CF0CCB"/>
    <w:rsid w:val="00CF1BA5"/>
    <w:rsid w:val="00CF3A21"/>
    <w:rsid w:val="00CF53DD"/>
    <w:rsid w:val="00CF5D6D"/>
    <w:rsid w:val="00CF76C7"/>
    <w:rsid w:val="00D018B9"/>
    <w:rsid w:val="00D04DAC"/>
    <w:rsid w:val="00D061A7"/>
    <w:rsid w:val="00D0771B"/>
    <w:rsid w:val="00D16E2B"/>
    <w:rsid w:val="00D203A5"/>
    <w:rsid w:val="00D218F5"/>
    <w:rsid w:val="00D24E00"/>
    <w:rsid w:val="00D25697"/>
    <w:rsid w:val="00D30CBD"/>
    <w:rsid w:val="00D32955"/>
    <w:rsid w:val="00D32CA3"/>
    <w:rsid w:val="00D34124"/>
    <w:rsid w:val="00D349C1"/>
    <w:rsid w:val="00D34ED3"/>
    <w:rsid w:val="00D35EC7"/>
    <w:rsid w:val="00D3692A"/>
    <w:rsid w:val="00D407DF"/>
    <w:rsid w:val="00D41200"/>
    <w:rsid w:val="00D4384D"/>
    <w:rsid w:val="00D4393E"/>
    <w:rsid w:val="00D450DF"/>
    <w:rsid w:val="00D45B46"/>
    <w:rsid w:val="00D4649E"/>
    <w:rsid w:val="00D50AA7"/>
    <w:rsid w:val="00D51542"/>
    <w:rsid w:val="00D515FF"/>
    <w:rsid w:val="00D51C22"/>
    <w:rsid w:val="00D51CCA"/>
    <w:rsid w:val="00D52E1D"/>
    <w:rsid w:val="00D535D4"/>
    <w:rsid w:val="00D55133"/>
    <w:rsid w:val="00D55A88"/>
    <w:rsid w:val="00D55EFC"/>
    <w:rsid w:val="00D565C9"/>
    <w:rsid w:val="00D60AA9"/>
    <w:rsid w:val="00D610C3"/>
    <w:rsid w:val="00D62A08"/>
    <w:rsid w:val="00D62A72"/>
    <w:rsid w:val="00D67BD9"/>
    <w:rsid w:val="00D67DEF"/>
    <w:rsid w:val="00D70C99"/>
    <w:rsid w:val="00D7134D"/>
    <w:rsid w:val="00D72478"/>
    <w:rsid w:val="00D82719"/>
    <w:rsid w:val="00D82A96"/>
    <w:rsid w:val="00D87049"/>
    <w:rsid w:val="00D8724A"/>
    <w:rsid w:val="00D90D01"/>
    <w:rsid w:val="00D91EA7"/>
    <w:rsid w:val="00D91F7E"/>
    <w:rsid w:val="00D926E6"/>
    <w:rsid w:val="00D931F4"/>
    <w:rsid w:val="00D947CB"/>
    <w:rsid w:val="00D96738"/>
    <w:rsid w:val="00D97813"/>
    <w:rsid w:val="00DA1D75"/>
    <w:rsid w:val="00DA238E"/>
    <w:rsid w:val="00DA5E56"/>
    <w:rsid w:val="00DA7AC7"/>
    <w:rsid w:val="00DB0C1C"/>
    <w:rsid w:val="00DB1374"/>
    <w:rsid w:val="00DB2260"/>
    <w:rsid w:val="00DB44DC"/>
    <w:rsid w:val="00DB44EF"/>
    <w:rsid w:val="00DB4584"/>
    <w:rsid w:val="00DB545E"/>
    <w:rsid w:val="00DB6D26"/>
    <w:rsid w:val="00DB7374"/>
    <w:rsid w:val="00DC0CBF"/>
    <w:rsid w:val="00DC5B56"/>
    <w:rsid w:val="00DC66B8"/>
    <w:rsid w:val="00DC7B87"/>
    <w:rsid w:val="00DD0A33"/>
    <w:rsid w:val="00DD0A82"/>
    <w:rsid w:val="00DD1158"/>
    <w:rsid w:val="00DD1C4A"/>
    <w:rsid w:val="00DD2A01"/>
    <w:rsid w:val="00DD2CA0"/>
    <w:rsid w:val="00DD4973"/>
    <w:rsid w:val="00DD56EA"/>
    <w:rsid w:val="00DD6DCC"/>
    <w:rsid w:val="00DE10A3"/>
    <w:rsid w:val="00DE2C67"/>
    <w:rsid w:val="00DE4395"/>
    <w:rsid w:val="00DE4A0D"/>
    <w:rsid w:val="00DE5799"/>
    <w:rsid w:val="00DE5F63"/>
    <w:rsid w:val="00DF1177"/>
    <w:rsid w:val="00DF3015"/>
    <w:rsid w:val="00DF5039"/>
    <w:rsid w:val="00E01C12"/>
    <w:rsid w:val="00E01F06"/>
    <w:rsid w:val="00E01FC0"/>
    <w:rsid w:val="00E021D5"/>
    <w:rsid w:val="00E02292"/>
    <w:rsid w:val="00E03405"/>
    <w:rsid w:val="00E04AC3"/>
    <w:rsid w:val="00E050B8"/>
    <w:rsid w:val="00E07806"/>
    <w:rsid w:val="00E11DD6"/>
    <w:rsid w:val="00E14C2B"/>
    <w:rsid w:val="00E1735D"/>
    <w:rsid w:val="00E27FCB"/>
    <w:rsid w:val="00E312BD"/>
    <w:rsid w:val="00E31BCA"/>
    <w:rsid w:val="00E3325F"/>
    <w:rsid w:val="00E33765"/>
    <w:rsid w:val="00E3441E"/>
    <w:rsid w:val="00E3635B"/>
    <w:rsid w:val="00E41891"/>
    <w:rsid w:val="00E41A97"/>
    <w:rsid w:val="00E43F18"/>
    <w:rsid w:val="00E43F3C"/>
    <w:rsid w:val="00E535B9"/>
    <w:rsid w:val="00E56B71"/>
    <w:rsid w:val="00E60BA3"/>
    <w:rsid w:val="00E6236F"/>
    <w:rsid w:val="00E62532"/>
    <w:rsid w:val="00E62E49"/>
    <w:rsid w:val="00E64CD9"/>
    <w:rsid w:val="00E6512C"/>
    <w:rsid w:val="00E65BE8"/>
    <w:rsid w:val="00E664A5"/>
    <w:rsid w:val="00E677D8"/>
    <w:rsid w:val="00E70310"/>
    <w:rsid w:val="00E71CB7"/>
    <w:rsid w:val="00E71CC4"/>
    <w:rsid w:val="00E74E99"/>
    <w:rsid w:val="00E753C1"/>
    <w:rsid w:val="00E75B3C"/>
    <w:rsid w:val="00E75FD3"/>
    <w:rsid w:val="00E76900"/>
    <w:rsid w:val="00E81E8A"/>
    <w:rsid w:val="00E81F75"/>
    <w:rsid w:val="00E82521"/>
    <w:rsid w:val="00E83A29"/>
    <w:rsid w:val="00E83D18"/>
    <w:rsid w:val="00E844D0"/>
    <w:rsid w:val="00E86DC8"/>
    <w:rsid w:val="00E87964"/>
    <w:rsid w:val="00E90F95"/>
    <w:rsid w:val="00E91D62"/>
    <w:rsid w:val="00E94D1E"/>
    <w:rsid w:val="00E94EB2"/>
    <w:rsid w:val="00E9627F"/>
    <w:rsid w:val="00E97327"/>
    <w:rsid w:val="00EA081B"/>
    <w:rsid w:val="00EA1CC1"/>
    <w:rsid w:val="00EA1E6D"/>
    <w:rsid w:val="00EA7632"/>
    <w:rsid w:val="00EA7941"/>
    <w:rsid w:val="00EB1198"/>
    <w:rsid w:val="00EB24B7"/>
    <w:rsid w:val="00EB591C"/>
    <w:rsid w:val="00EB6D2A"/>
    <w:rsid w:val="00EC281F"/>
    <w:rsid w:val="00EC3232"/>
    <w:rsid w:val="00EC3AEF"/>
    <w:rsid w:val="00EC7AFC"/>
    <w:rsid w:val="00ED02DB"/>
    <w:rsid w:val="00ED0ED6"/>
    <w:rsid w:val="00ED101E"/>
    <w:rsid w:val="00ED1180"/>
    <w:rsid w:val="00ED2C5A"/>
    <w:rsid w:val="00ED30F0"/>
    <w:rsid w:val="00ED505A"/>
    <w:rsid w:val="00ED69C3"/>
    <w:rsid w:val="00EE0F9D"/>
    <w:rsid w:val="00EE287E"/>
    <w:rsid w:val="00EE4602"/>
    <w:rsid w:val="00EE5920"/>
    <w:rsid w:val="00EE5AAB"/>
    <w:rsid w:val="00EE6138"/>
    <w:rsid w:val="00EE6A1C"/>
    <w:rsid w:val="00EE7DB3"/>
    <w:rsid w:val="00EF08E8"/>
    <w:rsid w:val="00EF3871"/>
    <w:rsid w:val="00EF47CC"/>
    <w:rsid w:val="00EF580D"/>
    <w:rsid w:val="00F00C90"/>
    <w:rsid w:val="00F01AD9"/>
    <w:rsid w:val="00F10CE5"/>
    <w:rsid w:val="00F10D2F"/>
    <w:rsid w:val="00F116A7"/>
    <w:rsid w:val="00F1534F"/>
    <w:rsid w:val="00F21012"/>
    <w:rsid w:val="00F268F2"/>
    <w:rsid w:val="00F27634"/>
    <w:rsid w:val="00F32943"/>
    <w:rsid w:val="00F35922"/>
    <w:rsid w:val="00F37B44"/>
    <w:rsid w:val="00F42436"/>
    <w:rsid w:val="00F42A7D"/>
    <w:rsid w:val="00F442DB"/>
    <w:rsid w:val="00F46886"/>
    <w:rsid w:val="00F46E71"/>
    <w:rsid w:val="00F47505"/>
    <w:rsid w:val="00F515FE"/>
    <w:rsid w:val="00F51E00"/>
    <w:rsid w:val="00F522FA"/>
    <w:rsid w:val="00F571C5"/>
    <w:rsid w:val="00F5729E"/>
    <w:rsid w:val="00F60284"/>
    <w:rsid w:val="00F64BBD"/>
    <w:rsid w:val="00F651A4"/>
    <w:rsid w:val="00F66460"/>
    <w:rsid w:val="00F709F4"/>
    <w:rsid w:val="00F731DC"/>
    <w:rsid w:val="00F740FF"/>
    <w:rsid w:val="00F745E6"/>
    <w:rsid w:val="00F77518"/>
    <w:rsid w:val="00F778A4"/>
    <w:rsid w:val="00F808C8"/>
    <w:rsid w:val="00F808DF"/>
    <w:rsid w:val="00F834AE"/>
    <w:rsid w:val="00F84114"/>
    <w:rsid w:val="00F854DC"/>
    <w:rsid w:val="00F87778"/>
    <w:rsid w:val="00F87FC6"/>
    <w:rsid w:val="00F92887"/>
    <w:rsid w:val="00F94FF4"/>
    <w:rsid w:val="00FA1549"/>
    <w:rsid w:val="00FA217F"/>
    <w:rsid w:val="00FA3A1B"/>
    <w:rsid w:val="00FB2733"/>
    <w:rsid w:val="00FB3BA7"/>
    <w:rsid w:val="00FB3BD8"/>
    <w:rsid w:val="00FB4D80"/>
    <w:rsid w:val="00FB5679"/>
    <w:rsid w:val="00FB5796"/>
    <w:rsid w:val="00FB6408"/>
    <w:rsid w:val="00FB6449"/>
    <w:rsid w:val="00FB766E"/>
    <w:rsid w:val="00FC0A37"/>
    <w:rsid w:val="00FC1196"/>
    <w:rsid w:val="00FC2FA1"/>
    <w:rsid w:val="00FC380D"/>
    <w:rsid w:val="00FD0494"/>
    <w:rsid w:val="00FD11B4"/>
    <w:rsid w:val="00FD2CE3"/>
    <w:rsid w:val="00FD65CE"/>
    <w:rsid w:val="00FE260A"/>
    <w:rsid w:val="00FE48B0"/>
    <w:rsid w:val="00FE521B"/>
    <w:rsid w:val="00FE6571"/>
    <w:rsid w:val="00FE6C4B"/>
    <w:rsid w:val="00FE78EC"/>
    <w:rsid w:val="00FF01B5"/>
    <w:rsid w:val="00FF1F87"/>
    <w:rsid w:val="00FF26A7"/>
    <w:rsid w:val="00FF36B2"/>
    <w:rsid w:val="00FF408F"/>
    <w:rsid w:val="00FF6C0F"/>
    <w:rsid w:val="00FF79B9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style="v-text-anchor:middle" fill="f" fillcolor="yellow" strokecolor="#0070c0">
      <v:fill color="yellow" on="f"/>
      <v:stroke color="#0070c0" weight="1.5pt"/>
      <o:colormru v:ext="edit" colors="#f06,#fc0,#ffc,#c00,#080600,#f60,#f90,#f2f2f2"/>
    </o:shapedefaults>
    <o:shapelayout v:ext="edit">
      <o:idmap v:ext="edit" data="1"/>
    </o:shapelayout>
  </w:shapeDefaults>
  <w:decimalSymbol w:val=","/>
  <w:listSeparator w:val=";"/>
  <w14:docId w14:val="4A68508B"/>
  <w15:docId w15:val="{FFF35421-CDA2-468D-A090-DE4DAACB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EC"/>
    <w:pPr>
      <w:spacing w:line="276" w:lineRule="auto"/>
      <w:ind w:left="397"/>
      <w:jc w:val="both"/>
    </w:pPr>
    <w:rPr>
      <w:rFonts w:ascii="Arial" w:hAnsi="Arial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00C90"/>
    <w:pPr>
      <w:keepNext/>
      <w:keepLines/>
      <w:framePr w:wrap="around" w:vAnchor="text" w:hAnchor="text" w:xAlign="center" w:y="1"/>
      <w:shd w:val="clear" w:color="auto" w:fill="808080"/>
      <w:spacing w:after="80" w:line="240" w:lineRule="auto"/>
      <w:jc w:val="center"/>
      <w:outlineLvl w:val="0"/>
    </w:pPr>
    <w:rPr>
      <w:rFonts w:eastAsia="Times New Roman"/>
      <w:b/>
      <w:bCs/>
      <w:smallCaps/>
      <w:color w:val="FFFFF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1300EC"/>
    <w:pPr>
      <w:keepNext/>
      <w:keepLines/>
      <w:numPr>
        <w:numId w:val="23"/>
      </w:numPr>
      <w:spacing w:before="200"/>
      <w:ind w:left="1117" w:hanging="360"/>
      <w:outlineLvl w:val="1"/>
    </w:pPr>
    <w:rPr>
      <w:rFonts w:eastAsia="Times New Roman"/>
      <w:b/>
      <w:bCs/>
      <w:color w:val="548DD4" w:themeColor="text2" w:themeTint="99"/>
      <w:sz w:val="24"/>
      <w:szCs w:val="26"/>
      <w:u w:val="thick"/>
    </w:rPr>
  </w:style>
  <w:style w:type="paragraph" w:styleId="Titre3">
    <w:name w:val="heading 3"/>
    <w:basedOn w:val="Normal"/>
    <w:next w:val="Normal"/>
    <w:link w:val="Titre3Car"/>
    <w:uiPriority w:val="9"/>
    <w:qFormat/>
    <w:rsid w:val="00F00C90"/>
    <w:pPr>
      <w:keepNext/>
      <w:keepLines/>
      <w:spacing w:before="200"/>
      <w:ind w:left="284"/>
      <w:outlineLvl w:val="2"/>
    </w:pPr>
    <w:rPr>
      <w:rFonts w:eastAsia="Times New Roman"/>
      <w:bCs/>
      <w:u w:val="double"/>
    </w:rPr>
  </w:style>
  <w:style w:type="paragraph" w:styleId="Titre4">
    <w:name w:val="heading 4"/>
    <w:basedOn w:val="Normal"/>
    <w:next w:val="Normal"/>
    <w:link w:val="Titre4Car"/>
    <w:uiPriority w:val="9"/>
    <w:qFormat/>
    <w:rsid w:val="000173E3"/>
    <w:pPr>
      <w:keepNext/>
      <w:keepLines/>
      <w:spacing w:before="120"/>
      <w:ind w:left="567"/>
      <w:outlineLvl w:val="3"/>
    </w:pPr>
    <w:rPr>
      <w:rFonts w:eastAsia="Times New Roman"/>
      <w:bCs/>
      <w:iCs/>
      <w:u w:val="dash"/>
    </w:rPr>
  </w:style>
  <w:style w:type="paragraph" w:styleId="Titre6">
    <w:name w:val="heading 6"/>
    <w:basedOn w:val="Normal"/>
    <w:next w:val="Normal"/>
    <w:link w:val="Titre6Car"/>
    <w:uiPriority w:val="9"/>
    <w:qFormat/>
    <w:rsid w:val="00E3441E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9F26E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6EA"/>
  </w:style>
  <w:style w:type="paragraph" w:styleId="Pieddepage">
    <w:name w:val="footer"/>
    <w:basedOn w:val="Normal"/>
    <w:link w:val="PieddepageCar"/>
    <w:uiPriority w:val="99"/>
    <w:unhideWhenUsed/>
    <w:rsid w:val="009F26E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6EA"/>
  </w:style>
  <w:style w:type="table" w:styleId="Grilledutableau">
    <w:name w:val="Table Grid"/>
    <w:basedOn w:val="TableauNormal"/>
    <w:uiPriority w:val="59"/>
    <w:rsid w:val="009F26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26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6E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51E00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00C90"/>
    <w:rPr>
      <w:rFonts w:eastAsia="Times New Roman" w:cs="Times New Roman"/>
      <w:b/>
      <w:bCs/>
      <w:smallCaps/>
      <w:color w:val="FFFFFF"/>
      <w:sz w:val="28"/>
      <w:szCs w:val="28"/>
      <w:shd w:val="clear" w:color="auto" w:fill="808080"/>
    </w:rPr>
  </w:style>
  <w:style w:type="character" w:customStyle="1" w:styleId="Titre2Car">
    <w:name w:val="Titre 2 Car"/>
    <w:basedOn w:val="Policepardfaut"/>
    <w:link w:val="Titre2"/>
    <w:uiPriority w:val="9"/>
    <w:rsid w:val="001300EC"/>
    <w:rPr>
      <w:rFonts w:ascii="Arial" w:eastAsia="Times New Roman" w:hAnsi="Arial"/>
      <w:b/>
      <w:bCs/>
      <w:color w:val="548DD4" w:themeColor="text2" w:themeTint="99"/>
      <w:sz w:val="24"/>
      <w:szCs w:val="26"/>
      <w:u w:val="thick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F00C90"/>
    <w:rPr>
      <w:rFonts w:eastAsia="Times New Roman" w:cs="Times New Roman"/>
      <w:bCs/>
      <w:sz w:val="20"/>
      <w:u w:val="double"/>
    </w:rPr>
  </w:style>
  <w:style w:type="paragraph" w:customStyle="1" w:styleId="Corrig">
    <w:name w:val="Corrigé"/>
    <w:basedOn w:val="Normal"/>
    <w:link w:val="CorrigCar"/>
    <w:qFormat/>
    <w:rsid w:val="000173E3"/>
    <w:pPr>
      <w:tabs>
        <w:tab w:val="right" w:pos="9072"/>
      </w:tabs>
      <w:spacing w:line="360" w:lineRule="auto"/>
    </w:pPr>
    <w:rPr>
      <w:i/>
      <w:color w:val="00B050"/>
      <w:u w:val="dotted" w:color="000000"/>
    </w:rPr>
  </w:style>
  <w:style w:type="character" w:customStyle="1" w:styleId="Titre4Car">
    <w:name w:val="Titre 4 Car"/>
    <w:basedOn w:val="Policepardfaut"/>
    <w:link w:val="Titre4"/>
    <w:uiPriority w:val="9"/>
    <w:rsid w:val="000173E3"/>
    <w:rPr>
      <w:rFonts w:eastAsia="Times New Roman" w:cs="Times New Roman"/>
      <w:bCs/>
      <w:iCs/>
      <w:sz w:val="20"/>
      <w:u w:val="dash"/>
    </w:rPr>
  </w:style>
  <w:style w:type="character" w:customStyle="1" w:styleId="CorrigCar">
    <w:name w:val="Corrigé Car"/>
    <w:basedOn w:val="Policepardfaut"/>
    <w:link w:val="Corrig"/>
    <w:rsid w:val="000173E3"/>
    <w:rPr>
      <w:i/>
      <w:color w:val="00B050"/>
      <w:sz w:val="20"/>
      <w:u w:val="dotted" w:color="000000"/>
    </w:rPr>
  </w:style>
  <w:style w:type="paragraph" w:styleId="Paragraphedeliste">
    <w:name w:val="List Paragraph"/>
    <w:basedOn w:val="Normal"/>
    <w:uiPriority w:val="34"/>
    <w:qFormat/>
    <w:rsid w:val="00683AFD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E3441E"/>
    <w:rPr>
      <w:rFonts w:ascii="Cambria" w:eastAsia="Times New Roman" w:hAnsi="Cambria" w:cs="Times New Roman"/>
      <w:i/>
      <w:iCs/>
      <w:color w:val="243F60"/>
      <w:sz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677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677D8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link w:val="QuestionCar"/>
    <w:qFormat/>
    <w:rsid w:val="00EB591C"/>
  </w:style>
  <w:style w:type="character" w:customStyle="1" w:styleId="QuestionCar">
    <w:name w:val="Question Car"/>
    <w:basedOn w:val="Policepardfaut"/>
    <w:link w:val="Question"/>
    <w:rsid w:val="00EB591C"/>
    <w:rPr>
      <w:rFonts w:ascii="Arial" w:hAnsi="Arial"/>
      <w:sz w:val="22"/>
      <w:szCs w:val="22"/>
      <w:lang w:eastAsia="en-US"/>
    </w:rPr>
  </w:style>
  <w:style w:type="paragraph" w:customStyle="1" w:styleId="Exercice">
    <w:name w:val="Exercice"/>
    <w:basedOn w:val="Sansinterligne"/>
    <w:link w:val="ExerciceCar"/>
    <w:qFormat/>
    <w:rsid w:val="00B30361"/>
    <w:pPr>
      <w:spacing w:before="240"/>
      <w:ind w:left="284"/>
    </w:pPr>
    <w:rPr>
      <w:i/>
      <w:color w:val="4F81BD" w:themeColor="accent1"/>
      <w:sz w:val="24"/>
    </w:rPr>
  </w:style>
  <w:style w:type="character" w:customStyle="1" w:styleId="ExerciceCar">
    <w:name w:val="Exercice Car"/>
    <w:basedOn w:val="Policepardfaut"/>
    <w:link w:val="Exercice"/>
    <w:rsid w:val="00B30361"/>
    <w:rPr>
      <w:rFonts w:ascii="Arial" w:hAnsi="Arial"/>
      <w:i/>
      <w:color w:val="4F81BD" w:themeColor="accent1"/>
      <w:sz w:val="24"/>
      <w:szCs w:val="22"/>
      <w:lang w:eastAsia="en-US"/>
    </w:rPr>
  </w:style>
  <w:style w:type="paragraph" w:styleId="Sansinterligne">
    <w:name w:val="No Spacing"/>
    <w:uiPriority w:val="1"/>
    <w:qFormat/>
    <w:rsid w:val="00B30361"/>
    <w:pPr>
      <w:ind w:left="397"/>
      <w:jc w:val="both"/>
    </w:pPr>
    <w:rPr>
      <w:rFonts w:ascii="Arial" w:hAnsi="Arial"/>
      <w:sz w:val="22"/>
      <w:szCs w:val="22"/>
      <w:lang w:eastAsia="en-US"/>
    </w:rPr>
  </w:style>
  <w:style w:type="paragraph" w:customStyle="1" w:styleId="Default">
    <w:name w:val="Default"/>
    <w:rsid w:val="00D8724A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mod&#232;le%20NS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05635-AFAE-42EC-8EF2-7CF1A89A0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NSI.dotx</Template>
  <TotalTime>19</TotalTime>
  <Pages>2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Aucune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</dc:creator>
  <cp:keywords/>
  <dc:description/>
  <cp:lastModifiedBy>KESSELER Hervé</cp:lastModifiedBy>
  <cp:revision>2</cp:revision>
  <cp:lastPrinted>2015-03-22T12:10:00Z</cp:lastPrinted>
  <dcterms:created xsi:type="dcterms:W3CDTF">2021-09-12T17:52:00Z</dcterms:created>
  <dcterms:modified xsi:type="dcterms:W3CDTF">2021-09-12T18:11:00Z</dcterms:modified>
</cp:coreProperties>
</file>