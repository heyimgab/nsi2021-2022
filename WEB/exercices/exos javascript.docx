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441D" w14:textId="29787090" w:rsidR="00860600" w:rsidRDefault="00AA4CC1">
      <w:pPr>
        <w:pStyle w:val="Niveau1"/>
      </w:pPr>
      <w:r>
        <w:t xml:space="preserve">Exercices : </w:t>
      </w:r>
      <w:r>
        <w:t>javascript</w:t>
      </w:r>
    </w:p>
    <w:p w14:paraId="5BC8D01E" w14:textId="486DEEC4" w:rsidR="00860600" w:rsidRDefault="00AA4CC1">
      <w:pPr>
        <w:rPr>
          <w:b/>
          <w:u w:val="single"/>
        </w:rPr>
      </w:pPr>
      <w:r>
        <w:rPr>
          <w:b/>
          <w:u w:val="single"/>
        </w:rPr>
        <w:t>Ex</w:t>
      </w:r>
      <w:r w:rsidR="00463D8F">
        <w:rPr>
          <w:b/>
          <w:u w:val="single"/>
        </w:rPr>
        <w:t xml:space="preserve">o </w:t>
      </w:r>
      <w:r>
        <w:rPr>
          <w:b/>
          <w:u w:val="single"/>
        </w:rPr>
        <w:t>0 : de l'art avec Javascript (analyse de code)</w:t>
      </w:r>
    </w:p>
    <w:p w14:paraId="41E508F5" w14:textId="09F3901D" w:rsidR="00860600" w:rsidRDefault="00AA4CC1">
      <w:r>
        <w:t xml:space="preserve">On donne en annexe le code d'une page html permettant de dessiner sur la page. (fichier </w:t>
      </w:r>
      <w:r w:rsidRPr="00463D8F">
        <w:rPr>
          <w:b/>
          <w:bCs/>
        </w:rPr>
        <w:t>ex</w:t>
      </w:r>
      <w:r w:rsidR="00463D8F" w:rsidRPr="00463D8F">
        <w:rPr>
          <w:b/>
          <w:bCs/>
        </w:rPr>
        <w:t>o_</w:t>
      </w:r>
      <w:r w:rsidRPr="00463D8F">
        <w:rPr>
          <w:b/>
          <w:bCs/>
        </w:rPr>
        <w:t>0_Js.html</w:t>
      </w:r>
      <w:r>
        <w:t xml:space="preserve"> ).</w:t>
      </w:r>
    </w:p>
    <w:p w14:paraId="0A9574BA" w14:textId="77777777" w:rsidR="00860600" w:rsidRDefault="00AA4CC1">
      <w:pPr>
        <w:pStyle w:val="Paragraphedeliste"/>
        <w:numPr>
          <w:ilvl w:val="0"/>
          <w:numId w:val="6"/>
        </w:numPr>
      </w:pPr>
      <w:r>
        <w:t>Après avoir testé la page :</w:t>
      </w:r>
    </w:p>
    <w:p w14:paraId="22ABAF41" w14:textId="77777777" w:rsidR="00860600" w:rsidRDefault="00AA4CC1">
      <w:pPr>
        <w:pStyle w:val="Paragraphedeliste"/>
        <w:numPr>
          <w:ilvl w:val="0"/>
          <w:numId w:val="8"/>
        </w:numPr>
      </w:pPr>
      <w:r>
        <w:t xml:space="preserve">Dans le code, </w:t>
      </w:r>
      <w:r>
        <w:t>entourer/surligner  en vert les instructions créant les composants graphiques permettant d'interagir avec la page</w:t>
      </w:r>
    </w:p>
    <w:p w14:paraId="2F6F267C" w14:textId="77777777" w:rsidR="00860600" w:rsidRDefault="00AA4CC1">
      <w:pPr>
        <w:pStyle w:val="Paragraphedeliste"/>
        <w:numPr>
          <w:ilvl w:val="0"/>
          <w:numId w:val="8"/>
        </w:numPr>
      </w:pPr>
      <w:r>
        <w:t>Dans le code, entourer/surligner  en rouge les instructions permettant de gérer le comportement de la page.</w:t>
      </w:r>
    </w:p>
    <w:p w14:paraId="56241CAA" w14:textId="77777777" w:rsidR="00860600" w:rsidRDefault="00860600"/>
    <w:p w14:paraId="426C99BF" w14:textId="77777777" w:rsidR="00860600" w:rsidRDefault="00AA4CC1">
      <w:pPr>
        <w:pStyle w:val="Paragraphedeliste"/>
        <w:numPr>
          <w:ilvl w:val="0"/>
          <w:numId w:val="6"/>
        </w:numPr>
      </w:pPr>
      <w:r>
        <w:t>L'interaction est-elle gérée au n</w:t>
      </w:r>
      <w:r>
        <w:t>iveau du navigateur ou du serveur (justifier) ?</w:t>
      </w:r>
    </w:p>
    <w:p w14:paraId="5B53151E" w14:textId="77777777" w:rsidR="00860600" w:rsidRDefault="00AA4CC1">
      <w:pPr>
        <w:pStyle w:val="Paragraphedeliste"/>
        <w:numPr>
          <w:ilvl w:val="0"/>
          <w:numId w:val="6"/>
        </w:numPr>
      </w:pPr>
      <w:r>
        <w:t>Souligner en noir , les instructions permettant d'accéder à un élément de la page web</w:t>
      </w:r>
    </w:p>
    <w:p w14:paraId="1D5E0CD9" w14:textId="7A8B72A0" w:rsidR="00860600" w:rsidRDefault="00AA4CC1">
      <w:pPr>
        <w:pStyle w:val="Paragraphedeliste"/>
      </w:pPr>
      <w:r>
        <w:t xml:space="preserve">En bleu, celles déclenchant une action </w:t>
      </w:r>
      <w:proofErr w:type="gramStart"/>
      <w:r>
        <w:t>suite à un</w:t>
      </w:r>
      <w:proofErr w:type="gramEnd"/>
      <w:r>
        <w:t xml:space="preserve"> évènement (vous donnerez le nom et la signification de</w:t>
      </w:r>
      <w:r>
        <w:t>s évènements en question)</w:t>
      </w:r>
    </w:p>
    <w:p w14:paraId="3C1F985B" w14:textId="77777777" w:rsidR="00860600" w:rsidRDefault="00AA4CC1">
      <w:pPr>
        <w:pStyle w:val="Paragraphedeliste"/>
        <w:numPr>
          <w:ilvl w:val="0"/>
          <w:numId w:val="6"/>
        </w:numPr>
      </w:pPr>
      <w:r>
        <w:t>Compléter le code afin de permettre de dessiner en vert et  en bleu.</w:t>
      </w:r>
    </w:p>
    <w:p w14:paraId="2324A564" w14:textId="77777777" w:rsidR="00860600" w:rsidRDefault="00AA4CC1">
      <w:pPr>
        <w:pStyle w:val="Paragraphedeliste"/>
        <w:numPr>
          <w:ilvl w:val="0"/>
          <w:numId w:val="6"/>
        </w:numPr>
      </w:pPr>
      <w:r>
        <w:t>Modifier le code afin que l'on dessine une succession de points au lieu de cercle.</w:t>
      </w:r>
    </w:p>
    <w:p w14:paraId="4FE9A7FF" w14:textId="77777777" w:rsidR="00860600" w:rsidRDefault="00860600"/>
    <w:p w14:paraId="51DEC417" w14:textId="3C6DA048" w:rsidR="00860600" w:rsidRDefault="00AA4CC1">
      <w:pPr>
        <w:rPr>
          <w:b/>
          <w:u w:val="single"/>
        </w:rPr>
      </w:pPr>
      <w:r>
        <w:rPr>
          <w:b/>
          <w:u w:val="single"/>
        </w:rPr>
        <w:t>Ex</w:t>
      </w:r>
      <w:r w:rsidR="00463D8F">
        <w:rPr>
          <w:b/>
          <w:u w:val="single"/>
        </w:rPr>
        <w:t>o</w:t>
      </w:r>
      <w:r>
        <w:rPr>
          <w:b/>
          <w:u w:val="single"/>
        </w:rPr>
        <w:t xml:space="preserve"> 1 : Conversion degré -&gt; radian (*)</w:t>
      </w:r>
    </w:p>
    <w:p w14:paraId="6A159A1E" w14:textId="73CC763F" w:rsidR="00860600" w:rsidRDefault="0010591F">
      <w:r>
        <w:t>Écrire</w:t>
      </w:r>
      <w:r w:rsidR="00AA4CC1">
        <w:t xml:space="preserve"> le code permettant d'entrer un a</w:t>
      </w:r>
      <w:r w:rsidR="00AA4CC1">
        <w:t>ngle en degré et lorsque l'on appuie sur un bouton intitulé convertir, cela affiche l'angle correspondant en radian.</w:t>
      </w:r>
    </w:p>
    <w:p w14:paraId="59C66317" w14:textId="77777777" w:rsidR="00860600" w:rsidRDefault="00860600"/>
    <w:p w14:paraId="2AD43C4D" w14:textId="77777777" w:rsidR="00860600" w:rsidRDefault="00AA4CC1">
      <w:proofErr w:type="spellStart"/>
      <w:r>
        <w:t>Rq</w:t>
      </w:r>
      <w:proofErr w:type="spellEnd"/>
      <w:r>
        <w:t xml:space="preserve"> : pour le bouton, utiliser une balise &lt;input type='</w:t>
      </w:r>
      <w:proofErr w:type="spellStart"/>
      <w:r>
        <w:t>button</w:t>
      </w:r>
      <w:proofErr w:type="spellEnd"/>
      <w:r>
        <w:t>'&gt; ou &lt;</w:t>
      </w:r>
      <w:proofErr w:type="spellStart"/>
      <w:r>
        <w:t>button</w:t>
      </w:r>
      <w:proofErr w:type="spellEnd"/>
      <w:r>
        <w:t xml:space="preserve"> type='</w:t>
      </w:r>
      <w:proofErr w:type="spellStart"/>
      <w:r>
        <w:t>button</w:t>
      </w:r>
      <w:proofErr w:type="spellEnd"/>
      <w:proofErr w:type="gramStart"/>
      <w:r>
        <w:t>&gt;..</w:t>
      </w:r>
      <w:proofErr w:type="gramEnd"/>
      <w:r>
        <w:t>&lt;/</w:t>
      </w:r>
      <w:proofErr w:type="spellStart"/>
      <w:r>
        <w:t>button</w:t>
      </w:r>
      <w:proofErr w:type="spellEnd"/>
      <w:r>
        <w:t xml:space="preserve">&gt; afin de ne pas soumettre le </w:t>
      </w:r>
      <w:r>
        <w:t>formulaire après clic.</w:t>
      </w:r>
    </w:p>
    <w:p w14:paraId="2B1A32BC" w14:textId="77777777" w:rsidR="00860600" w:rsidRDefault="00860600"/>
    <w:p w14:paraId="27192B31" w14:textId="693B99C4" w:rsidR="00860600" w:rsidRDefault="00AA4CC1">
      <w:r>
        <w:rPr>
          <w:b/>
          <w:u w:val="single"/>
        </w:rPr>
        <w:t>Ex</w:t>
      </w:r>
      <w:r w:rsidR="00463D8F">
        <w:rPr>
          <w:b/>
          <w:u w:val="single"/>
        </w:rPr>
        <w:t xml:space="preserve">o </w:t>
      </w:r>
      <w:r>
        <w:rPr>
          <w:b/>
          <w:u w:val="single"/>
        </w:rPr>
        <w:t xml:space="preserve">2 : vérification de données de </w:t>
      </w:r>
      <w:proofErr w:type="spellStart"/>
      <w:r>
        <w:rPr>
          <w:b/>
          <w:u w:val="single"/>
        </w:rPr>
        <w:t>formlaire</w:t>
      </w:r>
      <w:proofErr w:type="spellEnd"/>
      <w:r>
        <w:t xml:space="preserve"> (*)</w:t>
      </w:r>
    </w:p>
    <w:p w14:paraId="0B9AC8ED" w14:textId="2F0E7DD4" w:rsidR="00860600" w:rsidRDefault="0010591F">
      <w:pPr>
        <w:pStyle w:val="Paragraphedeliste"/>
        <w:numPr>
          <w:ilvl w:val="0"/>
          <w:numId w:val="5"/>
        </w:numPr>
      </w:pPr>
      <w:r>
        <w:t>Écrire</w:t>
      </w:r>
      <w:r w:rsidR="00AA4CC1">
        <w:t xml:space="preserve"> le code HTML et JavaScript permettant à un utilisateur de rentrer son âge via un formulaire, et le script </w:t>
      </w:r>
      <w:proofErr w:type="spellStart"/>
      <w:r w:rsidR="00AA4CC1">
        <w:t>js</w:t>
      </w:r>
      <w:proofErr w:type="spellEnd"/>
      <w:r w:rsidR="00AA4CC1">
        <w:t xml:space="preserve"> doit vérifier que l'âge est bien compris entre 18 et 120 ans lorsq</w:t>
      </w:r>
      <w:r w:rsidR="00AA4CC1">
        <w:t xml:space="preserve">ue l'on quitte l'élément (évènement </w:t>
      </w:r>
      <w:proofErr w:type="spellStart"/>
      <w:r w:rsidR="00AA4CC1">
        <w:rPr>
          <w:b/>
        </w:rPr>
        <w:t>onblur</w:t>
      </w:r>
      <w:proofErr w:type="spellEnd"/>
      <w:r w:rsidR="00AA4CC1">
        <w:rPr>
          <w:b/>
        </w:rPr>
        <w:t xml:space="preserve"> </w:t>
      </w:r>
      <w:r w:rsidR="00AA4CC1">
        <w:t xml:space="preserve">correspondant à la perte de focus).  Le code enverra un message d'erreur (via l'instruction </w:t>
      </w:r>
      <w:proofErr w:type="spellStart"/>
      <w:r w:rsidR="00AA4CC1">
        <w:t>alert</w:t>
      </w:r>
      <w:proofErr w:type="spellEnd"/>
      <w:r w:rsidR="00AA4CC1">
        <w:t>) pour un âge au-dessus de 120, et un message indiquant qu'il faut être adulte pour un âge inférieur à 18 ans.</w:t>
      </w:r>
    </w:p>
    <w:p w14:paraId="4C1AE292" w14:textId="77777777" w:rsidR="00860600" w:rsidRDefault="00AA4CC1">
      <w:pPr>
        <w:pStyle w:val="Paragraphedeliste"/>
        <w:numPr>
          <w:ilvl w:val="0"/>
          <w:numId w:val="5"/>
        </w:numPr>
      </w:pPr>
      <w:r>
        <w:t>De la</w:t>
      </w:r>
      <w:r>
        <w:t xml:space="preserve"> même manière, ajouter le code permettant de donner un mot de passe, en vérifiant que le mot de passe soit de au moins 8 caractères.</w:t>
      </w:r>
    </w:p>
    <w:p w14:paraId="3E72D6E7" w14:textId="77777777" w:rsidR="00860600" w:rsidRDefault="00860600"/>
    <w:p w14:paraId="56AB29EB" w14:textId="77777777" w:rsidR="00860600" w:rsidRDefault="00AA4CC1">
      <w:pPr>
        <w:rPr>
          <w:b/>
          <w:u w:val="single"/>
        </w:rPr>
      </w:pPr>
      <w:r>
        <w:rPr>
          <w:b/>
          <w:u w:val="single"/>
        </w:rPr>
        <w:t>Ex 3 : modification de programme (*) (source lycée la Martinière)</w:t>
      </w:r>
    </w:p>
    <w:p w14:paraId="7F73F994" w14:textId="31CC3958" w:rsidR="00860600" w:rsidRDefault="00AA4CC1">
      <w:r>
        <w:t xml:space="preserve">Modifier le programme </w:t>
      </w:r>
      <w:r w:rsidR="00463D8F" w:rsidRPr="00463D8F">
        <w:rPr>
          <w:b/>
          <w:bCs/>
        </w:rPr>
        <w:t>exo_3_JS.html</w:t>
      </w:r>
      <w:r>
        <w:rPr>
          <w:u w:val="single"/>
        </w:rPr>
        <w:t>,</w:t>
      </w:r>
      <w:r>
        <w:t xml:space="preserve"> de manière à :</w:t>
      </w:r>
    </w:p>
    <w:p w14:paraId="1F3AA179" w14:textId="77777777" w:rsidR="00860600" w:rsidRDefault="00AA4CC1">
      <w:pPr>
        <w:pStyle w:val="Paragraphedeliste"/>
        <w:numPr>
          <w:ilvl w:val="0"/>
          <w:numId w:val="3"/>
        </w:numPr>
      </w:pPr>
      <w:r>
        <w:t>Lorsque l'on survole le paragraphe : modifier le texte (</w:t>
      </w:r>
      <w:proofErr w:type="spellStart"/>
      <w:r>
        <w:t>cf</w:t>
      </w:r>
      <w:proofErr w:type="spellEnd"/>
      <w:r>
        <w:t xml:space="preserve"> commentaire), mettre le fond en jaune.</w:t>
      </w:r>
    </w:p>
    <w:p w14:paraId="2751586E" w14:textId="77777777" w:rsidR="00860600" w:rsidRDefault="00AA4CC1">
      <w:pPr>
        <w:pStyle w:val="Paragraphedeliste"/>
        <w:numPr>
          <w:ilvl w:val="0"/>
          <w:numId w:val="3"/>
        </w:numPr>
      </w:pPr>
      <w:r>
        <w:t>Lorsque l'on ne survole plus : remettre les paramètres initiaux</w:t>
      </w:r>
    </w:p>
    <w:p w14:paraId="76BA33A6" w14:textId="77777777" w:rsidR="00860600" w:rsidRDefault="00860600">
      <w:pPr>
        <w:rPr>
          <w:b/>
          <w:u w:val="single"/>
        </w:rPr>
      </w:pPr>
    </w:p>
    <w:p w14:paraId="605C5047" w14:textId="77777777" w:rsidR="00860600" w:rsidRDefault="00AA4CC1">
      <w:pPr>
        <w:rPr>
          <w:b/>
          <w:u w:val="single"/>
        </w:rPr>
      </w:pPr>
      <w:r>
        <w:rPr>
          <w:b/>
          <w:u w:val="single"/>
        </w:rPr>
        <w:t>Ex 4 : zoom</w:t>
      </w:r>
      <w:r>
        <w:rPr>
          <w:b/>
          <w:u w:val="single"/>
        </w:rPr>
        <w:t xml:space="preserve"> (*)</w:t>
      </w:r>
    </w:p>
    <w:p w14:paraId="5080A010" w14:textId="3FA177C3" w:rsidR="00860600" w:rsidRDefault="001F5963">
      <w:r>
        <w:t>Écrire</w:t>
      </w:r>
      <w:r w:rsidR="00AA4CC1">
        <w:t xml:space="preserve"> le code permettant de faire un zoom sur une image (celle que vous voulez) de taille initiale (100px×100px)  lorsqu'on la survole (on agrandira l'image à la taille 300par 300px). Elle doit retrouver sa taille originale lorsque le pointeur ne la </w:t>
      </w:r>
      <w:r w:rsidR="00AA4CC1">
        <w:t>survole plus.</w:t>
      </w:r>
    </w:p>
    <w:p w14:paraId="718971B5" w14:textId="77777777" w:rsidR="00860600" w:rsidRDefault="00AA4CC1">
      <w:pPr>
        <w:pStyle w:val="Paragraphedeliste"/>
        <w:numPr>
          <w:ilvl w:val="0"/>
          <w:numId w:val="4"/>
        </w:numPr>
      </w:pPr>
      <w:r>
        <w:t>Avec la méthode que vous voulez.</w:t>
      </w:r>
    </w:p>
    <w:p w14:paraId="40DC1C2C" w14:textId="77777777" w:rsidR="00860600" w:rsidRDefault="00AA4CC1">
      <w:pPr>
        <w:pStyle w:val="Paragraphedeliste"/>
        <w:numPr>
          <w:ilvl w:val="0"/>
          <w:numId w:val="4"/>
        </w:numPr>
      </w:pPr>
      <w:r>
        <w:t>En utilisant une fonction admettant en arguments la largeur et la hauteur à imposer à l'image.</w:t>
      </w:r>
    </w:p>
    <w:p w14:paraId="5731A1B8" w14:textId="77777777" w:rsidR="00860600" w:rsidRDefault="00860600"/>
    <w:p w14:paraId="2615F29A" w14:textId="77777777" w:rsidR="00860600" w:rsidRDefault="00AA4CC1">
      <w:r>
        <w:t>Uniquement, pour ceux qui veulent aller plus loin que ce que l'on peut vous demander cette année :</w:t>
      </w:r>
    </w:p>
    <w:p w14:paraId="3308C0DB" w14:textId="77777777" w:rsidR="00860600" w:rsidRDefault="00AA4CC1">
      <w:pPr>
        <w:pStyle w:val="Paragraphedeliste"/>
        <w:numPr>
          <w:ilvl w:val="0"/>
          <w:numId w:val="4"/>
        </w:numPr>
      </w:pPr>
      <w:r>
        <w:t>En utilisant l</w:t>
      </w:r>
      <w:r>
        <w:t xml:space="preserve">a méthode </w:t>
      </w:r>
      <w:proofErr w:type="spellStart"/>
      <w:r>
        <w:t>addEventListener</w:t>
      </w:r>
      <w:proofErr w:type="spellEnd"/>
      <w:r>
        <w:t xml:space="preserve"> et une fonction admettant en arguments l'élément sur lequel intervenir (grâce à </w:t>
      </w:r>
      <w:proofErr w:type="spellStart"/>
      <w:r>
        <w:t>this</w:t>
      </w:r>
      <w:proofErr w:type="spellEnd"/>
      <w:r>
        <w:t xml:space="preserve">), la largeur et la hauteur à imposer à l'image. </w:t>
      </w:r>
    </w:p>
    <w:p w14:paraId="71DB7343" w14:textId="77777777" w:rsidR="00860600" w:rsidRDefault="00AA4CC1">
      <w:pPr>
        <w:pStyle w:val="Paragraphedeliste"/>
      </w:pPr>
      <w:r>
        <w:t>Pour cela, il faut utiliser les fonctions anonymes : ex</w:t>
      </w:r>
    </w:p>
    <w:p w14:paraId="0AE1CC27" w14:textId="77777777" w:rsidR="00860600" w:rsidRDefault="00AA4CC1">
      <w:pPr>
        <w:pStyle w:val="Paragraphedeliste"/>
      </w:pPr>
      <w:r>
        <w:t>Element_a_choisir.addEventListener("mou</w:t>
      </w:r>
      <w:r>
        <w:t>seout",function(){changerTaille(this,100,100)},false);</w:t>
      </w:r>
    </w:p>
    <w:p w14:paraId="13619C8F" w14:textId="77777777" w:rsidR="00860600" w:rsidRDefault="00AA4CC1">
      <w:pPr>
        <w:pStyle w:val="Paragraphedeliste"/>
        <w:numPr>
          <w:ilvl w:val="0"/>
          <w:numId w:val="4"/>
        </w:numPr>
      </w:pPr>
      <w:r>
        <w:t>Modifier le code HTML, pour insérer des images supplémentaires. Le code Javascript doit maintenant agrandir toutes les images de la page.</w:t>
      </w:r>
    </w:p>
    <w:p w14:paraId="22BFC9C1" w14:textId="77777777" w:rsidR="00860600" w:rsidRDefault="00860600"/>
    <w:p w14:paraId="32ABC69C" w14:textId="77777777" w:rsidR="00860600" w:rsidRDefault="00860600"/>
    <w:p w14:paraId="02EF0BD1" w14:textId="77777777" w:rsidR="00860600" w:rsidRDefault="00860600"/>
    <w:p w14:paraId="27A50CCC" w14:textId="77777777" w:rsidR="00860600" w:rsidRDefault="00860600"/>
    <w:p w14:paraId="01E8A69D" w14:textId="77777777" w:rsidR="00860600" w:rsidRDefault="00AA4CC1">
      <w:r>
        <w:rPr>
          <w:b/>
          <w:u w:val="single"/>
        </w:rPr>
        <w:t>Ex 5 : diaporama (*)</w:t>
      </w:r>
    </w:p>
    <w:p w14:paraId="554C7780" w14:textId="2AA8EA4D" w:rsidR="00860600" w:rsidRDefault="001F5963">
      <w:r>
        <w:t>Écrire</w:t>
      </w:r>
      <w:r w:rsidR="00AA4CC1">
        <w:t xml:space="preserve"> le code permettant de </w:t>
      </w:r>
      <w:r w:rsidR="00AA4CC1">
        <w:t>créer un diaporama : un clic sur le bouton suivant fait apparaitre l'image suivante, un clic sur le bouton retour fait apparaitre l'image précédente. (Vous choisirez 5 images de votre choix)</w:t>
      </w:r>
    </w:p>
    <w:p w14:paraId="7191589E" w14:textId="77777777" w:rsidR="00860600" w:rsidRDefault="00860600"/>
    <w:p w14:paraId="7001A48D" w14:textId="77777777" w:rsidR="00860600" w:rsidRDefault="00AA4CC1">
      <w:proofErr w:type="spellStart"/>
      <w:r>
        <w:t>Rq</w:t>
      </w:r>
      <w:proofErr w:type="spellEnd"/>
      <w:r>
        <w:t xml:space="preserve"> : Vous devrez gérer l'aspect '"circulaire" du diaporama (arri</w:t>
      </w:r>
      <w:r>
        <w:t>vé à la dernière image, le clic sur suivant affiche la première image)</w:t>
      </w:r>
    </w:p>
    <w:p w14:paraId="0A129882" w14:textId="77777777" w:rsidR="00860600" w:rsidRDefault="00860600"/>
    <w:p w14:paraId="06715A45" w14:textId="77777777" w:rsidR="00860600" w:rsidRDefault="00AA4CC1">
      <w:r>
        <w:t>Aide : vous pourrez utiliser un tableau contenant les url des 5 images</w:t>
      </w:r>
    </w:p>
    <w:p w14:paraId="45A0AE88" w14:textId="77777777" w:rsidR="00860600" w:rsidRDefault="00AA4CC1">
      <w:r>
        <w:rPr>
          <w:noProof/>
        </w:rPr>
        <w:drawing>
          <wp:inline distT="0" distB="0" distL="0" distR="0" wp14:anchorId="79281553" wp14:editId="11C7073E">
            <wp:extent cx="3776869" cy="170568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766" cy="17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A5A" w14:textId="77777777" w:rsidR="00860600" w:rsidRDefault="00860600"/>
    <w:p w14:paraId="0180DB76" w14:textId="77777777" w:rsidR="00860600" w:rsidRDefault="00AA4CC1">
      <w:pPr>
        <w:rPr>
          <w:b/>
          <w:u w:val="single"/>
        </w:rPr>
      </w:pPr>
      <w:r>
        <w:rPr>
          <w:b/>
          <w:u w:val="single"/>
        </w:rPr>
        <w:t>Ex6 : Chiffrement code césar **</w:t>
      </w:r>
    </w:p>
    <w:p w14:paraId="476FEC66" w14:textId="77777777" w:rsidR="00860600" w:rsidRDefault="00AA4CC1">
      <w:r>
        <w:t xml:space="preserve">Le code permet de coder du texte en décalant simplement les lettres de </w:t>
      </w:r>
      <w:r>
        <w:t>l'alphabet d'un certain nombre.</w:t>
      </w:r>
    </w:p>
    <w:p w14:paraId="2BCCD72E" w14:textId="77777777" w:rsidR="00860600" w:rsidRDefault="00AA4CC1">
      <w:pPr>
        <w:rPr>
          <w:b/>
        </w:rPr>
      </w:pPr>
      <w:r>
        <w:t xml:space="preserve">Exemple, le mot </w:t>
      </w:r>
      <w:r>
        <w:rPr>
          <w:b/>
        </w:rPr>
        <w:t>souriez</w:t>
      </w:r>
      <w:r>
        <w:t xml:space="preserve"> codé en code césar avec un décalage de  1 donne </w:t>
      </w:r>
      <w:proofErr w:type="spellStart"/>
      <w:r>
        <w:rPr>
          <w:b/>
        </w:rPr>
        <w:t>tpvsjfa</w:t>
      </w:r>
      <w:proofErr w:type="spellEnd"/>
      <w:r>
        <w:rPr>
          <w:b/>
        </w:rPr>
        <w:t>.</w:t>
      </w:r>
    </w:p>
    <w:p w14:paraId="6C67C1A5" w14:textId="77777777" w:rsidR="00860600" w:rsidRDefault="00860600">
      <w:pPr>
        <w:rPr>
          <w:b/>
        </w:rPr>
      </w:pPr>
    </w:p>
    <w:p w14:paraId="637CD126" w14:textId="77777777" w:rsidR="00860600" w:rsidRDefault="00AA4CC1">
      <w:pPr>
        <w:pStyle w:val="Paragraphedeliste"/>
        <w:numPr>
          <w:ilvl w:val="0"/>
          <w:numId w:val="9"/>
        </w:numPr>
      </w:pPr>
      <w:r>
        <w:t>Créer la page permettant de saisir un texte  et un décalage, et qui lorsque l'on appuie sur un bouton "coder" donne le code César correspondan</w:t>
      </w:r>
      <w:r>
        <w:t>t. (texte d'entrée en minuscule)</w:t>
      </w:r>
    </w:p>
    <w:p w14:paraId="46708289" w14:textId="77777777" w:rsidR="00860600" w:rsidRDefault="00AA4CC1">
      <w:r>
        <w:t xml:space="preserve">Aide : </w:t>
      </w:r>
    </w:p>
    <w:p w14:paraId="654C928A" w14:textId="77777777" w:rsidR="00860600" w:rsidRDefault="00AA4CC1">
      <w:pPr>
        <w:pStyle w:val="Paragraphedeliste"/>
        <w:numPr>
          <w:ilvl w:val="0"/>
          <w:numId w:val="3"/>
        </w:numPr>
      </w:pPr>
      <w:r>
        <w:t>en Javascript, on peut accéder aux lettres d'une chaîne de caractères de la même manière que l'on accède à un tableau:</w:t>
      </w:r>
    </w:p>
    <w:p w14:paraId="459EB0FE" w14:textId="77777777" w:rsidR="00860600" w:rsidRDefault="00AA4CC1">
      <w:pPr>
        <w:pStyle w:val="Paragraphedeliste"/>
      </w:pPr>
      <w:r>
        <w:t>let mot='coucou';</w:t>
      </w:r>
    </w:p>
    <w:p w14:paraId="73F8D996" w14:textId="77777777" w:rsidR="00860600" w:rsidRDefault="00AA4CC1">
      <w:pPr>
        <w:pStyle w:val="Paragraphedeliste"/>
      </w:pPr>
      <w:r>
        <w:t xml:space="preserve">mot[0]=='c'  return </w:t>
      </w:r>
      <w:proofErr w:type="spellStart"/>
      <w:r>
        <w:t>true</w:t>
      </w:r>
      <w:proofErr w:type="spellEnd"/>
    </w:p>
    <w:p w14:paraId="2CC03D1D" w14:textId="77777777" w:rsidR="00860600" w:rsidRDefault="00AA4CC1">
      <w:pPr>
        <w:pStyle w:val="Paragraphedeliste"/>
        <w:numPr>
          <w:ilvl w:val="0"/>
          <w:numId w:val="3"/>
        </w:numPr>
      </w:pPr>
      <w:r>
        <w:t>On peut obtenir le code ASCII d'une lettre ( le nombr</w:t>
      </w:r>
      <w:r>
        <w:t xml:space="preserve">e correspondant à la lettre dans le système de codage ASCII) grâce à la fonction (méthode pour être plus juste car programmation objet) :  </w:t>
      </w:r>
      <w:proofErr w:type="spellStart"/>
      <w:r>
        <w:rPr>
          <w:b/>
        </w:rPr>
        <w:t>caractere.charCodeAt</w:t>
      </w:r>
      <w:proofErr w:type="spellEnd"/>
      <w:r>
        <w:rPr>
          <w:b/>
        </w:rPr>
        <w:t>()</w:t>
      </w:r>
    </w:p>
    <w:p w14:paraId="65F5517B" w14:textId="77777777" w:rsidR="00860600" w:rsidRDefault="00AA4CC1">
      <w:pPr>
        <w:pStyle w:val="Paragraphedeliste"/>
      </w:pPr>
      <w:r>
        <w:t xml:space="preserve">             Exemple : 'a'.</w:t>
      </w:r>
      <w:proofErr w:type="spellStart"/>
      <w:r>
        <w:t>charCodeAt</w:t>
      </w:r>
      <w:proofErr w:type="spellEnd"/>
      <w:r>
        <w:t xml:space="preserve">() renvoie  97  </w:t>
      </w:r>
    </w:p>
    <w:p w14:paraId="0F43D49F" w14:textId="77777777" w:rsidR="00860600" w:rsidRDefault="00AA4CC1">
      <w:pPr>
        <w:pStyle w:val="Paragraphedeliste"/>
        <w:rPr>
          <w:b/>
        </w:rPr>
      </w:pPr>
      <w:r>
        <w:t xml:space="preserve">Pour obtenir le caractère correspondant </w:t>
      </w:r>
      <w:r>
        <w:t xml:space="preserve">à un code ascii : </w:t>
      </w:r>
      <w:proofErr w:type="spellStart"/>
      <w:r>
        <w:rPr>
          <w:b/>
        </w:rPr>
        <w:t>String.fromCharCode</w:t>
      </w:r>
      <w:proofErr w:type="spellEnd"/>
      <w:r>
        <w:rPr>
          <w:b/>
        </w:rPr>
        <w:t>(</w:t>
      </w:r>
      <w:proofErr w:type="spellStart"/>
      <w:r>
        <w:rPr>
          <w:b/>
        </w:rPr>
        <w:t>codeAscii</w:t>
      </w:r>
      <w:proofErr w:type="spellEnd"/>
      <w:r>
        <w:rPr>
          <w:b/>
        </w:rPr>
        <w:t>)</w:t>
      </w:r>
    </w:p>
    <w:p w14:paraId="384091AF" w14:textId="77777777" w:rsidR="00860600" w:rsidRDefault="00AA4CC1">
      <w:pPr>
        <w:pStyle w:val="Paragraphedeliste"/>
      </w:pPr>
      <w:r>
        <w:rPr>
          <w:b/>
        </w:rPr>
        <w:t xml:space="preserve">           </w:t>
      </w:r>
      <w:r>
        <w:t xml:space="preserve">Exemple : </w:t>
      </w:r>
      <w:proofErr w:type="spellStart"/>
      <w:r>
        <w:t>String.fromCharCode</w:t>
      </w:r>
      <w:proofErr w:type="spellEnd"/>
      <w:r>
        <w:t>(97)  renvoie 'a'</w:t>
      </w:r>
    </w:p>
    <w:p w14:paraId="2021A9B6" w14:textId="77777777" w:rsidR="00860600" w:rsidRDefault="00AA4CC1">
      <w:r>
        <w:t xml:space="preserve">Vous pourrez le tableau des codes Ascii à la page </w:t>
      </w:r>
      <w:hyperlink r:id="rId9" w:history="1">
        <w:r>
          <w:rPr>
            <w:rStyle w:val="Lienhypertexte"/>
          </w:rPr>
          <w:t>https://fr.wikipedia.org/wiki</w:t>
        </w:r>
        <w:r>
          <w:rPr>
            <w:rStyle w:val="Lienhypertexte"/>
          </w:rPr>
          <w:t>/Fichier:ASCII-Table.svg</w:t>
        </w:r>
      </w:hyperlink>
      <w:r>
        <w:t xml:space="preserve"> </w:t>
      </w:r>
    </w:p>
    <w:p w14:paraId="46787B5E" w14:textId="77777777" w:rsidR="00860600" w:rsidRDefault="00AA4CC1">
      <w:pPr>
        <w:pStyle w:val="Paragraphedeliste"/>
        <w:numPr>
          <w:ilvl w:val="0"/>
          <w:numId w:val="3"/>
        </w:numPr>
      </w:pPr>
      <w:r>
        <w:t>Les valeurs d'un champ de formulaire sont du texte (même avec l'attribut type='</w:t>
      </w:r>
      <w:proofErr w:type="spellStart"/>
      <w:r>
        <w:t>number</w:t>
      </w:r>
      <w:proofErr w:type="spellEnd"/>
      <w:r>
        <w:t xml:space="preserve">') Pour convertir une chaine de caractère en nombre, vous pouvez utiliser la fonction </w:t>
      </w:r>
      <w:proofErr w:type="spellStart"/>
      <w:r>
        <w:rPr>
          <w:b/>
        </w:rPr>
        <w:t>parseInt</w:t>
      </w:r>
      <w:proofErr w:type="spellEnd"/>
      <w:r>
        <w:rPr>
          <w:b/>
        </w:rPr>
        <w:t>(string)</w:t>
      </w:r>
      <w:r>
        <w:t xml:space="preserve"> (de la même manière que int() en python)</w:t>
      </w:r>
    </w:p>
    <w:p w14:paraId="17218D3B" w14:textId="77777777" w:rsidR="00860600" w:rsidRDefault="00860600"/>
    <w:p w14:paraId="7D33E03B" w14:textId="77777777" w:rsidR="00860600" w:rsidRDefault="00AA4CC1">
      <w:pPr>
        <w:pStyle w:val="Paragraphedeliste"/>
        <w:numPr>
          <w:ilvl w:val="0"/>
          <w:numId w:val="9"/>
        </w:numPr>
      </w:pPr>
      <w:r>
        <w:t>Afin d'utiliser votre programme en décodage, ajouter un bouton décodage qui essaiera tous les décalages possibles afin de trouver celui qui convient:</w:t>
      </w:r>
    </w:p>
    <w:p w14:paraId="4A2E226E" w14:textId="77777777" w:rsidR="00860600" w:rsidRDefault="00AA4CC1">
      <w:pPr>
        <w:pStyle w:val="Paragraphedeliste"/>
      </w:pPr>
      <w:r>
        <w:t xml:space="preserve">Essayer de décoder la phrase suivante : </w:t>
      </w:r>
      <w:proofErr w:type="spellStart"/>
      <w:r>
        <w:t>tjsng</w:t>
      </w:r>
      <w:proofErr w:type="spellEnd"/>
      <w:r>
        <w:t xml:space="preserve"> </w:t>
      </w:r>
      <w:proofErr w:type="spellStart"/>
      <w:r>
        <w:t>ngmk</w:t>
      </w:r>
      <w:proofErr w:type="spellEnd"/>
      <w:r>
        <w:t xml:space="preserve"> </w:t>
      </w:r>
      <w:proofErr w:type="spellStart"/>
      <w:r>
        <w:t>snwr</w:t>
      </w:r>
      <w:proofErr w:type="spellEnd"/>
      <w:r>
        <w:t xml:space="preserve"> </w:t>
      </w:r>
      <w:proofErr w:type="spellStart"/>
      <w:r>
        <w:t>jwmkka</w:t>
      </w:r>
      <w:proofErr w:type="spellEnd"/>
    </w:p>
    <w:p w14:paraId="66EBBE7C" w14:textId="77777777" w:rsidR="00860600" w:rsidRDefault="00AA4CC1">
      <w:pPr>
        <w:pStyle w:val="Paragraphedeliste"/>
        <w:numPr>
          <w:ilvl w:val="0"/>
          <w:numId w:val="9"/>
        </w:numPr>
      </w:pPr>
      <w:r>
        <w:t>Modifier votre programme afin qu'il gère le</w:t>
      </w:r>
      <w:r>
        <w:t>s majuscules ( question facultative)</w:t>
      </w:r>
    </w:p>
    <w:p w14:paraId="7CF783CB" w14:textId="77777777" w:rsidR="00860600" w:rsidRDefault="00860600"/>
    <w:p w14:paraId="3E880067" w14:textId="77777777" w:rsidR="00860600" w:rsidRDefault="00AA4CC1">
      <w:pPr>
        <w:rPr>
          <w:b/>
          <w:u w:val="single"/>
        </w:rPr>
      </w:pPr>
      <w:r>
        <w:rPr>
          <w:b/>
          <w:u w:val="single"/>
        </w:rPr>
        <w:t xml:space="preserve">Ex 7 :  (d'après lycée La </w:t>
      </w:r>
      <w:proofErr w:type="spellStart"/>
      <w:r>
        <w:rPr>
          <w:b/>
          <w:u w:val="single"/>
        </w:rPr>
        <w:t>martinière</w:t>
      </w:r>
      <w:proofErr w:type="spellEnd"/>
      <w:r>
        <w:rPr>
          <w:b/>
          <w:u w:val="single"/>
        </w:rPr>
        <w:t>)</w:t>
      </w:r>
    </w:p>
    <w:p w14:paraId="02843A6D" w14:textId="77777777" w:rsidR="00860600" w:rsidRDefault="00AA4CC1">
      <w:r>
        <w:t xml:space="preserve">Lire les informations concernant la balise détail : </w:t>
      </w:r>
      <w:hyperlink r:id="rId10" w:history="1">
        <w:r>
          <w:rPr>
            <w:rStyle w:val="Lienhypertexte"/>
          </w:rPr>
          <w:t>https://developer.mozilla.org/fr/docs/Web/HTML/Element/details</w:t>
        </w:r>
      </w:hyperlink>
      <w:r>
        <w:t xml:space="preserve"> </w:t>
      </w:r>
    </w:p>
    <w:p w14:paraId="25C21442" w14:textId="1788DF31" w:rsidR="00860600" w:rsidRDefault="00AA4CC1">
      <w:pPr>
        <w:jc w:val="left"/>
      </w:pPr>
      <w:r>
        <w:t>Exécuter puis comprendre ce que déclenche l'événement dans le code</w:t>
      </w:r>
      <w:r w:rsidR="000E7DA0">
        <w:t xml:space="preserve"> </w:t>
      </w:r>
      <w:r>
        <w:t xml:space="preserve">: </w:t>
      </w:r>
      <w:r w:rsidR="000E7DA0" w:rsidRPr="000E7DA0">
        <w:rPr>
          <w:b/>
          <w:bCs/>
        </w:rPr>
        <w:t>exo_7_JS.html</w:t>
      </w:r>
    </w:p>
    <w:p w14:paraId="218FE559" w14:textId="77777777" w:rsidR="00860600" w:rsidRDefault="00860600"/>
    <w:p w14:paraId="285E48BF" w14:textId="77777777" w:rsidR="00860600" w:rsidRDefault="00AA4CC1">
      <w:r>
        <w:t>Modifier le code afin qu'un survol de l'énoncé par la souris remette en place le texte de l'aide (qui est visible dans le code source).</w:t>
      </w:r>
    </w:p>
    <w:p w14:paraId="441990D1" w14:textId="77777777" w:rsidR="00860600" w:rsidRDefault="00AA4CC1">
      <w:pPr>
        <w:spacing w:line="240" w:lineRule="auto"/>
        <w:jc w:val="left"/>
      </w:pPr>
      <w:r>
        <w:br w:type="page"/>
      </w:r>
    </w:p>
    <w:p w14:paraId="23D57C11" w14:textId="77777777" w:rsidR="00860600" w:rsidRDefault="00AA4CC1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Annexe : code ex 0 </w:t>
      </w:r>
    </w:p>
    <w:p w14:paraId="50055F5B" w14:textId="77777777" w:rsidR="00860600" w:rsidRDefault="00AA4C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D9331" wp14:editId="55B48515">
                <wp:simplePos x="0" y="0"/>
                <wp:positionH relativeFrom="margin">
                  <wp:align>left</wp:align>
                </wp:positionH>
                <wp:positionV relativeFrom="paragraph">
                  <wp:posOffset>1612265</wp:posOffset>
                </wp:positionV>
                <wp:extent cx="5295900" cy="10668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066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0;margin-top:126.95pt;width:417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" filled="f" strokecolor="#00b050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25F02" wp14:editId="1DE3842E">
                <wp:simplePos x="0" y="0"/>
                <wp:positionH relativeFrom="column">
                  <wp:posOffset>610235</wp:posOffset>
                </wp:positionH>
                <wp:positionV relativeFrom="paragraph">
                  <wp:posOffset>2442845</wp:posOffset>
                </wp:positionV>
                <wp:extent cx="4693920" cy="6492240"/>
                <wp:effectExtent l="0" t="0" r="11430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649224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48.05pt;margin-top:192.35pt;width:369.6pt;height:51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291E2" wp14:editId="46B35548">
                <wp:simplePos x="0" y="0"/>
                <wp:positionH relativeFrom="column">
                  <wp:posOffset>450215</wp:posOffset>
                </wp:positionH>
                <wp:positionV relativeFrom="paragraph">
                  <wp:posOffset>1238885</wp:posOffset>
                </wp:positionV>
                <wp:extent cx="4693920" cy="236220"/>
                <wp:effectExtent l="0" t="0" r="11430" b="114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236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35.45pt;margin-top:97.55pt;width:369.6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B7E40" wp14:editId="478747F3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6676390" cy="9044940"/>
                <wp:effectExtent l="0" t="0" r="101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639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AE5A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t>&lt;!DOCTYPE html&gt;</w:t>
                            </w:r>
                          </w:p>
                          <w:p w14:paraId="50048CD5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&lt;html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lang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"fr"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&gt;</w:t>
                            </w:r>
                          </w:p>
                          <w:p w14:paraId="599BB4EC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&lt;head&gt;</w:t>
                            </w:r>
                          </w:p>
                          <w:p w14:paraId="4578B101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&lt;meta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charset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"UTF-8"</w:t>
                            </w:r>
                            <w:r>
                              <w:rPr>
                                <w:color w:val="0000FF"/>
                              </w:rPr>
                              <w:t>&gt;</w:t>
                            </w:r>
                          </w:p>
                          <w:p w14:paraId="422B4316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&lt;title&gt;</w:t>
                            </w:r>
                            <w:r>
                              <w:rPr>
                                <w:b/>
                                <w:bCs/>
                              </w:rPr>
                              <w:t>Dessiner et programmer avec canvas_TP1</w:t>
                            </w:r>
                            <w:r>
                              <w:rPr>
                                <w:color w:val="0000FF"/>
                              </w:rPr>
                              <w:t>&lt;/title&gt;</w:t>
                            </w:r>
                          </w:p>
                          <w:p w14:paraId="10B98706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&lt;/head&gt;</w:t>
                            </w:r>
                          </w:p>
                          <w:p w14:paraId="387DB777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&lt;body&gt;</w:t>
                            </w:r>
                          </w:p>
                          <w:p w14:paraId="49F4123E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&lt;h1&gt;</w:t>
                            </w:r>
                            <w:r>
                              <w:rPr>
                                <w:b/>
                                <w:bCs/>
                              </w:rPr>
                              <w:t>De l'art avec Javascript !</w:t>
                            </w:r>
                            <w:r>
                              <w:rPr>
                                <w:color w:val="0000FF"/>
                              </w:rPr>
                              <w:t>&lt;/h1&gt;</w:t>
                            </w:r>
                          </w:p>
                          <w:p w14:paraId="336CAF56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&lt;canvas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"caneva"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width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"400"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height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"400"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style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"border: solid black 1px"</w:t>
                            </w:r>
                            <w:r>
                              <w:rPr>
                                <w:color w:val="0000FF"/>
                              </w:rPr>
                              <w:t>&gt;&lt;/canvas&gt;</w:t>
                            </w:r>
                          </w:p>
                          <w:p w14:paraId="6B8F55C6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&lt;div&gt;</w:t>
                            </w:r>
                          </w:p>
                          <w:p w14:paraId="74DA7D78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</w:rPr>
                              <w:t>input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"bouton_rouge"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"button"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"rouge"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u w:val="single" w:color="0070C0"/>
                              </w:rPr>
                              <w:t>onclick</w:t>
                            </w:r>
                            <w:r>
                              <w:rPr>
                                <w:u w:val="single" w:color="0070C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  <w:u w:val="single" w:color="0070C0"/>
                              </w:rPr>
                              <w:t>"changer_rouge()"</w:t>
                            </w:r>
                            <w:r>
                              <w:rPr>
                                <w:color w:val="0000FF"/>
                                <w:u w:val="single" w:color="0070C0"/>
                              </w:rPr>
                              <w:t>&gt;</w:t>
                            </w:r>
                          </w:p>
                          <w:p w14:paraId="7D0C5E33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&lt;input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"button"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"vert"</w:t>
                            </w:r>
                            <w:r>
                              <w:rPr>
                                <w:color w:val="0000FF"/>
                              </w:rPr>
                              <w:t>&gt;</w:t>
                            </w:r>
                          </w:p>
                          <w:p w14:paraId="5E86C33C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&lt;input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"button"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"bleu"</w:t>
                            </w:r>
                            <w:r>
                              <w:rPr>
                                <w:color w:val="0000FF"/>
                              </w:rPr>
                              <w:t>&gt;</w:t>
                            </w:r>
                          </w:p>
                          <w:p w14:paraId="72FCC69C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&lt;input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"button"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</w:rPr>
                              <w:t>"Effacer"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u w:val="thick" w:color="0070C0"/>
                              </w:rPr>
                              <w:t>onclick</w:t>
                            </w:r>
                            <w:r>
                              <w:rPr>
                                <w:u w:val="thick" w:color="0070C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8000FF"/>
                                <w:u w:val="thick" w:color="0070C0"/>
                              </w:rPr>
                              <w:t>'effacer()'</w:t>
                            </w:r>
                            <w:r>
                              <w:rPr>
                                <w:color w:val="0000FF"/>
                              </w:rPr>
                              <w:t>&gt;</w:t>
                            </w:r>
                          </w:p>
                          <w:p w14:paraId="665C4B80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&lt;/div&gt;</w:t>
                            </w:r>
                          </w:p>
                          <w:p w14:paraId="7DC95F03" w14:textId="77777777" w:rsidR="00860600" w:rsidRDefault="00AA4CC1">
                            <w:pPr>
                              <w:pStyle w:val="code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&lt;script&gt;</w:t>
                            </w:r>
                          </w:p>
                          <w:p w14:paraId="314EFD69" w14:textId="77777777" w:rsidR="00860600" w:rsidRDefault="00AA4CC1">
                            <w:pPr>
                              <w:pStyle w:val="code"/>
                              <w:rPr>
                                <w:u w:val="thic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u w:val="thick"/>
                              </w:rPr>
                              <w:t>var</w:t>
                            </w:r>
                            <w:r>
                              <w:rPr>
                                <w:u w:val="thick"/>
                              </w:rPr>
                              <w:t xml:space="preserve"> cadre</w:t>
                            </w: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=</w:t>
                            </w:r>
                            <w:r>
                              <w:rPr>
                                <w:u w:val="thick"/>
                              </w:rPr>
                              <w:t>document.getElementById</w:t>
                            </w: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u w:val="thick"/>
                              </w:rPr>
                              <w:t>"caneva"</w:t>
                            </w: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);</w:t>
                            </w:r>
                          </w:p>
                          <w:p w14:paraId="3E5C80C8" w14:textId="77777777" w:rsidR="00860600" w:rsidRDefault="00AA4CC1">
                            <w:pPr>
                              <w:pStyle w:val="code"/>
                              <w:rPr>
                                <w:u w:val="thick" w:color="0070C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thick" w:color="0070C0"/>
                              </w:rPr>
                              <w:t>cadre.addEventListener</w:t>
                            </w:r>
                            <w:r>
                              <w:rPr>
                                <w:b/>
                                <w:bCs/>
                                <w:u w:val="thick" w:color="0070C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u w:val="thick" w:color="0070C0"/>
                              </w:rPr>
                              <w:t>"mousemove"</w:t>
                            </w:r>
                            <w:r>
                              <w:rPr>
                                <w:b/>
                                <w:bCs/>
                                <w:u w:val="thick" w:color="0070C0"/>
                              </w:rPr>
                              <w:t>,</w:t>
                            </w:r>
                            <w:r>
                              <w:rPr>
                                <w:u w:val="thick" w:color="0070C0"/>
                              </w:rPr>
                              <w:t>dessiner</w:t>
                            </w:r>
                            <w:r>
                              <w:rPr>
                                <w:b/>
                                <w:bCs/>
                                <w:u w:val="thick" w:color="0070C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u w:val="thick" w:color="0070C0"/>
                              </w:rPr>
                              <w:t>false</w:t>
                            </w:r>
                            <w:r>
                              <w:rPr>
                                <w:b/>
                                <w:bCs/>
                                <w:u w:val="thick" w:color="0070C0"/>
                              </w:rPr>
                              <w:t>);</w:t>
                            </w:r>
                          </w:p>
                          <w:p w14:paraId="7DC5581D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 on déclare un espace de dessin 2d</w:t>
                            </w:r>
                          </w:p>
                          <w:p w14:paraId="16D23A1D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const</w:t>
                            </w:r>
                            <w:r>
                              <w:t xml:space="preserve"> ctx 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t xml:space="preserve"> cadre.getContext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</w:rPr>
                              <w:t>"2d"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1A0C1B77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 on initialise les variables globales de compostantes couleur</w:t>
                            </w:r>
                          </w:p>
                          <w:p w14:paraId="5D866F28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r>
                              <w:t xml:space="preserve"> rouge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96343F3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r>
                              <w:t xml:space="preserve"> vert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403282C4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r>
                              <w:t xml:space="preserve"> bleu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50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6CCF6999" w14:textId="77777777" w:rsidR="00860600" w:rsidRDefault="00860600">
                            <w:pPr>
                              <w:pStyle w:val="code"/>
                            </w:pPr>
                          </w:p>
                          <w:p w14:paraId="6C130EF6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function</w:t>
                            </w:r>
                            <w:r>
                              <w:t xml:space="preserve"> effacer</w:t>
                            </w:r>
                            <w:r>
                              <w:rPr>
                                <w:b/>
                                <w:bCs/>
                              </w:rPr>
                              <w:t>()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// efface la zone de dessin</w:t>
                            </w:r>
                          </w:p>
                          <w:p w14:paraId="3231E14A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r>
                              <w:t>ctx.clearRect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caneva.width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caneva.height</w:t>
                            </w:r>
                            <w:r>
                              <w:rPr>
                                <w:b/>
                                <w:bCs/>
                              </w:rPr>
                              <w:t>);}</w:t>
                            </w:r>
                          </w:p>
                          <w:p w14:paraId="3E9C9957" w14:textId="77777777" w:rsidR="00860600" w:rsidRDefault="00860600">
                            <w:pPr>
                              <w:pStyle w:val="code"/>
                            </w:pPr>
                          </w:p>
                          <w:p w14:paraId="18B3870F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function</w:t>
                            </w:r>
                            <w:r>
                              <w:t xml:space="preserve"> dessiner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t>evt</w:t>
                            </w:r>
                            <w:r>
                              <w:rPr>
                                <w:b/>
                                <w:bCs/>
                              </w:rPr>
                              <w:t>){</w:t>
                            </w:r>
                          </w:p>
                          <w:p w14:paraId="3A5105DE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 on récupère les coordonnées de la souris dans le canvas</w:t>
                            </w:r>
                          </w:p>
                          <w:p w14:paraId="515AF10F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r>
                              <w:t xml:space="preserve"> mousePos 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t xml:space="preserve"> getMousePos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t>cadre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evt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8DEBD5E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let</w:t>
                            </w:r>
                            <w:r>
                              <w:t xml:space="preserve"> x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t>mousePos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];</w:t>
                            </w:r>
                          </w:p>
                          <w:p w14:paraId="04138EBA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let</w:t>
                            </w:r>
                            <w:r>
                              <w:t xml:space="preserve"> y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t>mousePos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];</w:t>
                            </w:r>
                          </w:p>
                          <w:p w14:paraId="7D57254C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 on dessine un disque</w:t>
                            </w:r>
                          </w:p>
                          <w:p w14:paraId="133EC980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ctx.beginPath</w:t>
                            </w:r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6AC4F4C3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ctx.strokeStyle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t>couleur_rvb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t>rouge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>vert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>bleu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0EEBEB3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ctx.arc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t>x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>y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  <w:r>
                              <w:t>Math.PI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// on trace un cercle</w:t>
                            </w:r>
                          </w:p>
                          <w:p w14:paraId="02169533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ctx.stroke</w:t>
                            </w:r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37667389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06B167A" w14:textId="77777777" w:rsidR="00860600" w:rsidRDefault="00860600">
                            <w:pPr>
                              <w:pStyle w:val="code"/>
                            </w:pPr>
                          </w:p>
                          <w:p w14:paraId="574A30A4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function</w:t>
                            </w:r>
                            <w:r>
                              <w:t xml:space="preserve"> </w:t>
                            </w:r>
                            <w:r>
                              <w:t>changer_rouge</w:t>
                            </w:r>
                            <w:r>
                              <w:rPr>
                                <w:b/>
                                <w:bCs/>
                              </w:rPr>
                              <w:t>(){</w:t>
                            </w:r>
                          </w:p>
                          <w:p w14:paraId="5438FA30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rouge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255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28E2F1E2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vert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25663AE7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bleu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5DEE748D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1FFA2DC0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 fonction qui retourne une chaine de caractere "rgb(r,v,b)</w:t>
                            </w:r>
                          </w:p>
                          <w:p w14:paraId="5BB9E123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 on convertit un entier n en str avec la methode n.toString()</w:t>
                            </w:r>
                          </w:p>
                          <w:p w14:paraId="04FED303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function</w:t>
                            </w:r>
                            <w:r>
                              <w:t xml:space="preserve"> couleur_rvb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>v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>b</w:t>
                            </w:r>
                            <w:r>
                              <w:rPr>
                                <w:b/>
                                <w:bCs/>
                              </w:rPr>
                              <w:t>){</w:t>
                            </w:r>
                          </w:p>
                          <w:p w14:paraId="3EF1BEA8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r>
                              <w:t xml:space="preserve"> couleur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color w:val="808080"/>
                              </w:rPr>
                              <w:t>"rgb("</w:t>
                            </w: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r>
                              <w:t>r.toString</w:t>
                            </w:r>
                            <w:r>
                              <w:rPr>
                                <w:b/>
                                <w:bCs/>
                              </w:rPr>
                              <w:t>()+</w:t>
                            </w:r>
                            <w:r>
                              <w:rPr>
                                <w:color w:val="808080"/>
                              </w:rPr>
                              <w:t>","</w:t>
                            </w: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r>
                              <w:t>v.toString</w:t>
                            </w:r>
                            <w:r>
                              <w:rPr>
                                <w:b/>
                                <w:bCs/>
                              </w:rPr>
                              <w:t>()+</w:t>
                            </w:r>
                            <w:r>
                              <w:rPr>
                                <w:color w:val="808080"/>
                              </w:rPr>
                              <w:t>","</w:t>
                            </w: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r>
                              <w:t>b.toString</w:t>
                            </w:r>
                            <w:r>
                              <w:rPr>
                                <w:b/>
                                <w:bCs/>
                              </w:rPr>
                              <w:t>()+</w:t>
                            </w:r>
                            <w:r>
                              <w:rPr>
                                <w:color w:val="808080"/>
                              </w:rPr>
                              <w:t>")"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5B2BFF15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r>
                              <w:t xml:space="preserve"> couleur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41E5B07B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23B02F15" w14:textId="77777777" w:rsidR="00860600" w:rsidRDefault="00860600">
                            <w:pPr>
                              <w:pStyle w:val="code"/>
                            </w:pPr>
                          </w:p>
                          <w:p w14:paraId="390B0EA6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function</w:t>
                            </w:r>
                            <w:r>
                              <w:t xml:space="preserve"> getMousePos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t>canvas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 evt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783DBDDC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r>
                              <w:t xml:space="preserve"> rect 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t xml:space="preserve"> canvas.getBoundingClientRect</w:t>
                            </w:r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73A98CAA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r>
                              <w:t xml:space="preserve">evt.clientX 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t xml:space="preserve"> rect.left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t xml:space="preserve">evt.clientY 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t xml:space="preserve"> rect.top</w:t>
                            </w:r>
                            <w:r>
                              <w:rPr>
                                <w:b/>
                                <w:bCs/>
                              </w:rPr>
                              <w:t>];</w:t>
                            </w:r>
                          </w:p>
                          <w:p w14:paraId="4A865DC1" w14:textId="77777777" w:rsidR="00860600" w:rsidRDefault="00AA4CC1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1FC782AB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0000FF"/>
                              </w:rPr>
                              <w:t>&lt;/script&gt;</w:t>
                            </w:r>
                          </w:p>
                          <w:p w14:paraId="43EC8D86" w14:textId="77777777" w:rsidR="00860600" w:rsidRDefault="00AA4CC1">
                            <w:pPr>
                              <w:pStyle w:val="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&lt;/body&gt;</w:t>
                            </w:r>
                          </w:p>
                          <w:p w14:paraId="64FE1862" w14:textId="77777777" w:rsidR="00860600" w:rsidRDefault="00AA4CC1">
                            <w:pPr>
                              <w:pStyle w:val="code"/>
                            </w:pPr>
                            <w:r>
                              <w:rPr>
                                <w:color w:val="0000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.8pt;width:525.7pt;height:712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">
                <v:textbox>
                  <w:txbxContent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t>&lt;!DOCTYPE html&gt;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color w:val="0000FF"/>
                        </w:rPr>
                        <w:t>&lt;html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lang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"fr"</w:t>
                      </w:r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>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color w:val="0000FF"/>
                        </w:rPr>
                        <w:t>&lt;head&gt;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&lt;meta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charset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"UTF-8"</w:t>
                      </w:r>
                      <w:r>
                        <w:rPr>
                          <w:color w:val="0000FF"/>
                        </w:rPr>
                        <w:t>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&lt;title&gt;</w:t>
                      </w:r>
                      <w:r>
                        <w:rPr>
                          <w:b/>
                          <w:bCs/>
                        </w:rPr>
                        <w:t>Dessiner et programmer avec canvas_TP1</w:t>
                      </w:r>
                      <w:r>
                        <w:rPr>
                          <w:color w:val="0000FF"/>
                        </w:rPr>
                        <w:t>&lt;/title&gt;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color w:val="0000FF"/>
                        </w:rPr>
                        <w:t>&lt;/head&gt;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color w:val="0000FF"/>
                        </w:rPr>
                        <w:t>&lt;body&gt;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&lt;h1&gt;</w:t>
                      </w:r>
                      <w:r>
                        <w:rPr>
                          <w:b/>
                          <w:bCs/>
                        </w:rPr>
                        <w:t>De l'art avec Javascript !</w:t>
                      </w:r>
                      <w:r>
                        <w:rPr>
                          <w:color w:val="0000FF"/>
                        </w:rPr>
                        <w:t>&lt;/h1&gt;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&lt;canvas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"caneva"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width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"400"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height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"400"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style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"border: solid black 1px"</w:t>
                      </w:r>
                      <w:r>
                        <w:rPr>
                          <w:color w:val="0000FF"/>
                        </w:rPr>
                        <w:t>&gt;&lt;/canvas&gt;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&lt;div&gt;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&lt;input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"bouton_rouge"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"button"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"rouge"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  <w:u w:val="single" w:color="0070C0"/>
                        </w:rPr>
                        <w:t>onclick</w:t>
                      </w:r>
                      <w:r>
                        <w:rPr>
                          <w:u w:val="single" w:color="0070C0"/>
                        </w:rPr>
                        <w:t>=</w:t>
                      </w:r>
                      <w:r>
                        <w:rPr>
                          <w:b/>
                          <w:bCs/>
                          <w:color w:val="8000FF"/>
                          <w:u w:val="single" w:color="0070C0"/>
                        </w:rPr>
                        <w:t>"changer_rouge()"</w:t>
                      </w:r>
                      <w:r>
                        <w:rPr>
                          <w:color w:val="0000FF"/>
                          <w:u w:val="single" w:color="0070C0"/>
                        </w:rPr>
                        <w:t>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&lt;input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"button"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"vert"</w:t>
                      </w:r>
                      <w:r>
                        <w:rPr>
                          <w:color w:val="0000FF"/>
                        </w:rPr>
                        <w:t>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&lt;input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"button"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"bleu"</w:t>
                      </w:r>
                      <w:r>
                        <w:rPr>
                          <w:color w:val="0000FF"/>
                        </w:rPr>
                        <w:t>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&lt;input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"button"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b/>
                          <w:bCs/>
                          <w:color w:val="8000FF"/>
                        </w:rPr>
                        <w:t>"Effacer"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  <w:u w:val="thick" w:color="0070C0"/>
                        </w:rPr>
                        <w:t>onclick</w:t>
                      </w:r>
                      <w:r>
                        <w:rPr>
                          <w:u w:val="thick" w:color="0070C0"/>
                        </w:rPr>
                        <w:t>=</w:t>
                      </w:r>
                      <w:r>
                        <w:rPr>
                          <w:b/>
                          <w:bCs/>
                          <w:color w:val="8000FF"/>
                          <w:u w:val="thick" w:color="0070C0"/>
                        </w:rPr>
                        <w:t>'effacer()'</w:t>
                      </w:r>
                      <w:r>
                        <w:rPr>
                          <w:color w:val="0000FF"/>
                        </w:rPr>
                        <w:t>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&lt;/div&gt;</w:t>
                      </w:r>
                    </w:p>
                    <w:p>
                      <w:pPr>
                        <w:pStyle w:val="code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color w:val="0000FF"/>
                        </w:rPr>
                        <w:t>&lt;script&gt;</w:t>
                      </w:r>
                    </w:p>
                    <w:p>
                      <w:pPr>
                        <w:pStyle w:val="code"/>
                        <w:rPr>
                          <w:u w:val="thick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  <w:u w:val="thick"/>
                        </w:rPr>
                        <w:t>var</w:t>
                      </w:r>
                      <w:r>
                        <w:rPr>
                          <w:u w:val="thick"/>
                        </w:rPr>
                        <w:t xml:space="preserve"> cadre</w:t>
                      </w:r>
                      <w:r>
                        <w:rPr>
                          <w:b/>
                          <w:bCs/>
                          <w:u w:val="thick"/>
                        </w:rPr>
                        <w:t>=</w:t>
                      </w:r>
                      <w:r>
                        <w:rPr>
                          <w:u w:val="thick"/>
                        </w:rPr>
                        <w:t>document.getElementById</w:t>
                      </w:r>
                      <w:r>
                        <w:rPr>
                          <w:b/>
                          <w:bCs/>
                          <w:u w:val="thick"/>
                        </w:rPr>
                        <w:t>(</w:t>
                      </w:r>
                      <w:r>
                        <w:rPr>
                          <w:color w:val="808080"/>
                          <w:u w:val="thick"/>
                        </w:rPr>
                        <w:t>"caneva"</w:t>
                      </w:r>
                      <w:r>
                        <w:rPr>
                          <w:b/>
                          <w:bCs/>
                          <w:u w:val="thick"/>
                        </w:rPr>
                        <w:t>);</w:t>
                      </w:r>
                    </w:p>
                    <w:p>
                      <w:pPr>
                        <w:pStyle w:val="code"/>
                        <w:rPr>
                          <w:u w:val="thick" w:color="0070C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thick" w:color="0070C0"/>
                        </w:rPr>
                        <w:t>cadre.addEventListener</w:t>
                      </w:r>
                      <w:r>
                        <w:rPr>
                          <w:b/>
                          <w:bCs/>
                          <w:u w:val="thick" w:color="0070C0"/>
                        </w:rPr>
                        <w:t>(</w:t>
                      </w:r>
                      <w:r>
                        <w:rPr>
                          <w:color w:val="808080"/>
                          <w:u w:val="thick" w:color="0070C0"/>
                        </w:rPr>
                        <w:t>"mousemove"</w:t>
                      </w:r>
                      <w:r>
                        <w:rPr>
                          <w:b/>
                          <w:bCs/>
                          <w:u w:val="thick" w:color="0070C0"/>
                        </w:rPr>
                        <w:t>,</w:t>
                      </w:r>
                      <w:r>
                        <w:rPr>
                          <w:u w:val="thick" w:color="0070C0"/>
                        </w:rPr>
                        <w:t>dessiner</w:t>
                      </w:r>
                      <w:r>
                        <w:rPr>
                          <w:b/>
                          <w:bCs/>
                          <w:u w:val="thick" w:color="0070C0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u w:val="thick" w:color="0070C0"/>
                        </w:rPr>
                        <w:t>false</w:t>
                      </w:r>
                      <w:r>
                        <w:rPr>
                          <w:b/>
                          <w:bCs/>
                          <w:u w:val="thick" w:color="0070C0"/>
                        </w:rPr>
                        <w:t>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// on déclare un espace de dessin 2d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const</w:t>
                      </w:r>
                      <w:r>
                        <w:t xml:space="preserve"> ctx 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t xml:space="preserve"> cadre.getContext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color w:val="808080"/>
                        </w:rPr>
                        <w:t>"2d"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// on initialise les variables globales de compostantes couleur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var</w:t>
                      </w:r>
                      <w:r>
                        <w:t xml:space="preserve"> rouge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FF0000"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var</w:t>
                      </w:r>
                      <w:r>
                        <w:t xml:space="preserve"> vert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FF0000"/>
                        </w:rPr>
                        <w:t>19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var</w:t>
                      </w:r>
                      <w:r>
                        <w:t xml:space="preserve"> bleu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FF0000"/>
                        </w:rPr>
                        <w:t>50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function</w:t>
                      </w:r>
                      <w:r>
                        <w:t xml:space="preserve"> effacer</w:t>
                      </w:r>
                      <w:r>
                        <w:rPr>
                          <w:b/>
                          <w:bCs/>
                        </w:rPr>
                        <w:t>()</w:t>
                      </w:r>
                      <w:r>
                        <w:t xml:space="preserve"> </w:t>
                      </w:r>
                      <w:r>
                        <w:rPr>
                          <w:color w:val="008000"/>
                        </w:rPr>
                        <w:t>// efface la zone de dessin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{</w:t>
                      </w:r>
                      <w:r>
                        <w:t>ctx.clearRect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caneva.width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caneva.height</w:t>
                      </w:r>
                      <w:r>
                        <w:rPr>
                          <w:b/>
                          <w:bCs/>
                        </w:rPr>
                        <w:t>);}</w:t>
                      </w:r>
                    </w:p>
                    <w:p>
                      <w:pPr>
                        <w:pStyle w:val="code"/>
                      </w:pP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function</w:t>
                      </w:r>
                      <w:r>
                        <w:t xml:space="preserve"> dessiner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t>evt</w:t>
                      </w:r>
                      <w:r>
                        <w:rPr>
                          <w:b/>
                          <w:bCs/>
                        </w:rPr>
                        <w:t>){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// on récupère les coordonnées de la souris dans le canvas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var</w:t>
                      </w:r>
                      <w:r>
                        <w:t xml:space="preserve"> mousePos 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t xml:space="preserve"> getMousePos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t>cadre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evt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let</w:t>
                      </w:r>
                      <w:r>
                        <w:t xml:space="preserve"> x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t>mousePos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];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let</w:t>
                      </w:r>
                      <w:r>
                        <w:t xml:space="preserve"> y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t>mousePos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];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// on dessine un disque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ctx.beginPath</w:t>
                      </w:r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ctx.strokeStyle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t>couleur_rvb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t>rouge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>vert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>bleu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ctx.arc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t>x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>y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15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*</w:t>
                      </w:r>
                      <w:r>
                        <w:t>Math.PI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  <w:r>
                        <w:t xml:space="preserve"> </w:t>
                      </w:r>
                      <w:r>
                        <w:rPr>
                          <w:color w:val="008000"/>
                        </w:rPr>
                        <w:t>// on trace un cercle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ctx.stroke</w:t>
                      </w:r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>
                      <w:pPr>
                        <w:pStyle w:val="code"/>
                      </w:pP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function</w:t>
                      </w:r>
                      <w:r>
                        <w:t xml:space="preserve"> changer_rouge</w:t>
                      </w:r>
                      <w:r>
                        <w:rPr>
                          <w:b/>
                          <w:bCs/>
                        </w:rPr>
                        <w:t>(){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rouge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FF0000"/>
                        </w:rPr>
                        <w:t>255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vert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bleu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// fonction qui retourne une chaine de caractere "rgb(r,v,b)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// on convertit un entier n en str avec la methode n.toString()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function</w:t>
                      </w:r>
                      <w:r>
                        <w:t xml:space="preserve"> couleur_rvb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t>r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>v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>b</w:t>
                      </w:r>
                      <w:r>
                        <w:rPr>
                          <w:b/>
                          <w:bCs/>
                        </w:rPr>
                        <w:t>){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var</w:t>
                      </w:r>
                      <w:r>
                        <w:t xml:space="preserve"> couleur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color w:val="808080"/>
                        </w:rPr>
                        <w:t>"rgb("</w:t>
                      </w:r>
                      <w:r>
                        <w:rPr>
                          <w:b/>
                          <w:bCs/>
                        </w:rPr>
                        <w:t>+</w:t>
                      </w:r>
                      <w:r>
                        <w:t>r.toString</w:t>
                      </w:r>
                      <w:r>
                        <w:rPr>
                          <w:b/>
                          <w:bCs/>
                        </w:rPr>
                        <w:t>()+</w:t>
                      </w:r>
                      <w:r>
                        <w:rPr>
                          <w:color w:val="808080"/>
                        </w:rPr>
                        <w:t>","</w:t>
                      </w:r>
                      <w:r>
                        <w:rPr>
                          <w:b/>
                          <w:bCs/>
                        </w:rPr>
                        <w:t>+</w:t>
                      </w:r>
                      <w:r>
                        <w:t>v.toString</w:t>
                      </w:r>
                      <w:r>
                        <w:rPr>
                          <w:b/>
                          <w:bCs/>
                        </w:rPr>
                        <w:t>()+</w:t>
                      </w:r>
                      <w:r>
                        <w:rPr>
                          <w:color w:val="808080"/>
                        </w:rPr>
                        <w:t>","</w:t>
                      </w:r>
                      <w:r>
                        <w:rPr>
                          <w:b/>
                          <w:bCs/>
                        </w:rPr>
                        <w:t>+</w:t>
                      </w:r>
                      <w:r>
                        <w:t>b.toString</w:t>
                      </w:r>
                      <w:r>
                        <w:rPr>
                          <w:b/>
                          <w:bCs/>
                        </w:rPr>
                        <w:t>()+</w:t>
                      </w:r>
                      <w:r>
                        <w:rPr>
                          <w:color w:val="808080"/>
                        </w:rPr>
                        <w:t>")"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return</w:t>
                      </w:r>
                      <w:r>
                        <w:t xml:space="preserve"> couleur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>
                      <w:pPr>
                        <w:pStyle w:val="code"/>
                      </w:pP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>function</w:t>
                      </w:r>
                      <w:r>
                        <w:t xml:space="preserve"> getMousePos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t>canvas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 evt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var</w:t>
                      </w:r>
                      <w:r>
                        <w:t xml:space="preserve"> rect 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t xml:space="preserve"> canvas.getBoundingClientRect</w:t>
                      </w:r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  <w:r>
                        <w:t xml:space="preserve">evt.clientX 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t xml:space="preserve"> rect.left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>
                        <w:t xml:space="preserve">evt.clientY 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t xml:space="preserve"> rect.top</w:t>
                      </w:r>
                      <w:r>
                        <w:rPr>
                          <w:b/>
                          <w:bCs/>
                        </w:rPr>
                        <w:t>];</w:t>
                      </w:r>
                    </w:p>
                    <w:p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rPr>
                          <w:color w:val="0000FF"/>
                        </w:rPr>
                        <w:t>&lt;/script&gt;</w:t>
                      </w:r>
                    </w:p>
                    <w:p>
                      <w:pPr>
                        <w:pStyle w:val="code"/>
                        <w:rPr>
                          <w:b/>
                          <w:bCs/>
                        </w:rPr>
                      </w:pPr>
                      <w:r>
                        <w:rPr>
                          <w:color w:val="0000FF"/>
                        </w:rPr>
                        <w:t>&lt;/body&gt;</w:t>
                      </w:r>
                    </w:p>
                    <w:p>
                      <w:pPr>
                        <w:pStyle w:val="code"/>
                      </w:pPr>
                      <w:r>
                        <w:rPr>
                          <w:color w:val="0000FF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60600" w:rsidSect="00623BCE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794" w:right="707" w:bottom="709" w:left="851" w:header="454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F9FD" w14:textId="77777777" w:rsidR="00AA4CC1" w:rsidRDefault="00AA4CC1">
      <w:pPr>
        <w:spacing w:line="240" w:lineRule="auto"/>
      </w:pPr>
      <w:r>
        <w:separator/>
      </w:r>
    </w:p>
  </w:endnote>
  <w:endnote w:type="continuationSeparator" w:id="0">
    <w:p w14:paraId="2F5F18C0" w14:textId="77777777" w:rsidR="00AA4CC1" w:rsidRDefault="00AA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26" w:type="dxa"/>
      <w:tblLook w:val="04A0" w:firstRow="1" w:lastRow="0" w:firstColumn="1" w:lastColumn="0" w:noHBand="0" w:noVBand="1"/>
    </w:tblPr>
    <w:tblGrid>
      <w:gridCol w:w="11058"/>
    </w:tblGrid>
    <w:tr w:rsidR="00860600" w14:paraId="6A0FC1C2" w14:textId="77777777" w:rsidTr="00623BCE">
      <w:tc>
        <w:tcPr>
          <w:tcW w:w="11058" w:type="dxa"/>
          <w:shd w:val="clear" w:color="auto" w:fill="BD4643"/>
        </w:tcPr>
        <w:p w14:paraId="7ED91BE3" w14:textId="77777777" w:rsidR="00860600" w:rsidRDefault="00AA4CC1">
          <w:pPr>
            <w:tabs>
              <w:tab w:val="right" w:pos="11516"/>
            </w:tabs>
            <w:spacing w:line="240" w:lineRule="auto"/>
            <w:ind w:left="917"/>
          </w:pPr>
          <w:r>
            <w:rPr>
              <w:i/>
              <w:color w:val="FFFFFF" w:themeColor="background1"/>
            </w:rPr>
            <w:t>TD  Javascript</w:t>
          </w:r>
          <w:r>
            <w:rPr>
              <w:b/>
              <w:color w:val="FFFFFF"/>
            </w:rPr>
            <w:tab/>
            <w:t xml:space="preserve">Page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PAGE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3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sur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NUMPAGES 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3</w:t>
          </w:r>
          <w:r>
            <w:rPr>
              <w:b/>
              <w:color w:val="FFFFFF"/>
            </w:rPr>
            <w:fldChar w:fldCharType="end"/>
          </w:r>
        </w:p>
      </w:tc>
    </w:tr>
  </w:tbl>
  <w:p w14:paraId="798917B3" w14:textId="77777777" w:rsidR="00860600" w:rsidRDefault="00860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B996" w14:textId="77777777" w:rsidR="00AA4CC1" w:rsidRDefault="00AA4CC1">
      <w:pPr>
        <w:spacing w:line="240" w:lineRule="auto"/>
      </w:pPr>
      <w:r>
        <w:separator/>
      </w:r>
    </w:p>
  </w:footnote>
  <w:footnote w:type="continuationSeparator" w:id="0">
    <w:p w14:paraId="2868A46C" w14:textId="77777777" w:rsidR="00AA4CC1" w:rsidRDefault="00AA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99E0" w14:textId="77777777" w:rsidR="00860600" w:rsidRDefault="00AA4CC1">
    <w:pPr>
      <w:pStyle w:val="En-tte"/>
    </w:pPr>
    <w:r>
      <w:rPr>
        <w:noProof/>
      </w:rPr>
      <w:pict w14:anchorId="3D69DF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2" o:spid="_x0000_s1032" type="#_x0000_t136" style="position:absolute;left:0;text-align:left;margin-left:0;margin-top:0;width:510.65pt;height:21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2694"/>
      <w:gridCol w:w="4677"/>
      <w:gridCol w:w="2410"/>
      <w:gridCol w:w="1276"/>
    </w:tblGrid>
    <w:tr w:rsidR="00860600" w14:paraId="1DB4B628" w14:textId="77777777" w:rsidTr="00623BCE">
      <w:trPr>
        <w:trHeight w:val="650"/>
      </w:trPr>
      <w:tc>
        <w:tcPr>
          <w:tcW w:w="2694" w:type="dxa"/>
          <w:shd w:val="clear" w:color="auto" w:fill="BD4643"/>
          <w:vAlign w:val="center"/>
        </w:tcPr>
        <w:p w14:paraId="0265C710" w14:textId="77777777" w:rsidR="00860600" w:rsidRDefault="00AA4CC1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8"/>
            </w:rPr>
            <w:t>1</w:t>
          </w:r>
          <w:r>
            <w:rPr>
              <w:b/>
              <w:i/>
              <w:color w:val="FFFFFF"/>
              <w:sz w:val="28"/>
              <w:vertAlign w:val="superscript"/>
            </w:rPr>
            <w:t>ère</w:t>
          </w:r>
          <w:r>
            <w:rPr>
              <w:b/>
              <w:i/>
              <w:color w:val="FFFFFF"/>
              <w:sz w:val="28"/>
            </w:rPr>
            <w:t xml:space="preserve"> NSI</w:t>
          </w:r>
        </w:p>
      </w:tc>
      <w:tc>
        <w:tcPr>
          <w:tcW w:w="4677" w:type="dxa"/>
          <w:shd w:val="clear" w:color="auto" w:fill="BD4643"/>
          <w:vAlign w:val="center"/>
        </w:tcPr>
        <w:p w14:paraId="159274DA" w14:textId="77777777" w:rsidR="00860600" w:rsidRDefault="00AA4CC1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color w:val="FFFFFF"/>
              <w:sz w:val="28"/>
            </w:rPr>
          </w:pPr>
          <w:r>
            <w:rPr>
              <w:b/>
              <w:color w:val="FFFFFF"/>
              <w:sz w:val="28"/>
            </w:rPr>
            <w:t>IHM sur le WEB</w:t>
          </w:r>
        </w:p>
      </w:tc>
      <w:tc>
        <w:tcPr>
          <w:tcW w:w="2410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BD4643"/>
          <w:vAlign w:val="center"/>
        </w:tcPr>
        <w:p w14:paraId="2E997FFA" w14:textId="77777777" w:rsidR="00860600" w:rsidRDefault="00AA4CC1">
          <w:pPr>
            <w:pStyle w:val="En-tte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4"/>
            </w:rPr>
            <w:t>Lycée P. Mendes France</w:t>
          </w:r>
        </w:p>
      </w:tc>
      <w:tc>
        <w:tcPr>
          <w:tcW w:w="1276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BD4643"/>
          <w:vAlign w:val="center"/>
        </w:tcPr>
        <w:p w14:paraId="51CF6DD0" w14:textId="77777777" w:rsidR="00860600" w:rsidRDefault="00AA4CC1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21AD8D8D" wp14:editId="1A1C271A">
                <wp:extent cx="385845" cy="308564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994" cy="30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CDE18" w14:textId="77777777" w:rsidR="00860600" w:rsidRPr="00623BCE" w:rsidRDefault="0086060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15A1" w14:textId="77777777" w:rsidR="00860600" w:rsidRDefault="00AA4CC1">
    <w:pPr>
      <w:pStyle w:val="En-tte"/>
    </w:pPr>
    <w:r>
      <w:rPr>
        <w:noProof/>
      </w:rPr>
      <w:pict w14:anchorId="4514D1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1" o:spid="_x0000_s1031" type="#_x0000_t136" style="position:absolute;left:0;text-align:left;margin-left:0;margin-top:0;width:510.65pt;height:21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029"/>
    <w:multiLevelType w:val="hybridMultilevel"/>
    <w:tmpl w:val="F5F21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3EF6"/>
    <w:multiLevelType w:val="hybridMultilevel"/>
    <w:tmpl w:val="1E54D750"/>
    <w:lvl w:ilvl="0" w:tplc="83F25F4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32487"/>
    <w:multiLevelType w:val="hybridMultilevel"/>
    <w:tmpl w:val="CB2E28D4"/>
    <w:lvl w:ilvl="0" w:tplc="8C04091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BF78CF"/>
    <w:multiLevelType w:val="hybridMultilevel"/>
    <w:tmpl w:val="AE625C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A522F"/>
    <w:multiLevelType w:val="hybridMultilevel"/>
    <w:tmpl w:val="1C6E16C2"/>
    <w:lvl w:ilvl="0" w:tplc="93989C7A">
      <w:start w:val="1"/>
      <w:numFmt w:val="lowerLetter"/>
      <w:pStyle w:val="Niveau3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B394C"/>
    <w:multiLevelType w:val="hybridMultilevel"/>
    <w:tmpl w:val="87C2A3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47CB"/>
    <w:multiLevelType w:val="hybridMultilevel"/>
    <w:tmpl w:val="F2AC332C"/>
    <w:lvl w:ilvl="0" w:tplc="09823D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233E0"/>
    <w:multiLevelType w:val="hybridMultilevel"/>
    <w:tmpl w:val="D95C4EF8"/>
    <w:lvl w:ilvl="0" w:tplc="E572D4CC">
      <w:start w:val="1"/>
      <w:numFmt w:val="decimal"/>
      <w:pStyle w:val="Niveau2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9310F"/>
    <w:multiLevelType w:val="hybridMultilevel"/>
    <w:tmpl w:val="B06235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strokecolor="none [3213]">
      <v:stroke endarrow="block" color="none [3213]" weight="1.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00"/>
    <w:rsid w:val="000E7DA0"/>
    <w:rsid w:val="0010591F"/>
    <w:rsid w:val="001F5963"/>
    <w:rsid w:val="00463D8F"/>
    <w:rsid w:val="00556F80"/>
    <w:rsid w:val="00623BCE"/>
    <w:rsid w:val="00860600"/>
    <w:rsid w:val="008E4929"/>
    <w:rsid w:val="00A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13]">
      <v:stroke endarrow="block" color="none [3213]" weight="1.5pt"/>
    </o:shapedefaults>
    <o:shapelayout v:ext="edit">
      <o:idmap v:ext="edit" data="2"/>
    </o:shapelayout>
  </w:shapeDefaults>
  <w:decimalSymbol w:val=","/>
  <w:listSeparator w:val=";"/>
  <w14:docId w14:val="45EF3BBF"/>
  <w15:docId w15:val="{554FFB64-3899-4131-BA43-D30C390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5"/>
    <w:basedOn w:val="Normal"/>
    <w:link w:val="En-tt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rPr>
      <w:rFonts w:eastAsia="Times New Roman"/>
      <w:b/>
      <w:bCs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pPr>
      <w:tabs>
        <w:tab w:val="right" w:pos="10348"/>
      </w:tabs>
      <w:spacing w:line="360" w:lineRule="auto"/>
    </w:pPr>
    <w:rPr>
      <w:i/>
      <w:color w:val="00B050"/>
      <w:sz w:val="22"/>
      <w:u w:val="dotted" w:color="000000"/>
    </w:rPr>
  </w:style>
  <w:style w:type="character" w:customStyle="1" w:styleId="Titre4Car">
    <w:name w:val="Titre 4 Car"/>
    <w:basedOn w:val="Policepardfaut"/>
    <w:link w:val="Titre4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Pr>
      <w:i/>
      <w:color w:val="00B050"/>
      <w:sz w:val="22"/>
      <w:u w:val="dotted" w:color="00000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url">
    <w:name w:val="url"/>
    <w:basedOn w:val="Policepardfaut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glossaire">
    <w:name w:val="lienglossaire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paragraph" w:customStyle="1" w:styleId="Niveau1">
    <w:name w:val="Niveau1"/>
    <w:basedOn w:val="Titre1"/>
    <w:link w:val="Niveau1Car"/>
    <w:qFormat/>
    <w:pPr>
      <w:framePr w:wrap="auto" w:vAnchor="margin" w:xAlign="left" w:yAlign="inline"/>
      <w:shd w:val="clear" w:color="auto" w:fill="auto"/>
      <w:spacing w:after="300"/>
      <w:ind w:left="720"/>
    </w:pPr>
    <w:rPr>
      <w:rFonts w:asciiTheme="minorHAnsi" w:hAnsiTheme="minorHAnsi"/>
      <w:color w:val="FFFFFF" w:themeColor="background1"/>
      <w:sz w:val="32"/>
      <w:shd w:val="clear" w:color="auto" w:fill="0070C0"/>
    </w:rPr>
  </w:style>
  <w:style w:type="paragraph" w:customStyle="1" w:styleId="Niveau4">
    <w:name w:val="Niveau4"/>
    <w:basedOn w:val="Titre4"/>
    <w:link w:val="Niveau4Car"/>
    <w:qFormat/>
    <w:pPr>
      <w:shd w:val="clear" w:color="auto" w:fill="E36C0A" w:themeFill="accent6" w:themeFillShade="BF"/>
      <w:spacing w:after="120" w:line="240" w:lineRule="auto"/>
      <w:ind w:left="284" w:hanging="284"/>
    </w:pPr>
    <w:rPr>
      <w:rFonts w:asciiTheme="minorHAnsi" w:hAnsiTheme="minorHAnsi" w:cs="Arial"/>
      <w:b/>
      <w:color w:val="FFFFFF" w:themeColor="background1"/>
      <w:sz w:val="24"/>
      <w:szCs w:val="26"/>
      <w:u w:val="none"/>
    </w:rPr>
  </w:style>
  <w:style w:type="character" w:customStyle="1" w:styleId="Niveau1Car">
    <w:name w:val="Niveau1 Car"/>
    <w:basedOn w:val="Titre1Car"/>
    <w:link w:val="Niveau1"/>
    <w:rPr>
      <w:rFonts w:asciiTheme="minorHAnsi" w:eastAsia="Times New Roman" w:hAnsiTheme="minorHAnsi" w:cs="Times New Roman"/>
      <w:b/>
      <w:bCs/>
      <w:smallCaps/>
      <w:color w:val="FFFFFF" w:themeColor="background1"/>
      <w:sz w:val="32"/>
      <w:szCs w:val="28"/>
      <w:shd w:val="clear" w:color="auto" w:fill="808080"/>
    </w:rPr>
  </w:style>
  <w:style w:type="paragraph" w:customStyle="1" w:styleId="Niveau2">
    <w:name w:val="Niveau2"/>
    <w:basedOn w:val="Titre2"/>
    <w:link w:val="Niveau2Car"/>
    <w:qFormat/>
    <w:pPr>
      <w:numPr>
        <w:numId w:val="1"/>
      </w:numPr>
      <w:shd w:val="clear" w:color="auto" w:fill="5F497A" w:themeFill="accent4" w:themeFillShade="BF"/>
      <w:spacing w:before="0" w:after="200" w:line="240" w:lineRule="auto"/>
      <w:ind w:left="0" w:firstLine="0"/>
    </w:pPr>
    <w:rPr>
      <w:color w:val="FFFFFF" w:themeColor="background1"/>
      <w:sz w:val="28"/>
      <w:u w:val="none"/>
    </w:rPr>
  </w:style>
  <w:style w:type="character" w:customStyle="1" w:styleId="Niveau4Car">
    <w:name w:val="Niveau4 Car"/>
    <w:basedOn w:val="Titre4Car"/>
    <w:link w:val="Niveau4"/>
    <w:rPr>
      <w:rFonts w:asciiTheme="minorHAnsi" w:eastAsia="Times New Roman" w:hAnsiTheme="minorHAnsi" w:cs="Arial"/>
      <w:b/>
      <w:bCs/>
      <w:iCs/>
      <w:color w:val="FFFFFF" w:themeColor="background1"/>
      <w:sz w:val="24"/>
      <w:szCs w:val="26"/>
      <w:u w:val="dash"/>
      <w:shd w:val="clear" w:color="auto" w:fill="E36C0A" w:themeFill="accent6" w:themeFillShade="BF"/>
    </w:rPr>
  </w:style>
  <w:style w:type="paragraph" w:customStyle="1" w:styleId="Niveau3">
    <w:name w:val="Niveau3"/>
    <w:basedOn w:val="Titre3"/>
    <w:link w:val="Niveau3Car"/>
    <w:qFormat/>
    <w:pPr>
      <w:keepLines w:val="0"/>
      <w:numPr>
        <w:numId w:val="2"/>
      </w:numPr>
      <w:shd w:val="clear" w:color="auto" w:fill="76923C" w:themeFill="accent3" w:themeFillShade="BF"/>
      <w:spacing w:before="120" w:after="120" w:line="240" w:lineRule="auto"/>
    </w:pPr>
    <w:rPr>
      <w:rFonts w:cs="Calibri"/>
      <w:b/>
      <w:color w:val="FFFFFF" w:themeColor="background1"/>
      <w:sz w:val="24"/>
      <w:szCs w:val="24"/>
      <w:u w:val="none"/>
    </w:rPr>
  </w:style>
  <w:style w:type="character" w:customStyle="1" w:styleId="Niveau2Car">
    <w:name w:val="Niveau2 Car"/>
    <w:basedOn w:val="Titre2Car"/>
    <w:link w:val="Niveau2"/>
    <w:rPr>
      <w:rFonts w:eastAsia="Times New Roman"/>
      <w:b/>
      <w:bCs/>
      <w:color w:val="FFFFFF" w:themeColor="background1"/>
      <w:sz w:val="28"/>
      <w:szCs w:val="26"/>
      <w:u w:val="thick"/>
      <w:shd w:val="clear" w:color="auto" w:fill="5F497A" w:themeFill="accent4" w:themeFillShade="BF"/>
      <w:lang w:eastAsia="en-US"/>
    </w:rPr>
  </w:style>
  <w:style w:type="character" w:customStyle="1" w:styleId="Niveau3Car">
    <w:name w:val="Niveau3 Car"/>
    <w:basedOn w:val="Titre3Car"/>
    <w:link w:val="Niveau3"/>
    <w:rPr>
      <w:rFonts w:eastAsia="Times New Roman" w:cs="Calibri"/>
      <w:b/>
      <w:bCs/>
      <w:color w:val="FFFFFF" w:themeColor="background1"/>
      <w:sz w:val="24"/>
      <w:szCs w:val="24"/>
      <w:u w:val="double"/>
      <w:shd w:val="clear" w:color="auto" w:fill="76923C" w:themeFill="accent3" w:themeFillShade="BF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customStyle="1" w:styleId="fontstyle01">
    <w:name w:val="fontstyle01"/>
    <w:basedOn w:val="Policepardfaut"/>
    <w:rPr>
      <w:rFonts w:ascii="ArialMT" w:hAnsi="ArialMT" w:hint="default"/>
      <w:b w:val="0"/>
      <w:bCs w:val="0"/>
      <w:i w:val="0"/>
      <w:iCs w:val="0"/>
      <w:color w:val="993399"/>
      <w:sz w:val="20"/>
      <w:szCs w:val="20"/>
    </w:rPr>
  </w:style>
  <w:style w:type="character" w:customStyle="1" w:styleId="fontstyle21">
    <w:name w:val="fontstyle21"/>
    <w:basedOn w:val="Policepardfaut"/>
    <w:rPr>
      <w:rFonts w:ascii="CourierNewPS-BoldMT" w:hAnsi="CourierNewPS-BoldMT" w:hint="default"/>
      <w:b/>
      <w:bCs/>
      <w:i w:val="0"/>
      <w:iCs w:val="0"/>
      <w:color w:val="000000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</w:style>
  <w:style w:type="character" w:customStyle="1" w:styleId="hljs-title">
    <w:name w:val="hljs-title"/>
    <w:basedOn w:val="Policepardfaut"/>
  </w:style>
  <w:style w:type="character" w:customStyle="1" w:styleId="hljs-attribute">
    <w:name w:val="hljs-attribute"/>
    <w:basedOn w:val="Policepardfaut"/>
  </w:style>
  <w:style w:type="character" w:customStyle="1" w:styleId="hljs-value">
    <w:name w:val="hljs-value"/>
    <w:basedOn w:val="Policepardfaut"/>
  </w:style>
  <w:style w:type="paragraph" w:customStyle="1" w:styleId="code">
    <w:name w:val="code"/>
    <w:basedOn w:val="Normal"/>
    <w:link w:val="codeCar"/>
    <w:qFormat/>
    <w:pPr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noProof/>
      <w:color w:val="000000"/>
    </w:rPr>
  </w:style>
  <w:style w:type="character" w:customStyle="1" w:styleId="codeCar">
    <w:name w:val="code Car"/>
    <w:basedOn w:val="Policepardfaut"/>
    <w:link w:val="code"/>
    <w:rPr>
      <w:rFonts w:ascii="Courier New" w:hAnsi="Courier New" w:cs="Courier New"/>
      <w:noProof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fr/docs/Web/HTML/Element/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Fichier:ASCII-Table.sv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Seconde%20SI\Secon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B050"/>
          </a:solidFill>
          <a:headEnd type="oval" w="med" len="med"/>
          <a:tailEnd type="oval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6B42D-A1E2-4823-AC0C-D2551190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Seconde.dotx</Template>
  <TotalTime>1</TotalTime>
  <Pages>3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KESSELER Hervé</cp:lastModifiedBy>
  <cp:revision>2</cp:revision>
  <cp:lastPrinted>2022-02-26T19:46:00Z</cp:lastPrinted>
  <dcterms:created xsi:type="dcterms:W3CDTF">2022-02-26T19:46:00Z</dcterms:created>
  <dcterms:modified xsi:type="dcterms:W3CDTF">2022-02-26T19:46:00Z</dcterms:modified>
</cp:coreProperties>
</file>