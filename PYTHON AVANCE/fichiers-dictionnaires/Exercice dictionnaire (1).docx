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8FDE6" w14:textId="49125F43" w:rsidR="00FE7EFD" w:rsidRPr="00715A90" w:rsidRDefault="00FE7EFD" w:rsidP="00FE7EFD">
      <w:pPr>
        <w:pStyle w:val="Exercice"/>
      </w:pPr>
      <w:r>
        <w:t>Exercice 1 : Scrabble</w:t>
      </w:r>
    </w:p>
    <w:p w14:paraId="33A11262" w14:textId="77777777" w:rsidR="00FE7EFD" w:rsidRPr="00715A90" w:rsidRDefault="00FE7EFD" w:rsidP="00FE7EFD">
      <w:pPr>
        <w:autoSpaceDE w:val="0"/>
        <w:autoSpaceDN w:val="0"/>
        <w:adjustRightInd w:val="0"/>
        <w:spacing w:line="240" w:lineRule="auto"/>
        <w:ind w:left="757"/>
        <w:jc w:val="left"/>
        <w:rPr>
          <w:rFonts w:ascii="Times New Roman" w:hAnsi="Times New Roman"/>
          <w:color w:val="000000"/>
          <w:sz w:val="23"/>
          <w:szCs w:val="23"/>
          <w:lang w:eastAsia="fr-FR"/>
        </w:rPr>
      </w:pPr>
      <w:r w:rsidRPr="00715A90">
        <w:rPr>
          <w:rFonts w:ascii="Times New Roman" w:hAnsi="Times New Roman"/>
          <w:color w:val="000000"/>
          <w:sz w:val="23"/>
          <w:szCs w:val="23"/>
          <w:lang w:eastAsia="fr-FR"/>
        </w:rPr>
        <w:t>Ouvr</w:t>
      </w:r>
      <w:r>
        <w:rPr>
          <w:rFonts w:ascii="Times New Roman" w:hAnsi="Times New Roman"/>
          <w:color w:val="000000"/>
          <w:sz w:val="23"/>
          <w:szCs w:val="23"/>
          <w:lang w:eastAsia="fr-FR"/>
        </w:rPr>
        <w:t>ir</w:t>
      </w:r>
      <w:r w:rsidRPr="00715A90">
        <w:rPr>
          <w:rFonts w:ascii="Times New Roman" w:hAnsi="Times New Roman"/>
          <w:color w:val="000000"/>
          <w:sz w:val="23"/>
          <w:szCs w:val="23"/>
          <w:lang w:eastAsia="fr-FR"/>
        </w:rPr>
        <w:t xml:space="preserve"> le fichier Exercice_scrabble.py </w:t>
      </w:r>
    </w:p>
    <w:p w14:paraId="454B0B6C" w14:textId="77777777" w:rsidR="00FE7EFD" w:rsidRPr="00715A90" w:rsidRDefault="00FE7EFD" w:rsidP="00FE7EFD">
      <w:pPr>
        <w:autoSpaceDE w:val="0"/>
        <w:autoSpaceDN w:val="0"/>
        <w:adjustRightInd w:val="0"/>
        <w:spacing w:line="240" w:lineRule="auto"/>
        <w:ind w:left="757"/>
        <w:jc w:val="left"/>
        <w:rPr>
          <w:rFonts w:ascii="Times New Roman" w:hAnsi="Times New Roman"/>
          <w:color w:val="000000"/>
          <w:sz w:val="23"/>
          <w:szCs w:val="23"/>
          <w:lang w:eastAsia="fr-FR"/>
        </w:rPr>
      </w:pPr>
      <w:r w:rsidRPr="00715A90">
        <w:rPr>
          <w:rFonts w:ascii="Times New Roman" w:hAnsi="Times New Roman"/>
          <w:color w:val="000000"/>
          <w:sz w:val="23"/>
          <w:szCs w:val="23"/>
          <w:lang w:eastAsia="fr-FR"/>
        </w:rPr>
        <w:t xml:space="preserve">Complète la fonction </w:t>
      </w:r>
      <w:r w:rsidRPr="00715A90">
        <w:rPr>
          <w:rFonts w:ascii="Times New Roman" w:hAnsi="Times New Roman"/>
          <w:i/>
          <w:iCs/>
          <w:color w:val="000000"/>
          <w:sz w:val="23"/>
          <w:szCs w:val="23"/>
          <w:lang w:eastAsia="fr-FR"/>
        </w:rPr>
        <w:t xml:space="preserve">points(mot) </w:t>
      </w:r>
      <w:r w:rsidRPr="00715A90">
        <w:rPr>
          <w:rFonts w:ascii="Times New Roman" w:hAnsi="Times New Roman"/>
          <w:color w:val="000000"/>
          <w:sz w:val="23"/>
          <w:szCs w:val="23"/>
          <w:lang w:eastAsia="fr-FR"/>
        </w:rPr>
        <w:t xml:space="preserve">qui retourne le nombre de points du mot stocké dans la variable </w:t>
      </w:r>
      <w:r w:rsidRPr="00715A90">
        <w:rPr>
          <w:rFonts w:ascii="Times New Roman" w:hAnsi="Times New Roman"/>
          <w:i/>
          <w:iCs/>
          <w:color w:val="000000"/>
          <w:sz w:val="23"/>
          <w:szCs w:val="23"/>
          <w:lang w:eastAsia="fr-FR"/>
        </w:rPr>
        <w:t xml:space="preserve">mot </w:t>
      </w:r>
      <w:r w:rsidRPr="00715A90">
        <w:rPr>
          <w:rFonts w:ascii="Times New Roman" w:hAnsi="Times New Roman"/>
          <w:color w:val="000000"/>
          <w:sz w:val="23"/>
          <w:szCs w:val="23"/>
          <w:lang w:eastAsia="fr-FR"/>
        </w:rPr>
        <w:t xml:space="preserve">au scrabble. On suppose que la variable </w:t>
      </w:r>
      <w:r w:rsidRPr="00715A90">
        <w:rPr>
          <w:rFonts w:ascii="Times New Roman" w:hAnsi="Times New Roman"/>
          <w:i/>
          <w:iCs/>
          <w:color w:val="000000"/>
          <w:sz w:val="23"/>
          <w:szCs w:val="23"/>
          <w:lang w:eastAsia="fr-FR"/>
        </w:rPr>
        <w:t xml:space="preserve">mot </w:t>
      </w:r>
      <w:r w:rsidRPr="00715A90">
        <w:rPr>
          <w:rFonts w:ascii="Times New Roman" w:hAnsi="Times New Roman"/>
          <w:color w:val="000000"/>
          <w:sz w:val="23"/>
          <w:szCs w:val="23"/>
          <w:lang w:eastAsia="fr-FR"/>
        </w:rPr>
        <w:t xml:space="preserve">est donnée en majuscules. </w:t>
      </w:r>
    </w:p>
    <w:p w14:paraId="6B02158F" w14:textId="77777777" w:rsidR="00FE7EFD" w:rsidRDefault="00FE7EFD" w:rsidP="00FE7EFD">
      <w:pPr>
        <w:ind w:left="757"/>
      </w:pPr>
      <w:r w:rsidRPr="00715A90">
        <w:rPr>
          <w:rFonts w:ascii="Times New Roman" w:hAnsi="Times New Roman"/>
          <w:color w:val="000000"/>
          <w:sz w:val="23"/>
          <w:szCs w:val="23"/>
          <w:lang w:eastAsia="fr-FR"/>
        </w:rPr>
        <w:t>Teste à l’aide d’assertions.</w:t>
      </w:r>
    </w:p>
    <w:p w14:paraId="4F3F0454" w14:textId="48ADE45E" w:rsidR="00FE7EFD" w:rsidRPr="00FE7EFD" w:rsidRDefault="00FE7EFD" w:rsidP="00FE7EFD">
      <w:pPr>
        <w:pStyle w:val="Exercice"/>
      </w:pPr>
      <w:r w:rsidRPr="00FE7EFD">
        <w:t xml:space="preserve">Exercice 2 : </w:t>
      </w:r>
      <w:r w:rsidR="00547ED1">
        <w:t>Occurrence</w:t>
      </w:r>
    </w:p>
    <w:p w14:paraId="334D0CA4" w14:textId="52D4F2A4" w:rsidR="00FE7EFD" w:rsidRDefault="00FE7EFD" w:rsidP="00FE7EFD">
      <w:r w:rsidRPr="00FE7EFD">
        <w:rPr>
          <w:iCs/>
          <w:lang w:eastAsia="fr-FR"/>
        </w:rPr>
        <w:t>Écrire</w:t>
      </w:r>
      <w:r w:rsidRPr="00FE7EFD">
        <w:rPr>
          <w:lang w:eastAsia="fr-FR"/>
        </w:rPr>
        <w:t xml:space="preserve"> une fonction </w:t>
      </w:r>
      <w:r w:rsidRPr="00FE7EFD">
        <w:rPr>
          <w:b/>
          <w:bCs/>
          <w:i/>
          <w:lang w:eastAsia="fr-FR"/>
        </w:rPr>
        <w:t>occurrences</w:t>
      </w:r>
      <w:r w:rsidRPr="00FE7EFD">
        <w:rPr>
          <w:iCs/>
          <w:lang w:eastAsia="fr-FR"/>
        </w:rPr>
        <w:t xml:space="preserve"> </w:t>
      </w:r>
      <w:r w:rsidRPr="00FE7EFD">
        <w:rPr>
          <w:lang w:eastAsia="fr-FR"/>
        </w:rPr>
        <w:t xml:space="preserve">qui prend en paramètres un tableau </w:t>
      </w:r>
      <w:r w:rsidRPr="00FE7EFD">
        <w:rPr>
          <w:b/>
          <w:bCs/>
          <w:i/>
          <w:lang w:eastAsia="fr-FR"/>
        </w:rPr>
        <w:t>tab</w:t>
      </w:r>
      <w:r w:rsidRPr="00FE7EFD">
        <w:rPr>
          <w:iCs/>
          <w:lang w:eastAsia="fr-FR"/>
        </w:rPr>
        <w:t xml:space="preserve"> </w:t>
      </w:r>
      <w:r w:rsidRPr="00FE7EFD">
        <w:rPr>
          <w:lang w:eastAsia="fr-FR"/>
        </w:rPr>
        <w:t>et qui retourne un dictionnaire dont les clés sont les éléments de la liste et les valeurs le nombre de fois où l’élément apparaît.</w:t>
      </w:r>
    </w:p>
    <w:p w14:paraId="1ACA79BE" w14:textId="5C51414F" w:rsidR="006948DE" w:rsidRPr="00FE7EFD" w:rsidRDefault="006948DE" w:rsidP="006948DE">
      <w:pPr>
        <w:pStyle w:val="Exercice"/>
      </w:pPr>
      <w:r w:rsidRPr="00FE7EFD">
        <w:t xml:space="preserve">Exercice </w:t>
      </w:r>
      <w:r>
        <w:t>3</w:t>
      </w:r>
      <w:r w:rsidRPr="00FE7EFD">
        <w:t xml:space="preserve"> : </w:t>
      </w:r>
      <w:r w:rsidR="00C966DD">
        <w:t xml:space="preserve">Analyse </w:t>
      </w:r>
      <w:r w:rsidR="00462967">
        <w:t>phrase</w:t>
      </w:r>
    </w:p>
    <w:p w14:paraId="155A5190" w14:textId="2476EA85" w:rsidR="006948DE" w:rsidRDefault="00C966DD" w:rsidP="006948DE">
      <w:pPr>
        <w:rPr>
          <w:iCs/>
          <w:lang w:eastAsia="fr-FR"/>
        </w:rPr>
      </w:pPr>
      <w:r w:rsidRPr="00C966DD">
        <w:rPr>
          <w:iCs/>
          <w:lang w:eastAsia="fr-FR"/>
        </w:rPr>
        <w:t>Écrire une fonction</w:t>
      </w:r>
      <w:r>
        <w:rPr>
          <w:iCs/>
          <w:lang w:eastAsia="fr-FR"/>
        </w:rPr>
        <w:t xml:space="preserve"> </w:t>
      </w:r>
      <w:r w:rsidRPr="00C966DD">
        <w:rPr>
          <w:b/>
          <w:bCs/>
          <w:i/>
          <w:lang w:eastAsia="fr-FR"/>
        </w:rPr>
        <w:t>stat</w:t>
      </w:r>
      <w:r>
        <w:rPr>
          <w:b/>
          <w:bCs/>
          <w:i/>
          <w:lang w:eastAsia="fr-FR"/>
        </w:rPr>
        <w:t xml:space="preserve"> </w:t>
      </w:r>
      <w:r w:rsidRPr="00C966DD">
        <w:rPr>
          <w:iCs/>
          <w:lang w:eastAsia="fr-FR"/>
        </w:rPr>
        <w:t>qui prend en paramètre un texte type et retourne un dictionnaire dont les clés sont les différentes lettres du texte et valeurs le nombre d'occurrences de chaque lettre on suppose le texte écrit en lettres capitales non accentué</w:t>
      </w:r>
      <w:r>
        <w:rPr>
          <w:iCs/>
          <w:lang w:eastAsia="fr-FR"/>
        </w:rPr>
        <w:t>es.</w:t>
      </w:r>
    </w:p>
    <w:p w14:paraId="010FACA4" w14:textId="4CCD4C5D" w:rsidR="00C966DD" w:rsidRDefault="00C966DD" w:rsidP="006948DE">
      <w:pPr>
        <w:rPr>
          <w:iCs/>
          <w:lang w:eastAsia="fr-FR"/>
        </w:rPr>
      </w:pPr>
      <w:r w:rsidRPr="00C966DD">
        <w:rPr>
          <w:iCs/>
          <w:lang w:eastAsia="fr-FR"/>
        </w:rPr>
        <w:t>On ne comptabilisera pas les caractère</w:t>
      </w:r>
      <w:r w:rsidR="00462967">
        <w:rPr>
          <w:iCs/>
          <w:lang w:eastAsia="fr-FR"/>
        </w:rPr>
        <w:t>s</w:t>
      </w:r>
      <w:r w:rsidRPr="00C966DD">
        <w:rPr>
          <w:iCs/>
          <w:lang w:eastAsia="fr-FR"/>
        </w:rPr>
        <w:t xml:space="preserve"> de ponctuation et des espaces</w:t>
      </w:r>
      <w:r>
        <w:rPr>
          <w:iCs/>
          <w:lang w:eastAsia="fr-FR"/>
        </w:rPr>
        <w:t>.</w:t>
      </w:r>
    </w:p>
    <w:p w14:paraId="2DADE056" w14:textId="177E490A" w:rsidR="00940A61" w:rsidRDefault="00940A61" w:rsidP="00940A61">
      <w:pPr>
        <w:pStyle w:val="Exercice"/>
      </w:pPr>
      <w:r>
        <w:t xml:space="preserve">Exercice </w:t>
      </w:r>
      <w:r w:rsidR="00F4488B">
        <w:t>4</w:t>
      </w:r>
      <w:r>
        <w:t xml:space="preserve"> :</w:t>
      </w:r>
      <w:r w:rsidR="00DA39CB">
        <w:t xml:space="preserve"> </w:t>
      </w:r>
      <w:r w:rsidR="00E946A5">
        <w:t>C</w:t>
      </w:r>
      <w:r w:rsidR="006A7F47" w:rsidRPr="006A7F47">
        <w:t>artes à jouer</w:t>
      </w:r>
    </w:p>
    <w:p w14:paraId="607029BA" w14:textId="51725FE6" w:rsidR="006A7F47" w:rsidRDefault="006A7F47" w:rsidP="006A7F47">
      <w:r>
        <w:t>O</w:t>
      </w:r>
      <w:r w:rsidRPr="006A7F47">
        <w:t xml:space="preserve">n définit une carte comme </w:t>
      </w:r>
      <w:r>
        <w:t>un</w:t>
      </w:r>
      <w:r w:rsidRPr="006A7F47">
        <w:t xml:space="preserve"> tu</w:t>
      </w:r>
      <w:r>
        <w:t>ple</w:t>
      </w:r>
      <w:r w:rsidRPr="006A7F47">
        <w:t xml:space="preserve"> </w:t>
      </w:r>
      <w:r>
        <w:t>(</w:t>
      </w:r>
      <w:r w:rsidRPr="006A7F47">
        <w:t>valeur</w:t>
      </w:r>
      <w:r>
        <w:t>,</w:t>
      </w:r>
      <w:r w:rsidRPr="006A7F47">
        <w:t xml:space="preserve"> couleur</w:t>
      </w:r>
      <w:r>
        <w:t>).</w:t>
      </w:r>
      <w:r w:rsidRPr="006A7F47">
        <w:t xml:space="preserve"> </w:t>
      </w:r>
      <w:r w:rsidRPr="006A7F47">
        <w:rPr>
          <w:b/>
          <w:bCs/>
          <w:i/>
          <w:iCs/>
        </w:rPr>
        <w:t>valeur</w:t>
      </w:r>
      <w:r w:rsidRPr="006A7F47">
        <w:t xml:space="preserve"> est un entier de 2 à 14 inclus 11 représente le valet et 14 l</w:t>
      </w:r>
      <w:r>
        <w:t>'as.</w:t>
      </w:r>
      <w:r w:rsidRPr="006A7F47">
        <w:t xml:space="preserve"> </w:t>
      </w:r>
      <w:r w:rsidRPr="006A7F47">
        <w:rPr>
          <w:b/>
          <w:bCs/>
          <w:i/>
          <w:iCs/>
        </w:rPr>
        <w:t>couleur</w:t>
      </w:r>
      <w:r w:rsidRPr="006A7F47">
        <w:t xml:space="preserve"> est</w:t>
      </w:r>
      <w:r>
        <w:t xml:space="preserve"> </w:t>
      </w:r>
      <w:r w:rsidRPr="006A7F47">
        <w:t xml:space="preserve">une chaîne de caractères parmi </w:t>
      </w:r>
      <w:r w:rsidR="00CA3923">
        <w:t>"P</w:t>
      </w:r>
      <w:r w:rsidRPr="006A7F47">
        <w:t>ique</w:t>
      </w:r>
      <w:r w:rsidR="00CA3923">
        <w:t>"</w:t>
      </w:r>
      <w:r>
        <w:t>,</w:t>
      </w:r>
      <w:r w:rsidRPr="006A7F47">
        <w:t xml:space="preserve"> </w:t>
      </w:r>
      <w:r w:rsidR="00CA3923">
        <w:t>"C</w:t>
      </w:r>
      <w:r>
        <w:t>œur</w:t>
      </w:r>
      <w:r w:rsidR="00CA3923">
        <w:t>"</w:t>
      </w:r>
      <w:r>
        <w:t>,</w:t>
      </w:r>
      <w:r w:rsidRPr="006A7F47">
        <w:t xml:space="preserve"> </w:t>
      </w:r>
      <w:r w:rsidR="00CA3923">
        <w:t>"C</w:t>
      </w:r>
      <w:r>
        <w:t>arreau</w:t>
      </w:r>
      <w:r w:rsidR="00CA3923">
        <w:t>"</w:t>
      </w:r>
      <w:r>
        <w:t xml:space="preserve"> et </w:t>
      </w:r>
      <w:r w:rsidR="00CA3923">
        <w:t>"</w:t>
      </w:r>
      <w:r>
        <w:t>T</w:t>
      </w:r>
      <w:r w:rsidRPr="006A7F47">
        <w:t>rèfle</w:t>
      </w:r>
      <w:r w:rsidR="00CA3923">
        <w:t>".</w:t>
      </w:r>
    </w:p>
    <w:p w14:paraId="5B709FDC" w14:textId="1A5791C9" w:rsidR="006A7F47" w:rsidRDefault="00CA3923" w:rsidP="00CA3923">
      <w:pPr>
        <w:pStyle w:val="Paragraphedeliste"/>
        <w:numPr>
          <w:ilvl w:val="0"/>
          <w:numId w:val="37"/>
        </w:numPr>
      </w:pPr>
      <w:r>
        <w:t>É</w:t>
      </w:r>
      <w:r w:rsidRPr="006A7F47">
        <w:t>crire</w:t>
      </w:r>
      <w:r w:rsidR="006A7F47" w:rsidRPr="006A7F47">
        <w:t xml:space="preserve"> une fonction </w:t>
      </w:r>
      <w:proofErr w:type="spellStart"/>
      <w:r w:rsidR="006A7F47" w:rsidRPr="00CA3923">
        <w:rPr>
          <w:b/>
          <w:bCs/>
          <w:i/>
          <w:iCs/>
        </w:rPr>
        <w:t>carte</w:t>
      </w:r>
      <w:r w:rsidRPr="00CA3923">
        <w:rPr>
          <w:b/>
          <w:bCs/>
          <w:i/>
          <w:iCs/>
        </w:rPr>
        <w:t>_</w:t>
      </w:r>
      <w:r w:rsidR="006A7F47" w:rsidRPr="00CA3923">
        <w:rPr>
          <w:b/>
          <w:bCs/>
          <w:i/>
          <w:iCs/>
        </w:rPr>
        <w:t>valide</w:t>
      </w:r>
      <w:proofErr w:type="spellEnd"/>
      <w:r w:rsidR="006A7F47" w:rsidRPr="006A7F47">
        <w:t xml:space="preserve"> qui prend un </w:t>
      </w:r>
      <w:r>
        <w:t>tuple</w:t>
      </w:r>
      <w:r w:rsidR="006A7F47" w:rsidRPr="006A7F47">
        <w:t xml:space="preserve"> en paramètre les retourne un booléen qui indique s'il représente une carte valide</w:t>
      </w:r>
      <w:r>
        <w:t>.</w:t>
      </w:r>
    </w:p>
    <w:p w14:paraId="48D947BB" w14:textId="0E7E2DE7" w:rsidR="006A7F47" w:rsidRDefault="00CA3923" w:rsidP="00CA3923">
      <w:pPr>
        <w:pStyle w:val="Paragraphedeliste"/>
        <w:numPr>
          <w:ilvl w:val="0"/>
          <w:numId w:val="37"/>
        </w:numPr>
      </w:pPr>
      <w:r>
        <w:t>Éc</w:t>
      </w:r>
      <w:r w:rsidRPr="006A7F47">
        <w:t>rire</w:t>
      </w:r>
      <w:r w:rsidR="006A7F47" w:rsidRPr="006A7F47">
        <w:t xml:space="preserve"> une fonction </w:t>
      </w:r>
      <w:proofErr w:type="spellStart"/>
      <w:r w:rsidR="006A7F47" w:rsidRPr="00CA3923">
        <w:rPr>
          <w:b/>
          <w:bCs/>
          <w:i/>
          <w:iCs/>
        </w:rPr>
        <w:t>no</w:t>
      </w:r>
      <w:r w:rsidRPr="00CA3923">
        <w:rPr>
          <w:b/>
          <w:bCs/>
          <w:i/>
          <w:iCs/>
        </w:rPr>
        <w:t>m_</w:t>
      </w:r>
      <w:r w:rsidR="006A7F47" w:rsidRPr="00CA3923">
        <w:rPr>
          <w:b/>
          <w:bCs/>
          <w:i/>
          <w:iCs/>
        </w:rPr>
        <w:t>carte</w:t>
      </w:r>
      <w:proofErr w:type="spellEnd"/>
      <w:r w:rsidR="006A7F47" w:rsidRPr="006A7F47">
        <w:t xml:space="preserve"> qui prend un </w:t>
      </w:r>
      <w:r>
        <w:t>tuple</w:t>
      </w:r>
      <w:r w:rsidR="006A7F47" w:rsidRPr="006A7F47">
        <w:t xml:space="preserve"> représentant une carte en paramètre et retourne une chaîne de caractères</w:t>
      </w:r>
      <w:r>
        <w:t xml:space="preserve"> </w:t>
      </w:r>
      <w:r w:rsidR="006A7F47" w:rsidRPr="006A7F47">
        <w:t xml:space="preserve">avec le nom de la carte par exemple </w:t>
      </w:r>
      <w:r>
        <w:t>"A</w:t>
      </w:r>
      <w:r w:rsidR="006A7F47" w:rsidRPr="006A7F47">
        <w:t xml:space="preserve">s de </w:t>
      </w:r>
      <w:r>
        <w:t>T</w:t>
      </w:r>
      <w:r w:rsidR="006A7F47" w:rsidRPr="006A7F47">
        <w:t>rèfle</w:t>
      </w:r>
      <w:r>
        <w:t>"</w:t>
      </w:r>
      <w:r w:rsidR="006A7F47" w:rsidRPr="006A7F47">
        <w:t xml:space="preserve"> o</w:t>
      </w:r>
      <w:r>
        <w:t>u</w:t>
      </w:r>
      <w:r w:rsidR="006A7F47" w:rsidRPr="006A7F47">
        <w:t xml:space="preserve"> </w:t>
      </w:r>
      <w:r>
        <w:t xml:space="preserve">"7 </w:t>
      </w:r>
      <w:r w:rsidR="006A7F47" w:rsidRPr="006A7F47">
        <w:t xml:space="preserve">de </w:t>
      </w:r>
      <w:r>
        <w:t>P</w:t>
      </w:r>
      <w:r w:rsidR="006A7F47" w:rsidRPr="006A7F47">
        <w:t>ique</w:t>
      </w:r>
      <w:r>
        <w:t>"</w:t>
      </w:r>
    </w:p>
    <w:p w14:paraId="324A0FE4" w14:textId="77777777" w:rsidR="00CA3923" w:rsidRDefault="00CA3923" w:rsidP="00CA3923">
      <w:pPr>
        <w:pStyle w:val="Paragraphedeliste"/>
        <w:numPr>
          <w:ilvl w:val="0"/>
          <w:numId w:val="37"/>
        </w:numPr>
      </w:pPr>
      <w:r>
        <w:t>É</w:t>
      </w:r>
      <w:r w:rsidRPr="006A7F47">
        <w:t>crire</w:t>
      </w:r>
      <w:r w:rsidR="006A7F47" w:rsidRPr="006A7F47">
        <w:t xml:space="preserve"> un programme qui crée</w:t>
      </w:r>
      <w:r>
        <w:t xml:space="preserve"> </w:t>
      </w:r>
      <w:r w:rsidR="006A7F47" w:rsidRPr="006A7F47">
        <w:t>un tableau contenant toutes les cartes d'un jeu de 52 cartes</w:t>
      </w:r>
    </w:p>
    <w:p w14:paraId="42B0013F" w14:textId="4AF7A606" w:rsidR="006A7F47" w:rsidRPr="00940A61" w:rsidRDefault="00CA3923" w:rsidP="00CA3923">
      <w:pPr>
        <w:pStyle w:val="Paragraphedeliste"/>
        <w:numPr>
          <w:ilvl w:val="0"/>
          <w:numId w:val="37"/>
        </w:numPr>
      </w:pPr>
      <w:r>
        <w:t>À</w:t>
      </w:r>
      <w:r w:rsidR="006A7F47" w:rsidRPr="006A7F47">
        <w:t xml:space="preserve"> l'aide de la fonction </w:t>
      </w:r>
      <w:proofErr w:type="spellStart"/>
      <w:r>
        <w:t>r</w:t>
      </w:r>
      <w:r w:rsidR="006A7F47" w:rsidRPr="006A7F47">
        <w:t>andom</w:t>
      </w:r>
      <w:proofErr w:type="spellEnd"/>
      <w:r>
        <w:t>() de</w:t>
      </w:r>
      <w:r w:rsidR="006A7F47" w:rsidRPr="006A7F47">
        <w:t xml:space="preserve"> la bibliothèque </w:t>
      </w:r>
      <w:proofErr w:type="spellStart"/>
      <w:r>
        <w:t>r</w:t>
      </w:r>
      <w:r w:rsidR="006A7F47" w:rsidRPr="006A7F47">
        <w:t>andom</w:t>
      </w:r>
      <w:proofErr w:type="spellEnd"/>
      <w:r>
        <w:t>,</w:t>
      </w:r>
      <w:r w:rsidR="006A7F47" w:rsidRPr="006A7F47">
        <w:t xml:space="preserve"> tirer une carte au hasard dans le tableau et afficher son nom</w:t>
      </w:r>
      <w:r>
        <w:t>.</w:t>
      </w:r>
    </w:p>
    <w:p w14:paraId="0896A534" w14:textId="2EAA206D" w:rsidR="006C14D2" w:rsidRDefault="006C14D2" w:rsidP="006C14D2">
      <w:pPr>
        <w:pStyle w:val="Exercice"/>
      </w:pPr>
      <w:r>
        <w:t xml:space="preserve">Exercice </w:t>
      </w:r>
      <w:r w:rsidR="00F4488B">
        <w:t>5</w:t>
      </w:r>
      <w:r>
        <w:t xml:space="preserve"> : QCM</w:t>
      </w:r>
    </w:p>
    <w:p w14:paraId="75BE552D" w14:textId="2D3A2F8F" w:rsidR="006C14D2" w:rsidRPr="006C14D2" w:rsidRDefault="006C14D2" w:rsidP="006C14D2">
      <w:pPr>
        <w:rPr>
          <w:lang w:eastAsia="fr-FR"/>
        </w:rPr>
      </w:pPr>
      <w:r w:rsidRPr="006C14D2">
        <w:rPr>
          <w:lang w:eastAsia="fr-FR"/>
        </w:rPr>
        <w:t xml:space="preserve">Ouvre le fichier QCM </w:t>
      </w:r>
    </w:p>
    <w:p w14:paraId="21D68BEC" w14:textId="77777777" w:rsidR="006C14D2" w:rsidRPr="006C14D2" w:rsidRDefault="006C14D2" w:rsidP="006C14D2">
      <w:pPr>
        <w:rPr>
          <w:lang w:eastAsia="fr-FR"/>
        </w:rPr>
      </w:pPr>
      <w:proofErr w:type="spellStart"/>
      <w:r w:rsidRPr="006C14D2">
        <w:rPr>
          <w:i/>
          <w:iCs/>
          <w:lang w:eastAsia="fr-FR"/>
        </w:rPr>
        <w:t>reponses_valides</w:t>
      </w:r>
      <w:proofErr w:type="spellEnd"/>
      <w:r w:rsidRPr="006C14D2">
        <w:rPr>
          <w:i/>
          <w:iCs/>
          <w:lang w:eastAsia="fr-FR"/>
        </w:rPr>
        <w:t xml:space="preserve"> </w:t>
      </w:r>
      <w:r w:rsidRPr="006C14D2">
        <w:rPr>
          <w:lang w:eastAsia="fr-FR"/>
        </w:rPr>
        <w:t>est un dictionnaire qui associe à chaque question (identifiées Q1, Q2, …) associe la bonne réponse (</w:t>
      </w:r>
      <w:proofErr w:type="spellStart"/>
      <w:r w:rsidRPr="006C14D2">
        <w:rPr>
          <w:lang w:eastAsia="fr-FR"/>
        </w:rPr>
        <w:t>a,b,c</w:t>
      </w:r>
      <w:proofErr w:type="spellEnd"/>
      <w:r w:rsidRPr="006C14D2">
        <w:rPr>
          <w:lang w:eastAsia="fr-FR"/>
        </w:rPr>
        <w:t xml:space="preserve"> ou d). </w:t>
      </w:r>
    </w:p>
    <w:p w14:paraId="3EC297DA" w14:textId="77777777" w:rsidR="006C14D2" w:rsidRPr="006C14D2" w:rsidRDefault="006C14D2" w:rsidP="006C14D2">
      <w:pPr>
        <w:rPr>
          <w:lang w:eastAsia="fr-FR"/>
        </w:rPr>
      </w:pPr>
      <w:proofErr w:type="spellStart"/>
      <w:r w:rsidRPr="006C14D2">
        <w:rPr>
          <w:i/>
          <w:iCs/>
          <w:lang w:eastAsia="fr-FR"/>
        </w:rPr>
        <w:t>reponses_candidat</w:t>
      </w:r>
      <w:proofErr w:type="spellEnd"/>
      <w:r w:rsidRPr="006C14D2">
        <w:rPr>
          <w:i/>
          <w:iCs/>
          <w:lang w:eastAsia="fr-FR"/>
        </w:rPr>
        <w:t xml:space="preserve"> </w:t>
      </w:r>
      <w:r w:rsidRPr="006C14D2">
        <w:rPr>
          <w:lang w:eastAsia="fr-FR"/>
        </w:rPr>
        <w:t xml:space="preserve">est un dictionnaire qui associe à chaque question la réponse proposée par un candidat. S’il n’a pas répondu à la question, la clé correspondante n’apparaît pas. </w:t>
      </w:r>
    </w:p>
    <w:p w14:paraId="4A486C19" w14:textId="77777777" w:rsidR="006C14D2" w:rsidRPr="006C14D2" w:rsidRDefault="006C14D2" w:rsidP="006C14D2">
      <w:pPr>
        <w:rPr>
          <w:lang w:eastAsia="fr-FR"/>
        </w:rPr>
      </w:pPr>
      <w:r w:rsidRPr="006C14D2">
        <w:rPr>
          <w:lang w:eastAsia="fr-FR"/>
        </w:rPr>
        <w:t xml:space="preserve">Une bonne réponse vaut 3 points, une mauvaise réponse fait perdre 1 point et une absence de réponse vaut 0 point. </w:t>
      </w:r>
    </w:p>
    <w:p w14:paraId="1665D0F9" w14:textId="5767D61E" w:rsidR="00715A90" w:rsidRPr="008B784E" w:rsidRDefault="006C14D2" w:rsidP="006C14D2">
      <w:r w:rsidRPr="006C14D2">
        <w:rPr>
          <w:lang w:eastAsia="fr-FR"/>
        </w:rPr>
        <w:t xml:space="preserve">Complète la fonction </w:t>
      </w:r>
      <w:proofErr w:type="spellStart"/>
      <w:r w:rsidRPr="006C14D2">
        <w:rPr>
          <w:i/>
          <w:iCs/>
          <w:lang w:eastAsia="fr-FR"/>
        </w:rPr>
        <w:t>correction_QCM</w:t>
      </w:r>
      <w:proofErr w:type="spellEnd"/>
      <w:r w:rsidRPr="006C14D2">
        <w:rPr>
          <w:i/>
          <w:iCs/>
          <w:lang w:eastAsia="fr-FR"/>
        </w:rPr>
        <w:t xml:space="preserve"> </w:t>
      </w:r>
      <w:r w:rsidRPr="006C14D2">
        <w:rPr>
          <w:lang w:eastAsia="fr-FR"/>
        </w:rPr>
        <w:t xml:space="preserve">qui prend en paramètres </w:t>
      </w:r>
      <w:proofErr w:type="spellStart"/>
      <w:r w:rsidRPr="006C14D2">
        <w:rPr>
          <w:i/>
          <w:iCs/>
          <w:lang w:eastAsia="fr-FR"/>
        </w:rPr>
        <w:t>reponses_valides</w:t>
      </w:r>
      <w:proofErr w:type="spellEnd"/>
      <w:r w:rsidRPr="006C14D2">
        <w:rPr>
          <w:i/>
          <w:iCs/>
          <w:lang w:eastAsia="fr-FR"/>
        </w:rPr>
        <w:t xml:space="preserve"> </w:t>
      </w:r>
      <w:r w:rsidRPr="006C14D2">
        <w:rPr>
          <w:lang w:eastAsia="fr-FR"/>
        </w:rPr>
        <w:t xml:space="preserve">et </w:t>
      </w:r>
      <w:proofErr w:type="spellStart"/>
      <w:r w:rsidRPr="006C14D2">
        <w:rPr>
          <w:i/>
          <w:iCs/>
          <w:lang w:eastAsia="fr-FR"/>
        </w:rPr>
        <w:t>reponses_candidat</w:t>
      </w:r>
      <w:proofErr w:type="spellEnd"/>
      <w:r w:rsidRPr="006C14D2">
        <w:rPr>
          <w:i/>
          <w:iCs/>
          <w:lang w:eastAsia="fr-FR"/>
        </w:rPr>
        <w:t xml:space="preserve"> </w:t>
      </w:r>
      <w:r w:rsidRPr="006C14D2">
        <w:rPr>
          <w:lang w:eastAsia="fr-FR"/>
        </w:rPr>
        <w:t>et qui retourne le nombre de points obtenus par le candidat.</w:t>
      </w:r>
    </w:p>
    <w:sectPr w:rsidR="00715A90" w:rsidRPr="008B784E" w:rsidSect="000B23DE">
      <w:headerReference w:type="even" r:id="rId8"/>
      <w:headerReference w:type="default" r:id="rId9"/>
      <w:footerReference w:type="even" r:id="rId10"/>
      <w:footerReference w:type="default" r:id="rId11"/>
      <w:headerReference w:type="first" r:id="rId12"/>
      <w:footerReference w:type="first" r:id="rId13"/>
      <w:pgSz w:w="11906" w:h="16838"/>
      <w:pgMar w:top="851" w:right="851" w:bottom="851" w:left="85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0A243" w14:textId="77777777" w:rsidR="004A0358" w:rsidRDefault="004A0358" w:rsidP="009F26EA">
      <w:pPr>
        <w:spacing w:line="240" w:lineRule="auto"/>
      </w:pPr>
      <w:r>
        <w:separator/>
      </w:r>
    </w:p>
  </w:endnote>
  <w:endnote w:type="continuationSeparator" w:id="0">
    <w:p w14:paraId="4C4A72D0" w14:textId="77777777" w:rsidR="004A0358" w:rsidRDefault="004A0358" w:rsidP="009F26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AA6A0" w14:textId="77777777" w:rsidR="00F646DA" w:rsidRDefault="00F646D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58" w:type="dxa"/>
      <w:tblInd w:w="-431"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058"/>
    </w:tblGrid>
    <w:tr w:rsidR="006339A1" w:rsidRPr="000D41C8" w14:paraId="73791E2F" w14:textId="77777777" w:rsidTr="000B23DE">
      <w:tc>
        <w:tcPr>
          <w:tcW w:w="11058" w:type="dxa"/>
          <w:shd w:val="clear" w:color="auto" w:fill="C4BC96" w:themeFill="background2" w:themeFillShade="BF"/>
        </w:tcPr>
        <w:p w14:paraId="634BF168" w14:textId="3F7AF2D9" w:rsidR="006339A1" w:rsidRPr="000D41C8" w:rsidRDefault="0080757D" w:rsidP="00B50ECD">
          <w:pPr>
            <w:tabs>
              <w:tab w:val="right" w:pos="11091"/>
            </w:tabs>
            <w:spacing w:line="240" w:lineRule="auto"/>
            <w:ind w:left="0"/>
          </w:pPr>
          <w:r w:rsidRPr="00527B0C">
            <w:rPr>
              <w:rFonts w:cs="Arial"/>
              <w:i/>
              <w:iCs/>
            </w:rPr>
            <w:fldChar w:fldCharType="begin"/>
          </w:r>
          <w:r w:rsidRPr="00527B0C">
            <w:rPr>
              <w:rFonts w:cs="Arial"/>
              <w:i/>
              <w:iCs/>
            </w:rPr>
            <w:instrText xml:space="preserve"> FILENAME  \* FirstCap  \* MERGEFORMAT </w:instrText>
          </w:r>
          <w:r w:rsidRPr="00527B0C">
            <w:rPr>
              <w:rFonts w:cs="Arial"/>
              <w:i/>
              <w:iCs/>
            </w:rPr>
            <w:fldChar w:fldCharType="separate"/>
          </w:r>
          <w:r w:rsidR="00F646DA">
            <w:rPr>
              <w:rFonts w:cs="Arial"/>
              <w:i/>
              <w:iCs/>
              <w:noProof/>
            </w:rPr>
            <w:t>Exercice dictionnaire.docx</w:t>
          </w:r>
          <w:r w:rsidRPr="00527B0C">
            <w:rPr>
              <w:rFonts w:cs="Arial"/>
              <w:i/>
              <w:iCs/>
              <w:noProof/>
            </w:rPr>
            <w:fldChar w:fldCharType="end"/>
          </w:r>
          <w:r w:rsidR="006339A1" w:rsidRPr="000D41C8">
            <w:rPr>
              <w:b/>
              <w:color w:val="FFFFFF"/>
            </w:rPr>
            <w:tab/>
          </w:r>
          <w:r w:rsidR="006339A1" w:rsidRPr="00F515FE">
            <w:rPr>
              <w:rFonts w:asciiTheme="majorHAnsi" w:hAnsiTheme="majorHAnsi"/>
              <w:b/>
              <w:i/>
            </w:rPr>
            <w:t xml:space="preserve">Page </w:t>
          </w:r>
          <w:r w:rsidR="0044266E" w:rsidRPr="00F515FE">
            <w:rPr>
              <w:rFonts w:asciiTheme="majorHAnsi" w:hAnsiTheme="majorHAnsi"/>
              <w:b/>
              <w:i/>
            </w:rPr>
            <w:fldChar w:fldCharType="begin"/>
          </w:r>
          <w:r w:rsidR="006339A1" w:rsidRPr="00F515FE">
            <w:rPr>
              <w:rFonts w:asciiTheme="majorHAnsi" w:hAnsiTheme="majorHAnsi"/>
              <w:b/>
              <w:i/>
            </w:rPr>
            <w:instrText xml:space="preserve"> PAGE </w:instrText>
          </w:r>
          <w:r w:rsidR="0044266E" w:rsidRPr="00F515FE">
            <w:rPr>
              <w:rFonts w:asciiTheme="majorHAnsi" w:hAnsiTheme="majorHAnsi"/>
              <w:b/>
              <w:i/>
            </w:rPr>
            <w:fldChar w:fldCharType="separate"/>
          </w:r>
          <w:r w:rsidR="00330351">
            <w:rPr>
              <w:rFonts w:asciiTheme="majorHAnsi" w:hAnsiTheme="majorHAnsi"/>
              <w:b/>
              <w:i/>
              <w:noProof/>
            </w:rPr>
            <w:t>15</w:t>
          </w:r>
          <w:r w:rsidR="0044266E" w:rsidRPr="00F515FE">
            <w:rPr>
              <w:rFonts w:asciiTheme="majorHAnsi" w:hAnsiTheme="majorHAnsi"/>
              <w:b/>
              <w:i/>
            </w:rPr>
            <w:fldChar w:fldCharType="end"/>
          </w:r>
        </w:p>
      </w:tc>
    </w:tr>
  </w:tbl>
  <w:p w14:paraId="0887F780" w14:textId="77777777" w:rsidR="006339A1" w:rsidRDefault="006339A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8E74D" w14:textId="77777777" w:rsidR="00F646DA" w:rsidRDefault="00F646D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84CCD" w14:textId="77777777" w:rsidR="004A0358" w:rsidRDefault="004A0358" w:rsidP="009F26EA">
      <w:pPr>
        <w:spacing w:line="240" w:lineRule="auto"/>
      </w:pPr>
      <w:r>
        <w:separator/>
      </w:r>
    </w:p>
  </w:footnote>
  <w:footnote w:type="continuationSeparator" w:id="0">
    <w:p w14:paraId="37C8EA8F" w14:textId="77777777" w:rsidR="004A0358" w:rsidRDefault="004A0358" w:rsidP="009F26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1C4B1" w14:textId="77777777" w:rsidR="006339A1" w:rsidRDefault="004A0358">
    <w:pPr>
      <w:pStyle w:val="En-tte"/>
    </w:pPr>
    <w:r>
      <w:rPr>
        <w:noProof/>
      </w:rPr>
      <w:pict w14:anchorId="4F4A72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1896751" o:spid="_x0000_s1027" type="#_x0000_t136" style="position:absolute;left:0;text-align:left;margin-left:0;margin-top:0;width:447.65pt;height:191.85pt;rotation:315;z-index:-251658240;mso-position-horizontal:center;mso-position-horizontal-relative:margin;mso-position-vertical:center;mso-position-vertical-relative:margin" o:allowincell="f" fillcolor="silver" stroked="f">
          <v:fill opacity=".5"/>
          <v:textpath style="font-family:&quot;Calibri&quot;;font-size:1pt" string="CORRIG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57" w:type="dxa"/>
      <w:tblInd w:w="-456" w:type="dxa"/>
      <w:tblBorders>
        <w:top w:val="single" w:sz="24" w:space="0" w:color="FFFFFF"/>
        <w:left w:val="single" w:sz="24" w:space="0" w:color="FFFFFF"/>
        <w:bottom w:val="single" w:sz="24" w:space="0" w:color="FFFFFF"/>
        <w:right w:val="single" w:sz="24" w:space="0" w:color="FFFFFF"/>
        <w:insideV w:val="single" w:sz="24" w:space="0" w:color="FFFFFF"/>
      </w:tblBorders>
      <w:tblLayout w:type="fixed"/>
      <w:tblLook w:val="04A0" w:firstRow="1" w:lastRow="0" w:firstColumn="1" w:lastColumn="0" w:noHBand="0" w:noVBand="1"/>
    </w:tblPr>
    <w:tblGrid>
      <w:gridCol w:w="1422"/>
      <w:gridCol w:w="6942"/>
      <w:gridCol w:w="1843"/>
      <w:gridCol w:w="850"/>
    </w:tblGrid>
    <w:tr w:rsidR="006339A1" w:rsidRPr="000D41C8" w14:paraId="75C49CD1" w14:textId="77777777" w:rsidTr="000B23DE">
      <w:trPr>
        <w:trHeight w:val="567"/>
      </w:trPr>
      <w:tc>
        <w:tcPr>
          <w:tcW w:w="1422" w:type="dxa"/>
          <w:shd w:val="clear" w:color="auto" w:fill="C4BC96" w:themeFill="background2" w:themeFillShade="BF"/>
          <w:vAlign w:val="center"/>
        </w:tcPr>
        <w:p w14:paraId="5995ED30" w14:textId="77777777" w:rsidR="006339A1" w:rsidRPr="008B784E" w:rsidRDefault="000B23DE" w:rsidP="000B23DE">
          <w:pPr>
            <w:pStyle w:val="En-tte"/>
            <w:tabs>
              <w:tab w:val="clear" w:pos="4536"/>
              <w:tab w:val="clear" w:pos="9072"/>
            </w:tabs>
            <w:ind w:left="0"/>
            <w:jc w:val="center"/>
            <w:rPr>
              <w:rFonts w:asciiTheme="majorHAnsi" w:hAnsiTheme="majorHAnsi"/>
              <w:bCs/>
              <w:i/>
              <w:szCs w:val="20"/>
            </w:rPr>
          </w:pPr>
          <w:r>
            <w:rPr>
              <w:rFonts w:asciiTheme="majorHAnsi" w:hAnsiTheme="majorHAnsi"/>
              <w:b/>
              <w:i/>
              <w:szCs w:val="20"/>
            </w:rPr>
            <w:t>NSI</w:t>
          </w:r>
        </w:p>
      </w:tc>
      <w:tc>
        <w:tcPr>
          <w:tcW w:w="6942" w:type="dxa"/>
          <w:shd w:val="clear" w:color="auto" w:fill="C4BC96" w:themeFill="background2" w:themeFillShade="BF"/>
          <w:vAlign w:val="center"/>
        </w:tcPr>
        <w:p w14:paraId="67B91FC7" w14:textId="4E4802BD" w:rsidR="006339A1" w:rsidRPr="008B784E" w:rsidRDefault="00524D43" w:rsidP="00C27216">
          <w:pPr>
            <w:pStyle w:val="En-tte"/>
            <w:tabs>
              <w:tab w:val="clear" w:pos="4536"/>
              <w:tab w:val="clear" w:pos="9072"/>
            </w:tabs>
            <w:ind w:left="0"/>
            <w:jc w:val="center"/>
            <w:rPr>
              <w:rFonts w:asciiTheme="majorHAnsi" w:hAnsiTheme="majorHAnsi"/>
              <w:b/>
              <w:sz w:val="32"/>
              <w:szCs w:val="32"/>
            </w:rPr>
          </w:pPr>
          <w:r>
            <w:rPr>
              <w:rFonts w:asciiTheme="majorHAnsi" w:hAnsiTheme="majorHAnsi"/>
              <w:b/>
              <w:sz w:val="32"/>
              <w:szCs w:val="32"/>
            </w:rPr>
            <w:t>Exercice</w:t>
          </w:r>
          <w:r w:rsidR="00527B0C">
            <w:rPr>
              <w:rFonts w:asciiTheme="majorHAnsi" w:hAnsiTheme="majorHAnsi"/>
              <w:b/>
              <w:sz w:val="32"/>
              <w:szCs w:val="32"/>
            </w:rPr>
            <w:t>s</w:t>
          </w:r>
          <w:r>
            <w:rPr>
              <w:rFonts w:asciiTheme="majorHAnsi" w:hAnsiTheme="majorHAnsi"/>
              <w:b/>
              <w:sz w:val="32"/>
              <w:szCs w:val="32"/>
            </w:rPr>
            <w:t xml:space="preserve"> Python </w:t>
          </w:r>
          <w:r w:rsidR="00277651">
            <w:rPr>
              <w:rFonts w:asciiTheme="majorHAnsi" w:hAnsiTheme="majorHAnsi"/>
              <w:b/>
              <w:sz w:val="32"/>
              <w:szCs w:val="32"/>
            </w:rPr>
            <w:t>dictionnaire</w:t>
          </w:r>
        </w:p>
      </w:tc>
      <w:tc>
        <w:tcPr>
          <w:tcW w:w="1843" w:type="dxa"/>
          <w:tcBorders>
            <w:top w:val="single" w:sz="24" w:space="0" w:color="FFFFFF"/>
            <w:bottom w:val="single" w:sz="24" w:space="0" w:color="FFFFFF"/>
            <w:right w:val="nil"/>
          </w:tcBorders>
          <w:shd w:val="clear" w:color="auto" w:fill="C4BC96" w:themeFill="background2" w:themeFillShade="BF"/>
          <w:vAlign w:val="center"/>
        </w:tcPr>
        <w:p w14:paraId="44051139" w14:textId="77777777" w:rsidR="006339A1" w:rsidRPr="00C27216" w:rsidRDefault="006339A1" w:rsidP="00B01E38">
          <w:pPr>
            <w:pStyle w:val="En-tte"/>
            <w:ind w:left="0"/>
            <w:jc w:val="center"/>
            <w:rPr>
              <w:rFonts w:asciiTheme="majorHAnsi" w:hAnsiTheme="majorHAnsi"/>
              <w:b/>
              <w:i/>
              <w:szCs w:val="20"/>
            </w:rPr>
          </w:pPr>
          <w:r w:rsidRPr="00C27216">
            <w:rPr>
              <w:rFonts w:asciiTheme="majorHAnsi" w:hAnsiTheme="majorHAnsi"/>
              <w:b/>
              <w:i/>
              <w:szCs w:val="20"/>
            </w:rPr>
            <w:t>Lycée P. Mendes France</w:t>
          </w:r>
        </w:p>
      </w:tc>
      <w:tc>
        <w:tcPr>
          <w:tcW w:w="850" w:type="dxa"/>
          <w:tcBorders>
            <w:top w:val="single" w:sz="24" w:space="0" w:color="FFFFFF"/>
            <w:left w:val="nil"/>
            <w:bottom w:val="single" w:sz="24" w:space="0" w:color="FFFFFF"/>
          </w:tcBorders>
          <w:shd w:val="clear" w:color="auto" w:fill="C4BC96" w:themeFill="background2" w:themeFillShade="BF"/>
        </w:tcPr>
        <w:p w14:paraId="1172A22F" w14:textId="77777777" w:rsidR="006339A1" w:rsidRPr="000D41C8" w:rsidRDefault="006339A1" w:rsidP="009A0E5B">
          <w:pPr>
            <w:pStyle w:val="En-tte"/>
            <w:tabs>
              <w:tab w:val="left" w:pos="459"/>
            </w:tabs>
            <w:ind w:left="-108" w:right="240"/>
            <w:jc w:val="left"/>
          </w:pPr>
          <w:r>
            <w:rPr>
              <w:noProof/>
              <w:lang w:val="fr-LU" w:eastAsia="fr-LU"/>
            </w:rPr>
            <w:drawing>
              <wp:inline distT="0" distB="0" distL="0" distR="0" wp14:anchorId="760A4524" wp14:editId="030B6367">
                <wp:extent cx="457200" cy="336550"/>
                <wp:effectExtent l="19050" t="0" r="0" b="0"/>
                <wp:docPr id="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clrChange>
                            <a:clrFrom>
                              <a:srgbClr val="FFFFFF"/>
                            </a:clrFrom>
                            <a:clrTo>
                              <a:srgbClr val="FFFFFF">
                                <a:alpha val="0"/>
                              </a:srgbClr>
                            </a:clrTo>
                          </a:clrChange>
                          <a:lum contrast="10000"/>
                        </a:blip>
                        <a:srcRect/>
                        <a:stretch>
                          <a:fillRect/>
                        </a:stretch>
                      </pic:blipFill>
                      <pic:spPr bwMode="auto">
                        <a:xfrm>
                          <a:off x="0" y="0"/>
                          <a:ext cx="459458" cy="338212"/>
                        </a:xfrm>
                        <a:prstGeom prst="rect">
                          <a:avLst/>
                        </a:prstGeom>
                        <a:noFill/>
                        <a:ln w="9525">
                          <a:noFill/>
                          <a:miter lim="800000"/>
                          <a:headEnd/>
                          <a:tailEnd/>
                        </a:ln>
                      </pic:spPr>
                    </pic:pic>
                  </a:graphicData>
                </a:graphic>
              </wp:inline>
            </w:drawing>
          </w:r>
        </w:p>
      </w:tc>
    </w:tr>
  </w:tbl>
  <w:p w14:paraId="12C10387" w14:textId="77777777" w:rsidR="006339A1" w:rsidRDefault="006339A1" w:rsidP="001D6202">
    <w:pPr>
      <w:pStyle w:val="En-tte"/>
      <w:spacing w:line="48" w:lineRule="auto"/>
      <w:ind w:lef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7D4A" w14:textId="77777777" w:rsidR="006339A1" w:rsidRDefault="004A0358">
    <w:pPr>
      <w:pStyle w:val="En-tte"/>
    </w:pPr>
    <w:r>
      <w:rPr>
        <w:noProof/>
      </w:rPr>
      <w:pict w14:anchorId="66F11A7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1896750" o:spid="_x0000_s1026" type="#_x0000_t136" style="position:absolute;left:0;text-align:left;margin-left:0;margin-top:0;width:447.65pt;height:191.85pt;rotation:315;z-index:-251659264;mso-position-horizontal:center;mso-position-horizontal-relative:margin;mso-position-vertical:center;mso-position-vertical-relative:margin" o:allowincell="f" fillcolor="silver" stroked="f">
          <v:fill opacity=".5"/>
          <v:textpath style="font-family:&quot;Calibri&quot;;font-size:1pt" string="CORRIG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06B2"/>
    <w:multiLevelType w:val="hybridMultilevel"/>
    <w:tmpl w:val="08DC4378"/>
    <w:lvl w:ilvl="0" w:tplc="A8B832F6">
      <w:start w:val="1"/>
      <w:numFmt w:val="bullet"/>
      <w:lvlText w:val=""/>
      <w:lvlJc w:val="left"/>
      <w:pPr>
        <w:ind w:left="360" w:hanging="360"/>
      </w:pPr>
      <w:rPr>
        <w:rFonts w:ascii="Wingdings" w:hAnsi="Wingdings"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E84695"/>
    <w:multiLevelType w:val="hybridMultilevel"/>
    <w:tmpl w:val="E65A98F2"/>
    <w:lvl w:ilvl="0" w:tplc="FFFFFFFF">
      <w:start w:val="1"/>
      <w:numFmt w:val="decimal"/>
      <w:lvlText w:val="%1."/>
      <w:lvlJc w:val="left"/>
      <w:pPr>
        <w:ind w:left="1117" w:hanging="360"/>
      </w:pPr>
    </w:lvl>
    <w:lvl w:ilvl="1" w:tplc="FFFFFFFF" w:tentative="1">
      <w:start w:val="1"/>
      <w:numFmt w:val="lowerLetter"/>
      <w:lvlText w:val="%2."/>
      <w:lvlJc w:val="left"/>
      <w:pPr>
        <w:ind w:left="1837" w:hanging="360"/>
      </w:pPr>
    </w:lvl>
    <w:lvl w:ilvl="2" w:tplc="FFFFFFFF" w:tentative="1">
      <w:start w:val="1"/>
      <w:numFmt w:val="lowerRoman"/>
      <w:lvlText w:val="%3."/>
      <w:lvlJc w:val="right"/>
      <w:pPr>
        <w:ind w:left="2557" w:hanging="180"/>
      </w:pPr>
    </w:lvl>
    <w:lvl w:ilvl="3" w:tplc="FFFFFFFF" w:tentative="1">
      <w:start w:val="1"/>
      <w:numFmt w:val="decimal"/>
      <w:lvlText w:val="%4."/>
      <w:lvlJc w:val="left"/>
      <w:pPr>
        <w:ind w:left="3277" w:hanging="360"/>
      </w:pPr>
    </w:lvl>
    <w:lvl w:ilvl="4" w:tplc="FFFFFFFF" w:tentative="1">
      <w:start w:val="1"/>
      <w:numFmt w:val="lowerLetter"/>
      <w:lvlText w:val="%5."/>
      <w:lvlJc w:val="left"/>
      <w:pPr>
        <w:ind w:left="3997" w:hanging="360"/>
      </w:pPr>
    </w:lvl>
    <w:lvl w:ilvl="5" w:tplc="FFFFFFFF" w:tentative="1">
      <w:start w:val="1"/>
      <w:numFmt w:val="lowerRoman"/>
      <w:lvlText w:val="%6."/>
      <w:lvlJc w:val="right"/>
      <w:pPr>
        <w:ind w:left="4717" w:hanging="180"/>
      </w:pPr>
    </w:lvl>
    <w:lvl w:ilvl="6" w:tplc="FFFFFFFF" w:tentative="1">
      <w:start w:val="1"/>
      <w:numFmt w:val="decimal"/>
      <w:lvlText w:val="%7."/>
      <w:lvlJc w:val="left"/>
      <w:pPr>
        <w:ind w:left="5437" w:hanging="360"/>
      </w:pPr>
    </w:lvl>
    <w:lvl w:ilvl="7" w:tplc="FFFFFFFF" w:tentative="1">
      <w:start w:val="1"/>
      <w:numFmt w:val="lowerLetter"/>
      <w:lvlText w:val="%8."/>
      <w:lvlJc w:val="left"/>
      <w:pPr>
        <w:ind w:left="6157" w:hanging="360"/>
      </w:pPr>
    </w:lvl>
    <w:lvl w:ilvl="8" w:tplc="FFFFFFFF" w:tentative="1">
      <w:start w:val="1"/>
      <w:numFmt w:val="lowerRoman"/>
      <w:lvlText w:val="%9."/>
      <w:lvlJc w:val="right"/>
      <w:pPr>
        <w:ind w:left="6877" w:hanging="180"/>
      </w:pPr>
    </w:lvl>
  </w:abstractNum>
  <w:abstractNum w:abstractNumId="2" w15:restartNumberingAfterBreak="0">
    <w:nsid w:val="0D261032"/>
    <w:multiLevelType w:val="hybridMultilevel"/>
    <w:tmpl w:val="0232B506"/>
    <w:lvl w:ilvl="0" w:tplc="551CA588">
      <w:start w:val="1"/>
      <w:numFmt w:val="bullet"/>
      <w:lvlText w:val=""/>
      <w:lvlJc w:val="left"/>
      <w:pPr>
        <w:ind w:left="1741" w:hanging="360"/>
      </w:pPr>
      <w:rPr>
        <w:rFonts w:ascii="Wingdings" w:hAnsi="Wingdings" w:hint="default"/>
        <w:b/>
        <w:i w:val="0"/>
        <w:color w:val="7030A0"/>
      </w:rPr>
    </w:lvl>
    <w:lvl w:ilvl="1" w:tplc="040C0003" w:tentative="1">
      <w:start w:val="1"/>
      <w:numFmt w:val="bullet"/>
      <w:lvlText w:val="o"/>
      <w:lvlJc w:val="left"/>
      <w:pPr>
        <w:ind w:left="2461" w:hanging="360"/>
      </w:pPr>
      <w:rPr>
        <w:rFonts w:ascii="Courier New" w:hAnsi="Courier New" w:cs="Courier New" w:hint="default"/>
      </w:rPr>
    </w:lvl>
    <w:lvl w:ilvl="2" w:tplc="040C0005" w:tentative="1">
      <w:start w:val="1"/>
      <w:numFmt w:val="bullet"/>
      <w:lvlText w:val=""/>
      <w:lvlJc w:val="left"/>
      <w:pPr>
        <w:ind w:left="3181" w:hanging="360"/>
      </w:pPr>
      <w:rPr>
        <w:rFonts w:ascii="Wingdings" w:hAnsi="Wingdings" w:hint="default"/>
      </w:rPr>
    </w:lvl>
    <w:lvl w:ilvl="3" w:tplc="040C0001" w:tentative="1">
      <w:start w:val="1"/>
      <w:numFmt w:val="bullet"/>
      <w:lvlText w:val=""/>
      <w:lvlJc w:val="left"/>
      <w:pPr>
        <w:ind w:left="3901" w:hanging="360"/>
      </w:pPr>
      <w:rPr>
        <w:rFonts w:ascii="Symbol" w:hAnsi="Symbol" w:hint="default"/>
      </w:rPr>
    </w:lvl>
    <w:lvl w:ilvl="4" w:tplc="040C0003" w:tentative="1">
      <w:start w:val="1"/>
      <w:numFmt w:val="bullet"/>
      <w:lvlText w:val="o"/>
      <w:lvlJc w:val="left"/>
      <w:pPr>
        <w:ind w:left="4621" w:hanging="360"/>
      </w:pPr>
      <w:rPr>
        <w:rFonts w:ascii="Courier New" w:hAnsi="Courier New" w:cs="Courier New" w:hint="default"/>
      </w:rPr>
    </w:lvl>
    <w:lvl w:ilvl="5" w:tplc="040C0005" w:tentative="1">
      <w:start w:val="1"/>
      <w:numFmt w:val="bullet"/>
      <w:lvlText w:val=""/>
      <w:lvlJc w:val="left"/>
      <w:pPr>
        <w:ind w:left="5341" w:hanging="360"/>
      </w:pPr>
      <w:rPr>
        <w:rFonts w:ascii="Wingdings" w:hAnsi="Wingdings" w:hint="default"/>
      </w:rPr>
    </w:lvl>
    <w:lvl w:ilvl="6" w:tplc="040C0001" w:tentative="1">
      <w:start w:val="1"/>
      <w:numFmt w:val="bullet"/>
      <w:lvlText w:val=""/>
      <w:lvlJc w:val="left"/>
      <w:pPr>
        <w:ind w:left="6061" w:hanging="360"/>
      </w:pPr>
      <w:rPr>
        <w:rFonts w:ascii="Symbol" w:hAnsi="Symbol" w:hint="default"/>
      </w:rPr>
    </w:lvl>
    <w:lvl w:ilvl="7" w:tplc="040C0003" w:tentative="1">
      <w:start w:val="1"/>
      <w:numFmt w:val="bullet"/>
      <w:lvlText w:val="o"/>
      <w:lvlJc w:val="left"/>
      <w:pPr>
        <w:ind w:left="6781" w:hanging="360"/>
      </w:pPr>
      <w:rPr>
        <w:rFonts w:ascii="Courier New" w:hAnsi="Courier New" w:cs="Courier New" w:hint="default"/>
      </w:rPr>
    </w:lvl>
    <w:lvl w:ilvl="8" w:tplc="040C0005" w:tentative="1">
      <w:start w:val="1"/>
      <w:numFmt w:val="bullet"/>
      <w:lvlText w:val=""/>
      <w:lvlJc w:val="left"/>
      <w:pPr>
        <w:ind w:left="7501" w:hanging="360"/>
      </w:pPr>
      <w:rPr>
        <w:rFonts w:ascii="Wingdings" w:hAnsi="Wingdings" w:hint="default"/>
      </w:rPr>
    </w:lvl>
  </w:abstractNum>
  <w:abstractNum w:abstractNumId="3" w15:restartNumberingAfterBreak="0">
    <w:nsid w:val="0DE407CF"/>
    <w:multiLevelType w:val="hybridMultilevel"/>
    <w:tmpl w:val="155CBA46"/>
    <w:lvl w:ilvl="0" w:tplc="BF7C8398">
      <w:start w:val="1"/>
      <w:numFmt w:val="bullet"/>
      <w:lvlText w:val=""/>
      <w:lvlJc w:val="left"/>
      <w:pPr>
        <w:ind w:left="720" w:hanging="360"/>
      </w:pPr>
      <w:rPr>
        <w:rFonts w:ascii="Wingdings" w:hAnsi="Wingdings"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451B8E"/>
    <w:multiLevelType w:val="hybridMultilevel"/>
    <w:tmpl w:val="8A462FB0"/>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5" w15:restartNumberingAfterBreak="0">
    <w:nsid w:val="14F81295"/>
    <w:multiLevelType w:val="hybridMultilevel"/>
    <w:tmpl w:val="2482E08E"/>
    <w:lvl w:ilvl="0" w:tplc="962C8166">
      <w:start w:val="1"/>
      <w:numFmt w:val="bullet"/>
      <w:lvlText w:val="-"/>
      <w:lvlJc w:val="left"/>
      <w:pPr>
        <w:ind w:left="2422" w:hanging="360"/>
      </w:pPr>
      <w:rPr>
        <w:rFonts w:ascii="Times New Roman" w:hAnsi="Times New Roman" w:cs="Times New Roman" w:hint="default"/>
      </w:rPr>
    </w:lvl>
    <w:lvl w:ilvl="1" w:tplc="040C0003" w:tentative="1">
      <w:start w:val="1"/>
      <w:numFmt w:val="bullet"/>
      <w:lvlText w:val="o"/>
      <w:lvlJc w:val="left"/>
      <w:pPr>
        <w:ind w:left="3142" w:hanging="360"/>
      </w:pPr>
      <w:rPr>
        <w:rFonts w:ascii="Courier New" w:hAnsi="Courier New" w:cs="Courier New" w:hint="default"/>
      </w:rPr>
    </w:lvl>
    <w:lvl w:ilvl="2" w:tplc="040C0005" w:tentative="1">
      <w:start w:val="1"/>
      <w:numFmt w:val="bullet"/>
      <w:lvlText w:val=""/>
      <w:lvlJc w:val="left"/>
      <w:pPr>
        <w:ind w:left="3862" w:hanging="360"/>
      </w:pPr>
      <w:rPr>
        <w:rFonts w:ascii="Wingdings" w:hAnsi="Wingdings" w:hint="default"/>
      </w:rPr>
    </w:lvl>
    <w:lvl w:ilvl="3" w:tplc="040C0001" w:tentative="1">
      <w:start w:val="1"/>
      <w:numFmt w:val="bullet"/>
      <w:lvlText w:val=""/>
      <w:lvlJc w:val="left"/>
      <w:pPr>
        <w:ind w:left="4582" w:hanging="360"/>
      </w:pPr>
      <w:rPr>
        <w:rFonts w:ascii="Symbol" w:hAnsi="Symbol" w:hint="default"/>
      </w:rPr>
    </w:lvl>
    <w:lvl w:ilvl="4" w:tplc="040C0003" w:tentative="1">
      <w:start w:val="1"/>
      <w:numFmt w:val="bullet"/>
      <w:lvlText w:val="o"/>
      <w:lvlJc w:val="left"/>
      <w:pPr>
        <w:ind w:left="5302" w:hanging="360"/>
      </w:pPr>
      <w:rPr>
        <w:rFonts w:ascii="Courier New" w:hAnsi="Courier New" w:cs="Courier New" w:hint="default"/>
      </w:rPr>
    </w:lvl>
    <w:lvl w:ilvl="5" w:tplc="040C0005" w:tentative="1">
      <w:start w:val="1"/>
      <w:numFmt w:val="bullet"/>
      <w:lvlText w:val=""/>
      <w:lvlJc w:val="left"/>
      <w:pPr>
        <w:ind w:left="6022" w:hanging="360"/>
      </w:pPr>
      <w:rPr>
        <w:rFonts w:ascii="Wingdings" w:hAnsi="Wingdings" w:hint="default"/>
      </w:rPr>
    </w:lvl>
    <w:lvl w:ilvl="6" w:tplc="040C0001" w:tentative="1">
      <w:start w:val="1"/>
      <w:numFmt w:val="bullet"/>
      <w:lvlText w:val=""/>
      <w:lvlJc w:val="left"/>
      <w:pPr>
        <w:ind w:left="6742" w:hanging="360"/>
      </w:pPr>
      <w:rPr>
        <w:rFonts w:ascii="Symbol" w:hAnsi="Symbol" w:hint="default"/>
      </w:rPr>
    </w:lvl>
    <w:lvl w:ilvl="7" w:tplc="040C0003" w:tentative="1">
      <w:start w:val="1"/>
      <w:numFmt w:val="bullet"/>
      <w:lvlText w:val="o"/>
      <w:lvlJc w:val="left"/>
      <w:pPr>
        <w:ind w:left="7462" w:hanging="360"/>
      </w:pPr>
      <w:rPr>
        <w:rFonts w:ascii="Courier New" w:hAnsi="Courier New" w:cs="Courier New" w:hint="default"/>
      </w:rPr>
    </w:lvl>
    <w:lvl w:ilvl="8" w:tplc="040C0005" w:tentative="1">
      <w:start w:val="1"/>
      <w:numFmt w:val="bullet"/>
      <w:lvlText w:val=""/>
      <w:lvlJc w:val="left"/>
      <w:pPr>
        <w:ind w:left="8182" w:hanging="360"/>
      </w:pPr>
      <w:rPr>
        <w:rFonts w:ascii="Wingdings" w:hAnsi="Wingdings" w:hint="default"/>
      </w:rPr>
    </w:lvl>
  </w:abstractNum>
  <w:abstractNum w:abstractNumId="6" w15:restartNumberingAfterBreak="0">
    <w:nsid w:val="1D877E72"/>
    <w:multiLevelType w:val="hybridMultilevel"/>
    <w:tmpl w:val="4364B5E0"/>
    <w:lvl w:ilvl="0" w:tplc="027EDD02">
      <w:start w:val="1"/>
      <w:numFmt w:val="decimal"/>
      <w:lvlText w:val="%1."/>
      <w:lvlJc w:val="left"/>
      <w:pPr>
        <w:ind w:left="1117" w:hanging="360"/>
      </w:pPr>
    </w:lvl>
    <w:lvl w:ilvl="1" w:tplc="040C0019" w:tentative="1">
      <w:start w:val="1"/>
      <w:numFmt w:val="lowerLetter"/>
      <w:lvlText w:val="%2."/>
      <w:lvlJc w:val="left"/>
      <w:pPr>
        <w:ind w:left="1837" w:hanging="360"/>
      </w:pPr>
    </w:lvl>
    <w:lvl w:ilvl="2" w:tplc="040C001B" w:tentative="1">
      <w:start w:val="1"/>
      <w:numFmt w:val="lowerRoman"/>
      <w:lvlText w:val="%3."/>
      <w:lvlJc w:val="right"/>
      <w:pPr>
        <w:ind w:left="2557" w:hanging="180"/>
      </w:pPr>
    </w:lvl>
    <w:lvl w:ilvl="3" w:tplc="040C000F" w:tentative="1">
      <w:start w:val="1"/>
      <w:numFmt w:val="decimal"/>
      <w:lvlText w:val="%4."/>
      <w:lvlJc w:val="left"/>
      <w:pPr>
        <w:ind w:left="3277" w:hanging="360"/>
      </w:pPr>
    </w:lvl>
    <w:lvl w:ilvl="4" w:tplc="040C0019" w:tentative="1">
      <w:start w:val="1"/>
      <w:numFmt w:val="lowerLetter"/>
      <w:lvlText w:val="%5."/>
      <w:lvlJc w:val="left"/>
      <w:pPr>
        <w:ind w:left="3997" w:hanging="360"/>
      </w:pPr>
    </w:lvl>
    <w:lvl w:ilvl="5" w:tplc="040C001B" w:tentative="1">
      <w:start w:val="1"/>
      <w:numFmt w:val="lowerRoman"/>
      <w:lvlText w:val="%6."/>
      <w:lvlJc w:val="right"/>
      <w:pPr>
        <w:ind w:left="4717" w:hanging="180"/>
      </w:pPr>
    </w:lvl>
    <w:lvl w:ilvl="6" w:tplc="040C000F" w:tentative="1">
      <w:start w:val="1"/>
      <w:numFmt w:val="decimal"/>
      <w:lvlText w:val="%7."/>
      <w:lvlJc w:val="left"/>
      <w:pPr>
        <w:ind w:left="5437" w:hanging="360"/>
      </w:pPr>
    </w:lvl>
    <w:lvl w:ilvl="7" w:tplc="040C0019" w:tentative="1">
      <w:start w:val="1"/>
      <w:numFmt w:val="lowerLetter"/>
      <w:lvlText w:val="%8."/>
      <w:lvlJc w:val="left"/>
      <w:pPr>
        <w:ind w:left="6157" w:hanging="360"/>
      </w:pPr>
    </w:lvl>
    <w:lvl w:ilvl="8" w:tplc="040C001B" w:tentative="1">
      <w:start w:val="1"/>
      <w:numFmt w:val="lowerRoman"/>
      <w:lvlText w:val="%9."/>
      <w:lvlJc w:val="right"/>
      <w:pPr>
        <w:ind w:left="6877" w:hanging="180"/>
      </w:pPr>
    </w:lvl>
  </w:abstractNum>
  <w:abstractNum w:abstractNumId="7" w15:restartNumberingAfterBreak="0">
    <w:nsid w:val="21A90EBD"/>
    <w:multiLevelType w:val="hybridMultilevel"/>
    <w:tmpl w:val="3ECEE798"/>
    <w:lvl w:ilvl="0" w:tplc="1488F358">
      <w:start w:val="1"/>
      <w:numFmt w:val="decimal"/>
      <w:lvlText w:val="%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21F2715"/>
    <w:multiLevelType w:val="hybridMultilevel"/>
    <w:tmpl w:val="FB70AC2C"/>
    <w:lvl w:ilvl="0" w:tplc="84CABFA0">
      <w:start w:val="1"/>
      <w:numFmt w:val="decimal"/>
      <w:lvlText w:val="%1)"/>
      <w:lvlJc w:val="left"/>
      <w:pPr>
        <w:ind w:left="1117" w:hanging="360"/>
      </w:pPr>
      <w:rPr>
        <w:rFonts w:hint="default"/>
      </w:rPr>
    </w:lvl>
    <w:lvl w:ilvl="1" w:tplc="040C0019" w:tentative="1">
      <w:start w:val="1"/>
      <w:numFmt w:val="lowerLetter"/>
      <w:lvlText w:val="%2."/>
      <w:lvlJc w:val="left"/>
      <w:pPr>
        <w:ind w:left="1837" w:hanging="360"/>
      </w:pPr>
    </w:lvl>
    <w:lvl w:ilvl="2" w:tplc="040C001B" w:tentative="1">
      <w:start w:val="1"/>
      <w:numFmt w:val="lowerRoman"/>
      <w:lvlText w:val="%3."/>
      <w:lvlJc w:val="right"/>
      <w:pPr>
        <w:ind w:left="2557" w:hanging="180"/>
      </w:pPr>
    </w:lvl>
    <w:lvl w:ilvl="3" w:tplc="040C000F" w:tentative="1">
      <w:start w:val="1"/>
      <w:numFmt w:val="decimal"/>
      <w:lvlText w:val="%4."/>
      <w:lvlJc w:val="left"/>
      <w:pPr>
        <w:ind w:left="3277" w:hanging="360"/>
      </w:pPr>
    </w:lvl>
    <w:lvl w:ilvl="4" w:tplc="040C0019" w:tentative="1">
      <w:start w:val="1"/>
      <w:numFmt w:val="lowerLetter"/>
      <w:lvlText w:val="%5."/>
      <w:lvlJc w:val="left"/>
      <w:pPr>
        <w:ind w:left="3997" w:hanging="360"/>
      </w:pPr>
    </w:lvl>
    <w:lvl w:ilvl="5" w:tplc="040C001B" w:tentative="1">
      <w:start w:val="1"/>
      <w:numFmt w:val="lowerRoman"/>
      <w:lvlText w:val="%6."/>
      <w:lvlJc w:val="right"/>
      <w:pPr>
        <w:ind w:left="4717" w:hanging="180"/>
      </w:pPr>
    </w:lvl>
    <w:lvl w:ilvl="6" w:tplc="040C000F" w:tentative="1">
      <w:start w:val="1"/>
      <w:numFmt w:val="decimal"/>
      <w:lvlText w:val="%7."/>
      <w:lvlJc w:val="left"/>
      <w:pPr>
        <w:ind w:left="5437" w:hanging="360"/>
      </w:pPr>
    </w:lvl>
    <w:lvl w:ilvl="7" w:tplc="040C0019" w:tentative="1">
      <w:start w:val="1"/>
      <w:numFmt w:val="lowerLetter"/>
      <w:lvlText w:val="%8."/>
      <w:lvlJc w:val="left"/>
      <w:pPr>
        <w:ind w:left="6157" w:hanging="360"/>
      </w:pPr>
    </w:lvl>
    <w:lvl w:ilvl="8" w:tplc="040C001B" w:tentative="1">
      <w:start w:val="1"/>
      <w:numFmt w:val="lowerRoman"/>
      <w:lvlText w:val="%9."/>
      <w:lvlJc w:val="right"/>
      <w:pPr>
        <w:ind w:left="6877" w:hanging="180"/>
      </w:pPr>
    </w:lvl>
  </w:abstractNum>
  <w:abstractNum w:abstractNumId="9" w15:restartNumberingAfterBreak="0">
    <w:nsid w:val="2A4972FC"/>
    <w:multiLevelType w:val="multilevel"/>
    <w:tmpl w:val="0FDCD536"/>
    <w:lvl w:ilvl="0">
      <w:start w:val="1"/>
      <w:numFmt w:val="decimal"/>
      <w:pStyle w:val="Titr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A675BFE"/>
    <w:multiLevelType w:val="hybridMultilevel"/>
    <w:tmpl w:val="485ECCB0"/>
    <w:lvl w:ilvl="0" w:tplc="22569F0A">
      <w:start w:val="1"/>
      <w:numFmt w:val="bullet"/>
      <w:lvlText w:val=""/>
      <w:lvlJc w:val="left"/>
      <w:pPr>
        <w:ind w:left="7014" w:hanging="360"/>
      </w:pPr>
      <w:rPr>
        <w:rFonts w:ascii="Symbol" w:hAnsi="Symbol" w:hint="default"/>
        <w:color w:val="auto"/>
      </w:rPr>
    </w:lvl>
    <w:lvl w:ilvl="1" w:tplc="040C0003" w:tentative="1">
      <w:start w:val="1"/>
      <w:numFmt w:val="bullet"/>
      <w:lvlText w:val="o"/>
      <w:lvlJc w:val="left"/>
      <w:pPr>
        <w:ind w:left="7734" w:hanging="360"/>
      </w:pPr>
      <w:rPr>
        <w:rFonts w:ascii="Courier New" w:hAnsi="Courier New" w:cs="Courier New" w:hint="default"/>
      </w:rPr>
    </w:lvl>
    <w:lvl w:ilvl="2" w:tplc="040C0005" w:tentative="1">
      <w:start w:val="1"/>
      <w:numFmt w:val="bullet"/>
      <w:lvlText w:val=""/>
      <w:lvlJc w:val="left"/>
      <w:pPr>
        <w:ind w:left="8454" w:hanging="360"/>
      </w:pPr>
      <w:rPr>
        <w:rFonts w:ascii="Wingdings" w:hAnsi="Wingdings" w:hint="default"/>
      </w:rPr>
    </w:lvl>
    <w:lvl w:ilvl="3" w:tplc="040C0001" w:tentative="1">
      <w:start w:val="1"/>
      <w:numFmt w:val="bullet"/>
      <w:lvlText w:val=""/>
      <w:lvlJc w:val="left"/>
      <w:pPr>
        <w:ind w:left="9174" w:hanging="360"/>
      </w:pPr>
      <w:rPr>
        <w:rFonts w:ascii="Symbol" w:hAnsi="Symbol" w:hint="default"/>
      </w:rPr>
    </w:lvl>
    <w:lvl w:ilvl="4" w:tplc="040C0003" w:tentative="1">
      <w:start w:val="1"/>
      <w:numFmt w:val="bullet"/>
      <w:lvlText w:val="o"/>
      <w:lvlJc w:val="left"/>
      <w:pPr>
        <w:ind w:left="9894" w:hanging="360"/>
      </w:pPr>
      <w:rPr>
        <w:rFonts w:ascii="Courier New" w:hAnsi="Courier New" w:cs="Courier New" w:hint="default"/>
      </w:rPr>
    </w:lvl>
    <w:lvl w:ilvl="5" w:tplc="040C0005" w:tentative="1">
      <w:start w:val="1"/>
      <w:numFmt w:val="bullet"/>
      <w:lvlText w:val=""/>
      <w:lvlJc w:val="left"/>
      <w:pPr>
        <w:ind w:left="10614" w:hanging="360"/>
      </w:pPr>
      <w:rPr>
        <w:rFonts w:ascii="Wingdings" w:hAnsi="Wingdings" w:hint="default"/>
      </w:rPr>
    </w:lvl>
    <w:lvl w:ilvl="6" w:tplc="040C0001" w:tentative="1">
      <w:start w:val="1"/>
      <w:numFmt w:val="bullet"/>
      <w:lvlText w:val=""/>
      <w:lvlJc w:val="left"/>
      <w:pPr>
        <w:ind w:left="11334" w:hanging="360"/>
      </w:pPr>
      <w:rPr>
        <w:rFonts w:ascii="Symbol" w:hAnsi="Symbol" w:hint="default"/>
      </w:rPr>
    </w:lvl>
    <w:lvl w:ilvl="7" w:tplc="040C0003" w:tentative="1">
      <w:start w:val="1"/>
      <w:numFmt w:val="bullet"/>
      <w:lvlText w:val="o"/>
      <w:lvlJc w:val="left"/>
      <w:pPr>
        <w:ind w:left="12054" w:hanging="360"/>
      </w:pPr>
      <w:rPr>
        <w:rFonts w:ascii="Courier New" w:hAnsi="Courier New" w:cs="Courier New" w:hint="default"/>
      </w:rPr>
    </w:lvl>
    <w:lvl w:ilvl="8" w:tplc="040C0005" w:tentative="1">
      <w:start w:val="1"/>
      <w:numFmt w:val="bullet"/>
      <w:lvlText w:val=""/>
      <w:lvlJc w:val="left"/>
      <w:pPr>
        <w:ind w:left="12774" w:hanging="360"/>
      </w:pPr>
      <w:rPr>
        <w:rFonts w:ascii="Wingdings" w:hAnsi="Wingdings" w:hint="default"/>
      </w:rPr>
    </w:lvl>
  </w:abstractNum>
  <w:abstractNum w:abstractNumId="11" w15:restartNumberingAfterBreak="0">
    <w:nsid w:val="2BD54552"/>
    <w:multiLevelType w:val="hybridMultilevel"/>
    <w:tmpl w:val="33663750"/>
    <w:lvl w:ilvl="0" w:tplc="040C000F">
      <w:start w:val="1"/>
      <w:numFmt w:val="decimal"/>
      <w:lvlText w:val="%1."/>
      <w:lvlJc w:val="left"/>
      <w:pPr>
        <w:ind w:left="1117" w:hanging="360"/>
      </w:pPr>
    </w:lvl>
    <w:lvl w:ilvl="1" w:tplc="040C0019" w:tentative="1">
      <w:start w:val="1"/>
      <w:numFmt w:val="lowerLetter"/>
      <w:lvlText w:val="%2."/>
      <w:lvlJc w:val="left"/>
      <w:pPr>
        <w:ind w:left="1837" w:hanging="360"/>
      </w:pPr>
    </w:lvl>
    <w:lvl w:ilvl="2" w:tplc="040C001B" w:tentative="1">
      <w:start w:val="1"/>
      <w:numFmt w:val="lowerRoman"/>
      <w:lvlText w:val="%3."/>
      <w:lvlJc w:val="right"/>
      <w:pPr>
        <w:ind w:left="2557" w:hanging="180"/>
      </w:pPr>
    </w:lvl>
    <w:lvl w:ilvl="3" w:tplc="040C000F" w:tentative="1">
      <w:start w:val="1"/>
      <w:numFmt w:val="decimal"/>
      <w:lvlText w:val="%4."/>
      <w:lvlJc w:val="left"/>
      <w:pPr>
        <w:ind w:left="3277" w:hanging="360"/>
      </w:pPr>
    </w:lvl>
    <w:lvl w:ilvl="4" w:tplc="040C0019" w:tentative="1">
      <w:start w:val="1"/>
      <w:numFmt w:val="lowerLetter"/>
      <w:lvlText w:val="%5."/>
      <w:lvlJc w:val="left"/>
      <w:pPr>
        <w:ind w:left="3997" w:hanging="360"/>
      </w:pPr>
    </w:lvl>
    <w:lvl w:ilvl="5" w:tplc="040C001B" w:tentative="1">
      <w:start w:val="1"/>
      <w:numFmt w:val="lowerRoman"/>
      <w:lvlText w:val="%6."/>
      <w:lvlJc w:val="right"/>
      <w:pPr>
        <w:ind w:left="4717" w:hanging="180"/>
      </w:pPr>
    </w:lvl>
    <w:lvl w:ilvl="6" w:tplc="040C000F" w:tentative="1">
      <w:start w:val="1"/>
      <w:numFmt w:val="decimal"/>
      <w:lvlText w:val="%7."/>
      <w:lvlJc w:val="left"/>
      <w:pPr>
        <w:ind w:left="5437" w:hanging="360"/>
      </w:pPr>
    </w:lvl>
    <w:lvl w:ilvl="7" w:tplc="040C0019" w:tentative="1">
      <w:start w:val="1"/>
      <w:numFmt w:val="lowerLetter"/>
      <w:lvlText w:val="%8."/>
      <w:lvlJc w:val="left"/>
      <w:pPr>
        <w:ind w:left="6157" w:hanging="360"/>
      </w:pPr>
    </w:lvl>
    <w:lvl w:ilvl="8" w:tplc="040C001B" w:tentative="1">
      <w:start w:val="1"/>
      <w:numFmt w:val="lowerRoman"/>
      <w:lvlText w:val="%9."/>
      <w:lvlJc w:val="right"/>
      <w:pPr>
        <w:ind w:left="6877" w:hanging="180"/>
      </w:pPr>
    </w:lvl>
  </w:abstractNum>
  <w:abstractNum w:abstractNumId="12" w15:restartNumberingAfterBreak="0">
    <w:nsid w:val="2E733A9A"/>
    <w:multiLevelType w:val="hybridMultilevel"/>
    <w:tmpl w:val="AED23FA4"/>
    <w:lvl w:ilvl="0" w:tplc="06F2C860">
      <w:start w:val="1"/>
      <w:numFmt w:val="bullet"/>
      <w:lvlText w:val=""/>
      <w:lvlJc w:val="left"/>
      <w:pPr>
        <w:ind w:left="720" w:hanging="360"/>
      </w:pPr>
      <w:rPr>
        <w:rFonts w:ascii="Wingdings" w:hAnsi="Wingdings" w:hint="default"/>
        <w:color w:val="C00000"/>
        <w:sz w:val="20"/>
        <w:szCs w:val="2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0253485"/>
    <w:multiLevelType w:val="hybridMultilevel"/>
    <w:tmpl w:val="1A7A431C"/>
    <w:lvl w:ilvl="0" w:tplc="1488F358">
      <w:start w:val="1"/>
      <w:numFmt w:val="decimal"/>
      <w:lvlText w:val="%1 "/>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32EF37E7"/>
    <w:multiLevelType w:val="hybridMultilevel"/>
    <w:tmpl w:val="95FE9B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54E2A40"/>
    <w:multiLevelType w:val="hybridMultilevel"/>
    <w:tmpl w:val="371698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803165"/>
    <w:multiLevelType w:val="hybridMultilevel"/>
    <w:tmpl w:val="CD12A322"/>
    <w:lvl w:ilvl="0" w:tplc="DD0CAB3E">
      <w:start w:val="1"/>
      <w:numFmt w:val="decimal"/>
      <w:lvlText w:val="2.%1"/>
      <w:lvlJc w:val="left"/>
      <w:pPr>
        <w:ind w:left="1434" w:hanging="360"/>
      </w:pPr>
      <w:rPr>
        <w:rFonts w:hint="default"/>
        <w:b/>
        <w:i w:val="0"/>
        <w:color w:val="0000FF"/>
        <w:sz w:val="22"/>
        <w:szCs w:val="22"/>
      </w:rPr>
    </w:lvl>
    <w:lvl w:ilvl="1" w:tplc="040C0019" w:tentative="1">
      <w:start w:val="1"/>
      <w:numFmt w:val="lowerLetter"/>
      <w:lvlText w:val="%2."/>
      <w:lvlJc w:val="left"/>
      <w:pPr>
        <w:ind w:left="2154" w:hanging="360"/>
      </w:pPr>
    </w:lvl>
    <w:lvl w:ilvl="2" w:tplc="040C001B" w:tentative="1">
      <w:start w:val="1"/>
      <w:numFmt w:val="lowerRoman"/>
      <w:lvlText w:val="%3."/>
      <w:lvlJc w:val="right"/>
      <w:pPr>
        <w:ind w:left="2874" w:hanging="180"/>
      </w:pPr>
    </w:lvl>
    <w:lvl w:ilvl="3" w:tplc="040C000F" w:tentative="1">
      <w:start w:val="1"/>
      <w:numFmt w:val="decimal"/>
      <w:lvlText w:val="%4."/>
      <w:lvlJc w:val="left"/>
      <w:pPr>
        <w:ind w:left="3594" w:hanging="360"/>
      </w:pPr>
    </w:lvl>
    <w:lvl w:ilvl="4" w:tplc="040C0019" w:tentative="1">
      <w:start w:val="1"/>
      <w:numFmt w:val="lowerLetter"/>
      <w:lvlText w:val="%5."/>
      <w:lvlJc w:val="left"/>
      <w:pPr>
        <w:ind w:left="4314" w:hanging="360"/>
      </w:pPr>
    </w:lvl>
    <w:lvl w:ilvl="5" w:tplc="040C001B" w:tentative="1">
      <w:start w:val="1"/>
      <w:numFmt w:val="lowerRoman"/>
      <w:lvlText w:val="%6."/>
      <w:lvlJc w:val="right"/>
      <w:pPr>
        <w:ind w:left="5034" w:hanging="180"/>
      </w:pPr>
    </w:lvl>
    <w:lvl w:ilvl="6" w:tplc="040C000F" w:tentative="1">
      <w:start w:val="1"/>
      <w:numFmt w:val="decimal"/>
      <w:lvlText w:val="%7."/>
      <w:lvlJc w:val="left"/>
      <w:pPr>
        <w:ind w:left="5754" w:hanging="360"/>
      </w:pPr>
    </w:lvl>
    <w:lvl w:ilvl="7" w:tplc="040C0019" w:tentative="1">
      <w:start w:val="1"/>
      <w:numFmt w:val="lowerLetter"/>
      <w:lvlText w:val="%8."/>
      <w:lvlJc w:val="left"/>
      <w:pPr>
        <w:ind w:left="6474" w:hanging="360"/>
      </w:pPr>
    </w:lvl>
    <w:lvl w:ilvl="8" w:tplc="040C001B" w:tentative="1">
      <w:start w:val="1"/>
      <w:numFmt w:val="lowerRoman"/>
      <w:lvlText w:val="%9."/>
      <w:lvlJc w:val="right"/>
      <w:pPr>
        <w:ind w:left="7194" w:hanging="180"/>
      </w:pPr>
    </w:lvl>
  </w:abstractNum>
  <w:abstractNum w:abstractNumId="17" w15:restartNumberingAfterBreak="0">
    <w:nsid w:val="435E1D9F"/>
    <w:multiLevelType w:val="hybridMultilevel"/>
    <w:tmpl w:val="1E564650"/>
    <w:lvl w:ilvl="0" w:tplc="28C21AE4">
      <w:start w:val="1"/>
      <w:numFmt w:val="bullet"/>
      <w:lvlText w:val="o"/>
      <w:lvlJc w:val="left"/>
      <w:pPr>
        <w:tabs>
          <w:tab w:val="num" w:pos="720"/>
        </w:tabs>
        <w:ind w:left="720" w:hanging="360"/>
      </w:pPr>
      <w:rPr>
        <w:rFonts w:ascii="Symbol" w:hAnsi="Symbol" w:hint="default"/>
      </w:rPr>
    </w:lvl>
    <w:lvl w:ilvl="1" w:tplc="D3E82056">
      <w:numFmt w:val="bullet"/>
      <w:lvlText w:val="-"/>
      <w:lvlJc w:val="left"/>
      <w:pPr>
        <w:tabs>
          <w:tab w:val="num" w:pos="1440"/>
        </w:tabs>
        <w:ind w:left="1440" w:hanging="360"/>
      </w:pPr>
      <w:rPr>
        <w:rFonts w:ascii="Times New Roman" w:eastAsia="Times New Roman" w:hAnsi="Times New Roman" w:cs="Times New Roman" w:hint="default"/>
      </w:rPr>
    </w:lvl>
    <w:lvl w:ilvl="2" w:tplc="28C21AE4">
      <w:start w:val="1"/>
      <w:numFmt w:val="bullet"/>
      <w:lvlText w:val="o"/>
      <w:lvlJc w:val="left"/>
      <w:pPr>
        <w:tabs>
          <w:tab w:val="num" w:pos="2160"/>
        </w:tabs>
        <w:ind w:left="2160" w:hanging="360"/>
      </w:pPr>
      <w:rPr>
        <w:rFonts w:ascii="Symbol" w:hAnsi="Symbol"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8E1745"/>
    <w:multiLevelType w:val="hybridMultilevel"/>
    <w:tmpl w:val="C3FC2094"/>
    <w:lvl w:ilvl="0" w:tplc="040C000F">
      <w:start w:val="1"/>
      <w:numFmt w:val="decimal"/>
      <w:lvlText w:val="%1."/>
      <w:lvlJc w:val="left"/>
      <w:pPr>
        <w:ind w:left="1117" w:hanging="360"/>
      </w:pPr>
    </w:lvl>
    <w:lvl w:ilvl="1" w:tplc="040C0019" w:tentative="1">
      <w:start w:val="1"/>
      <w:numFmt w:val="lowerLetter"/>
      <w:lvlText w:val="%2."/>
      <w:lvlJc w:val="left"/>
      <w:pPr>
        <w:ind w:left="1837" w:hanging="360"/>
      </w:pPr>
    </w:lvl>
    <w:lvl w:ilvl="2" w:tplc="040C001B" w:tentative="1">
      <w:start w:val="1"/>
      <w:numFmt w:val="lowerRoman"/>
      <w:lvlText w:val="%3."/>
      <w:lvlJc w:val="right"/>
      <w:pPr>
        <w:ind w:left="2557" w:hanging="180"/>
      </w:pPr>
    </w:lvl>
    <w:lvl w:ilvl="3" w:tplc="040C000F" w:tentative="1">
      <w:start w:val="1"/>
      <w:numFmt w:val="decimal"/>
      <w:lvlText w:val="%4."/>
      <w:lvlJc w:val="left"/>
      <w:pPr>
        <w:ind w:left="3277" w:hanging="360"/>
      </w:pPr>
    </w:lvl>
    <w:lvl w:ilvl="4" w:tplc="040C0019" w:tentative="1">
      <w:start w:val="1"/>
      <w:numFmt w:val="lowerLetter"/>
      <w:lvlText w:val="%5."/>
      <w:lvlJc w:val="left"/>
      <w:pPr>
        <w:ind w:left="3997" w:hanging="360"/>
      </w:pPr>
    </w:lvl>
    <w:lvl w:ilvl="5" w:tplc="040C001B" w:tentative="1">
      <w:start w:val="1"/>
      <w:numFmt w:val="lowerRoman"/>
      <w:lvlText w:val="%6."/>
      <w:lvlJc w:val="right"/>
      <w:pPr>
        <w:ind w:left="4717" w:hanging="180"/>
      </w:pPr>
    </w:lvl>
    <w:lvl w:ilvl="6" w:tplc="040C000F" w:tentative="1">
      <w:start w:val="1"/>
      <w:numFmt w:val="decimal"/>
      <w:lvlText w:val="%7."/>
      <w:lvlJc w:val="left"/>
      <w:pPr>
        <w:ind w:left="5437" w:hanging="360"/>
      </w:pPr>
    </w:lvl>
    <w:lvl w:ilvl="7" w:tplc="040C0019" w:tentative="1">
      <w:start w:val="1"/>
      <w:numFmt w:val="lowerLetter"/>
      <w:lvlText w:val="%8."/>
      <w:lvlJc w:val="left"/>
      <w:pPr>
        <w:ind w:left="6157" w:hanging="360"/>
      </w:pPr>
    </w:lvl>
    <w:lvl w:ilvl="8" w:tplc="040C001B" w:tentative="1">
      <w:start w:val="1"/>
      <w:numFmt w:val="lowerRoman"/>
      <w:lvlText w:val="%9."/>
      <w:lvlJc w:val="right"/>
      <w:pPr>
        <w:ind w:left="6877" w:hanging="180"/>
      </w:pPr>
    </w:lvl>
  </w:abstractNum>
  <w:abstractNum w:abstractNumId="19" w15:restartNumberingAfterBreak="0">
    <w:nsid w:val="4E2645E5"/>
    <w:multiLevelType w:val="hybridMultilevel"/>
    <w:tmpl w:val="1EDC41B6"/>
    <w:lvl w:ilvl="0" w:tplc="51DE286A">
      <w:start w:val="1"/>
      <w:numFmt w:val="bullet"/>
      <w:lvlText w:val="-"/>
      <w:lvlJc w:val="left"/>
      <w:pPr>
        <w:ind w:left="1854" w:hanging="360"/>
      </w:pPr>
      <w:rPr>
        <w:rFonts w:ascii="Times New Roman" w:hAnsi="Times New Roman" w:cs="Times New Roman" w:hint="default"/>
        <w:color w:val="auto"/>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0" w15:restartNumberingAfterBreak="0">
    <w:nsid w:val="4EAC6BDB"/>
    <w:multiLevelType w:val="multilevel"/>
    <w:tmpl w:val="66A083B0"/>
    <w:lvl w:ilvl="0">
      <w:start w:val="1"/>
      <w:numFmt w:val="decimal"/>
      <w:lvlText w:val="%1."/>
      <w:lvlJc w:val="left"/>
      <w:pPr>
        <w:ind w:left="360" w:hanging="360"/>
      </w:pPr>
      <w:rPr>
        <w:rFonts w:hint="default"/>
        <w:i w:val="0"/>
        <w:sz w:val="24"/>
        <w:szCs w:val="24"/>
      </w:rPr>
    </w:lvl>
    <w:lvl w:ilvl="1">
      <w:start w:val="1"/>
      <w:numFmt w:val="decimal"/>
      <w:isLgl/>
      <w:lvlText w:val="%1.%2"/>
      <w:lvlJc w:val="left"/>
      <w:pPr>
        <w:ind w:left="1211" w:hanging="360"/>
      </w:pPr>
      <w:rPr>
        <w:rFonts w:hint="default"/>
        <w:i w:val="0"/>
        <w:u w:val="none"/>
      </w:rPr>
    </w:lvl>
    <w:lvl w:ilvl="2">
      <w:start w:val="1"/>
      <w:numFmt w:val="decimal"/>
      <w:isLgl/>
      <w:lvlText w:val="%1.%2.%3"/>
      <w:lvlJc w:val="left"/>
      <w:pPr>
        <w:ind w:left="2422" w:hanging="720"/>
      </w:pPr>
      <w:rPr>
        <w:rFonts w:hint="default"/>
        <w:i w:val="0"/>
        <w:u w:val="none"/>
      </w:rPr>
    </w:lvl>
    <w:lvl w:ilvl="3">
      <w:start w:val="1"/>
      <w:numFmt w:val="decimal"/>
      <w:isLgl/>
      <w:lvlText w:val="%1.%2.%3.%4"/>
      <w:lvlJc w:val="left"/>
      <w:pPr>
        <w:ind w:left="3273" w:hanging="720"/>
      </w:pPr>
      <w:rPr>
        <w:rFonts w:hint="default"/>
        <w:i w:val="0"/>
        <w:u w:val="none"/>
      </w:rPr>
    </w:lvl>
    <w:lvl w:ilvl="4">
      <w:start w:val="1"/>
      <w:numFmt w:val="decimal"/>
      <w:isLgl/>
      <w:lvlText w:val="%1.%2.%3.%4.%5"/>
      <w:lvlJc w:val="left"/>
      <w:pPr>
        <w:ind w:left="4484" w:hanging="1080"/>
      </w:pPr>
      <w:rPr>
        <w:rFonts w:hint="default"/>
        <w:i w:val="0"/>
        <w:u w:val="none"/>
      </w:rPr>
    </w:lvl>
    <w:lvl w:ilvl="5">
      <w:start w:val="1"/>
      <w:numFmt w:val="decimal"/>
      <w:isLgl/>
      <w:lvlText w:val="%1.%2.%3.%4.%5.%6"/>
      <w:lvlJc w:val="left"/>
      <w:pPr>
        <w:ind w:left="5335" w:hanging="1080"/>
      </w:pPr>
      <w:rPr>
        <w:rFonts w:hint="default"/>
        <w:i w:val="0"/>
        <w:u w:val="none"/>
      </w:rPr>
    </w:lvl>
    <w:lvl w:ilvl="6">
      <w:start w:val="1"/>
      <w:numFmt w:val="decimal"/>
      <w:isLgl/>
      <w:lvlText w:val="%1.%2.%3.%4.%5.%6.%7"/>
      <w:lvlJc w:val="left"/>
      <w:pPr>
        <w:ind w:left="6546" w:hanging="1440"/>
      </w:pPr>
      <w:rPr>
        <w:rFonts w:hint="default"/>
        <w:i w:val="0"/>
        <w:u w:val="none"/>
      </w:rPr>
    </w:lvl>
    <w:lvl w:ilvl="7">
      <w:start w:val="1"/>
      <w:numFmt w:val="decimal"/>
      <w:isLgl/>
      <w:lvlText w:val="%1.%2.%3.%4.%5.%6.%7.%8"/>
      <w:lvlJc w:val="left"/>
      <w:pPr>
        <w:ind w:left="7397" w:hanging="1440"/>
      </w:pPr>
      <w:rPr>
        <w:rFonts w:hint="default"/>
        <w:i w:val="0"/>
        <w:u w:val="none"/>
      </w:rPr>
    </w:lvl>
    <w:lvl w:ilvl="8">
      <w:start w:val="1"/>
      <w:numFmt w:val="decimal"/>
      <w:isLgl/>
      <w:lvlText w:val="%1.%2.%3.%4.%5.%6.%7.%8.%9"/>
      <w:lvlJc w:val="left"/>
      <w:pPr>
        <w:ind w:left="8248" w:hanging="1440"/>
      </w:pPr>
      <w:rPr>
        <w:rFonts w:hint="default"/>
        <w:i w:val="0"/>
        <w:u w:val="none"/>
      </w:rPr>
    </w:lvl>
  </w:abstractNum>
  <w:abstractNum w:abstractNumId="21" w15:restartNumberingAfterBreak="0">
    <w:nsid w:val="51265784"/>
    <w:multiLevelType w:val="hybridMultilevel"/>
    <w:tmpl w:val="3ACC114A"/>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22" w15:restartNumberingAfterBreak="0">
    <w:nsid w:val="51E578F5"/>
    <w:multiLevelType w:val="hybridMultilevel"/>
    <w:tmpl w:val="FAB4767C"/>
    <w:lvl w:ilvl="0" w:tplc="84CABFA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2844679"/>
    <w:multiLevelType w:val="multilevel"/>
    <w:tmpl w:val="5DF05802"/>
    <w:lvl w:ilvl="0">
      <w:start w:val="3"/>
      <w:numFmt w:val="decimal"/>
      <w:lvlText w:val="%1."/>
      <w:lvlJc w:val="left"/>
      <w:pPr>
        <w:ind w:left="360" w:hanging="360"/>
      </w:pPr>
      <w:rPr>
        <w:rFonts w:hint="default"/>
        <w:i w:val="0"/>
        <w:sz w:val="22"/>
        <w:szCs w:val="22"/>
      </w:rPr>
    </w:lvl>
    <w:lvl w:ilvl="1">
      <w:start w:val="2"/>
      <w:numFmt w:val="decimal"/>
      <w:isLgl/>
      <w:lvlText w:val="%1.%2"/>
      <w:lvlJc w:val="left"/>
      <w:pPr>
        <w:ind w:left="1211" w:hanging="360"/>
      </w:pPr>
      <w:rPr>
        <w:rFonts w:hint="default"/>
        <w:i w:val="0"/>
        <w:u w:val="none"/>
      </w:rPr>
    </w:lvl>
    <w:lvl w:ilvl="2">
      <w:start w:val="1"/>
      <w:numFmt w:val="decimal"/>
      <w:isLgl/>
      <w:lvlText w:val="%1.%2.%3"/>
      <w:lvlJc w:val="left"/>
      <w:pPr>
        <w:ind w:left="2422" w:hanging="720"/>
      </w:pPr>
      <w:rPr>
        <w:rFonts w:hint="default"/>
        <w:i w:val="0"/>
        <w:u w:val="none"/>
      </w:rPr>
    </w:lvl>
    <w:lvl w:ilvl="3">
      <w:start w:val="1"/>
      <w:numFmt w:val="decimal"/>
      <w:isLgl/>
      <w:lvlText w:val="%1.%2.%3.%4"/>
      <w:lvlJc w:val="left"/>
      <w:pPr>
        <w:ind w:left="3273" w:hanging="720"/>
      </w:pPr>
      <w:rPr>
        <w:rFonts w:hint="default"/>
        <w:i w:val="0"/>
        <w:u w:val="none"/>
      </w:rPr>
    </w:lvl>
    <w:lvl w:ilvl="4">
      <w:start w:val="1"/>
      <w:numFmt w:val="decimal"/>
      <w:isLgl/>
      <w:lvlText w:val="%1.%2.%3.%4.%5"/>
      <w:lvlJc w:val="left"/>
      <w:pPr>
        <w:ind w:left="4484" w:hanging="1080"/>
      </w:pPr>
      <w:rPr>
        <w:rFonts w:hint="default"/>
        <w:i w:val="0"/>
        <w:u w:val="none"/>
      </w:rPr>
    </w:lvl>
    <w:lvl w:ilvl="5">
      <w:start w:val="1"/>
      <w:numFmt w:val="decimal"/>
      <w:isLgl/>
      <w:lvlText w:val="%1.%2.%3.%4.%5.%6"/>
      <w:lvlJc w:val="left"/>
      <w:pPr>
        <w:ind w:left="5335" w:hanging="1080"/>
      </w:pPr>
      <w:rPr>
        <w:rFonts w:hint="default"/>
        <w:i w:val="0"/>
        <w:u w:val="none"/>
      </w:rPr>
    </w:lvl>
    <w:lvl w:ilvl="6">
      <w:start w:val="1"/>
      <w:numFmt w:val="decimal"/>
      <w:isLgl/>
      <w:lvlText w:val="%1.%2.%3.%4.%5.%6.%7"/>
      <w:lvlJc w:val="left"/>
      <w:pPr>
        <w:ind w:left="6546" w:hanging="1440"/>
      </w:pPr>
      <w:rPr>
        <w:rFonts w:hint="default"/>
        <w:i w:val="0"/>
        <w:u w:val="none"/>
      </w:rPr>
    </w:lvl>
    <w:lvl w:ilvl="7">
      <w:start w:val="1"/>
      <w:numFmt w:val="decimal"/>
      <w:isLgl/>
      <w:lvlText w:val="%1.%2.%3.%4.%5.%6.%7.%8"/>
      <w:lvlJc w:val="left"/>
      <w:pPr>
        <w:ind w:left="7397" w:hanging="1440"/>
      </w:pPr>
      <w:rPr>
        <w:rFonts w:hint="default"/>
        <w:i w:val="0"/>
        <w:u w:val="none"/>
      </w:rPr>
    </w:lvl>
    <w:lvl w:ilvl="8">
      <w:start w:val="1"/>
      <w:numFmt w:val="decimal"/>
      <w:isLgl/>
      <w:lvlText w:val="%1.%2.%3.%4.%5.%6.%7.%8.%9"/>
      <w:lvlJc w:val="left"/>
      <w:pPr>
        <w:ind w:left="8248" w:hanging="1440"/>
      </w:pPr>
      <w:rPr>
        <w:rFonts w:hint="default"/>
        <w:i w:val="0"/>
        <w:u w:val="none"/>
      </w:rPr>
    </w:lvl>
  </w:abstractNum>
  <w:abstractNum w:abstractNumId="24" w15:restartNumberingAfterBreak="0">
    <w:nsid w:val="57D66F18"/>
    <w:multiLevelType w:val="hybridMultilevel"/>
    <w:tmpl w:val="0EA4F456"/>
    <w:lvl w:ilvl="0" w:tplc="FA9CE162">
      <w:start w:val="1"/>
      <w:numFmt w:val="decimal"/>
      <w:lvlText w:val="4.%1"/>
      <w:lvlJc w:val="left"/>
      <w:pPr>
        <w:ind w:left="1741" w:hanging="360"/>
      </w:pPr>
      <w:rPr>
        <w:rFonts w:ascii="Times New Roman" w:hAnsi="Times New Roman" w:cs="Times New Roman" w:hint="default"/>
        <w:b/>
        <w:i w:val="0"/>
        <w:color w:val="0000FF"/>
        <w:sz w:val="22"/>
        <w:szCs w:val="22"/>
      </w:rPr>
    </w:lvl>
    <w:lvl w:ilvl="1" w:tplc="040C0019" w:tentative="1">
      <w:start w:val="1"/>
      <w:numFmt w:val="lowerLetter"/>
      <w:lvlText w:val="%2."/>
      <w:lvlJc w:val="left"/>
      <w:pPr>
        <w:ind w:left="2461" w:hanging="360"/>
      </w:pPr>
    </w:lvl>
    <w:lvl w:ilvl="2" w:tplc="040C001B" w:tentative="1">
      <w:start w:val="1"/>
      <w:numFmt w:val="lowerRoman"/>
      <w:lvlText w:val="%3."/>
      <w:lvlJc w:val="right"/>
      <w:pPr>
        <w:ind w:left="3181" w:hanging="180"/>
      </w:pPr>
    </w:lvl>
    <w:lvl w:ilvl="3" w:tplc="040C000F" w:tentative="1">
      <w:start w:val="1"/>
      <w:numFmt w:val="decimal"/>
      <w:lvlText w:val="%4."/>
      <w:lvlJc w:val="left"/>
      <w:pPr>
        <w:ind w:left="3901" w:hanging="360"/>
      </w:pPr>
    </w:lvl>
    <w:lvl w:ilvl="4" w:tplc="040C0019" w:tentative="1">
      <w:start w:val="1"/>
      <w:numFmt w:val="lowerLetter"/>
      <w:lvlText w:val="%5."/>
      <w:lvlJc w:val="left"/>
      <w:pPr>
        <w:ind w:left="4621" w:hanging="360"/>
      </w:pPr>
    </w:lvl>
    <w:lvl w:ilvl="5" w:tplc="040C001B" w:tentative="1">
      <w:start w:val="1"/>
      <w:numFmt w:val="lowerRoman"/>
      <w:lvlText w:val="%6."/>
      <w:lvlJc w:val="right"/>
      <w:pPr>
        <w:ind w:left="5341" w:hanging="180"/>
      </w:pPr>
    </w:lvl>
    <w:lvl w:ilvl="6" w:tplc="040C000F" w:tentative="1">
      <w:start w:val="1"/>
      <w:numFmt w:val="decimal"/>
      <w:lvlText w:val="%7."/>
      <w:lvlJc w:val="left"/>
      <w:pPr>
        <w:ind w:left="6061" w:hanging="360"/>
      </w:pPr>
    </w:lvl>
    <w:lvl w:ilvl="7" w:tplc="040C0019" w:tentative="1">
      <w:start w:val="1"/>
      <w:numFmt w:val="lowerLetter"/>
      <w:lvlText w:val="%8."/>
      <w:lvlJc w:val="left"/>
      <w:pPr>
        <w:ind w:left="6781" w:hanging="360"/>
      </w:pPr>
    </w:lvl>
    <w:lvl w:ilvl="8" w:tplc="040C001B" w:tentative="1">
      <w:start w:val="1"/>
      <w:numFmt w:val="lowerRoman"/>
      <w:lvlText w:val="%9."/>
      <w:lvlJc w:val="right"/>
      <w:pPr>
        <w:ind w:left="7501" w:hanging="180"/>
      </w:pPr>
    </w:lvl>
  </w:abstractNum>
  <w:abstractNum w:abstractNumId="25" w15:restartNumberingAfterBreak="0">
    <w:nsid w:val="593C189B"/>
    <w:multiLevelType w:val="hybridMultilevel"/>
    <w:tmpl w:val="B0C023CC"/>
    <w:lvl w:ilvl="0" w:tplc="ADAE6C58">
      <w:start w:val="1"/>
      <w:numFmt w:val="bullet"/>
      <w:lvlText w:val=""/>
      <w:lvlJc w:val="left"/>
      <w:pPr>
        <w:ind w:left="2138" w:hanging="360"/>
      </w:pPr>
      <w:rPr>
        <w:rFonts w:ascii="Wingdings" w:hAnsi="Wingdings" w:hint="default"/>
        <w:color w:val="auto"/>
        <w:sz w:val="20"/>
        <w:szCs w:val="20"/>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26" w15:restartNumberingAfterBreak="0">
    <w:nsid w:val="5D6C2F96"/>
    <w:multiLevelType w:val="hybridMultilevel"/>
    <w:tmpl w:val="069CEA8A"/>
    <w:lvl w:ilvl="0" w:tplc="443ABAC8">
      <w:start w:val="1"/>
      <w:numFmt w:val="bullet"/>
      <w:lvlText w:val=""/>
      <w:lvlJc w:val="left"/>
      <w:pPr>
        <w:ind w:left="6107" w:hanging="360"/>
      </w:pPr>
      <w:rPr>
        <w:rFonts w:ascii="Wingdings" w:hAnsi="Wingdings" w:hint="default"/>
        <w:color w:val="auto"/>
        <w:sz w:val="22"/>
        <w:szCs w:val="22"/>
      </w:rPr>
    </w:lvl>
    <w:lvl w:ilvl="1" w:tplc="040C0003" w:tentative="1">
      <w:start w:val="1"/>
      <w:numFmt w:val="bullet"/>
      <w:lvlText w:val="o"/>
      <w:lvlJc w:val="left"/>
      <w:pPr>
        <w:ind w:left="6827" w:hanging="360"/>
      </w:pPr>
      <w:rPr>
        <w:rFonts w:ascii="Courier New" w:hAnsi="Courier New" w:cs="Courier New" w:hint="default"/>
      </w:rPr>
    </w:lvl>
    <w:lvl w:ilvl="2" w:tplc="040C0005" w:tentative="1">
      <w:start w:val="1"/>
      <w:numFmt w:val="bullet"/>
      <w:lvlText w:val=""/>
      <w:lvlJc w:val="left"/>
      <w:pPr>
        <w:ind w:left="7547" w:hanging="360"/>
      </w:pPr>
      <w:rPr>
        <w:rFonts w:ascii="Wingdings" w:hAnsi="Wingdings" w:hint="default"/>
      </w:rPr>
    </w:lvl>
    <w:lvl w:ilvl="3" w:tplc="040C0001" w:tentative="1">
      <w:start w:val="1"/>
      <w:numFmt w:val="bullet"/>
      <w:lvlText w:val=""/>
      <w:lvlJc w:val="left"/>
      <w:pPr>
        <w:ind w:left="8267" w:hanging="360"/>
      </w:pPr>
      <w:rPr>
        <w:rFonts w:ascii="Symbol" w:hAnsi="Symbol" w:hint="default"/>
      </w:rPr>
    </w:lvl>
    <w:lvl w:ilvl="4" w:tplc="040C0003" w:tentative="1">
      <w:start w:val="1"/>
      <w:numFmt w:val="bullet"/>
      <w:lvlText w:val="o"/>
      <w:lvlJc w:val="left"/>
      <w:pPr>
        <w:ind w:left="8987" w:hanging="360"/>
      </w:pPr>
      <w:rPr>
        <w:rFonts w:ascii="Courier New" w:hAnsi="Courier New" w:cs="Courier New" w:hint="default"/>
      </w:rPr>
    </w:lvl>
    <w:lvl w:ilvl="5" w:tplc="040C0005" w:tentative="1">
      <w:start w:val="1"/>
      <w:numFmt w:val="bullet"/>
      <w:lvlText w:val=""/>
      <w:lvlJc w:val="left"/>
      <w:pPr>
        <w:ind w:left="9707" w:hanging="360"/>
      </w:pPr>
      <w:rPr>
        <w:rFonts w:ascii="Wingdings" w:hAnsi="Wingdings" w:hint="default"/>
      </w:rPr>
    </w:lvl>
    <w:lvl w:ilvl="6" w:tplc="040C0001" w:tentative="1">
      <w:start w:val="1"/>
      <w:numFmt w:val="bullet"/>
      <w:lvlText w:val=""/>
      <w:lvlJc w:val="left"/>
      <w:pPr>
        <w:ind w:left="10427" w:hanging="360"/>
      </w:pPr>
      <w:rPr>
        <w:rFonts w:ascii="Symbol" w:hAnsi="Symbol" w:hint="default"/>
      </w:rPr>
    </w:lvl>
    <w:lvl w:ilvl="7" w:tplc="040C0003" w:tentative="1">
      <w:start w:val="1"/>
      <w:numFmt w:val="bullet"/>
      <w:lvlText w:val="o"/>
      <w:lvlJc w:val="left"/>
      <w:pPr>
        <w:ind w:left="11147" w:hanging="360"/>
      </w:pPr>
      <w:rPr>
        <w:rFonts w:ascii="Courier New" w:hAnsi="Courier New" w:cs="Courier New" w:hint="default"/>
      </w:rPr>
    </w:lvl>
    <w:lvl w:ilvl="8" w:tplc="040C0005" w:tentative="1">
      <w:start w:val="1"/>
      <w:numFmt w:val="bullet"/>
      <w:lvlText w:val=""/>
      <w:lvlJc w:val="left"/>
      <w:pPr>
        <w:ind w:left="11867" w:hanging="360"/>
      </w:pPr>
      <w:rPr>
        <w:rFonts w:ascii="Wingdings" w:hAnsi="Wingdings" w:hint="default"/>
      </w:rPr>
    </w:lvl>
  </w:abstractNum>
  <w:abstractNum w:abstractNumId="27" w15:restartNumberingAfterBreak="0">
    <w:nsid w:val="5F051FD5"/>
    <w:multiLevelType w:val="hybridMultilevel"/>
    <w:tmpl w:val="FCF0427E"/>
    <w:lvl w:ilvl="0" w:tplc="4782974C">
      <w:start w:val="1"/>
      <w:numFmt w:val="bullet"/>
      <w:lvlText w:val=""/>
      <w:lvlJc w:val="left"/>
      <w:pPr>
        <w:ind w:left="720" w:hanging="360"/>
      </w:pPr>
      <w:rPr>
        <w:rFonts w:ascii="Symbol" w:hAnsi="Symbol" w:hint="default"/>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5431789"/>
    <w:multiLevelType w:val="hybridMultilevel"/>
    <w:tmpl w:val="298E81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B8E0040"/>
    <w:multiLevelType w:val="hybridMultilevel"/>
    <w:tmpl w:val="8202F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C264377"/>
    <w:multiLevelType w:val="hybridMultilevel"/>
    <w:tmpl w:val="83003B98"/>
    <w:lvl w:ilvl="0" w:tplc="8FEE11B4">
      <w:start w:val="1"/>
      <w:numFmt w:val="bullet"/>
      <w:lvlText w:val=""/>
      <w:lvlJc w:val="left"/>
      <w:pPr>
        <w:ind w:left="2610" w:hanging="360"/>
      </w:pPr>
      <w:rPr>
        <w:rFonts w:ascii="Wingdings" w:hAnsi="Wingdings" w:hint="default"/>
        <w:b/>
        <w:color w:val="E36C0A" w:themeColor="accent6" w:themeShade="BF"/>
      </w:rPr>
    </w:lvl>
    <w:lvl w:ilvl="1" w:tplc="040C0003" w:tentative="1">
      <w:start w:val="1"/>
      <w:numFmt w:val="bullet"/>
      <w:lvlText w:val="o"/>
      <w:lvlJc w:val="left"/>
      <w:pPr>
        <w:ind w:left="3330" w:hanging="360"/>
      </w:pPr>
      <w:rPr>
        <w:rFonts w:ascii="Courier New" w:hAnsi="Courier New" w:cs="Courier New" w:hint="default"/>
      </w:rPr>
    </w:lvl>
    <w:lvl w:ilvl="2" w:tplc="040C0005" w:tentative="1">
      <w:start w:val="1"/>
      <w:numFmt w:val="bullet"/>
      <w:lvlText w:val=""/>
      <w:lvlJc w:val="left"/>
      <w:pPr>
        <w:ind w:left="4050" w:hanging="360"/>
      </w:pPr>
      <w:rPr>
        <w:rFonts w:ascii="Wingdings" w:hAnsi="Wingdings" w:hint="default"/>
      </w:rPr>
    </w:lvl>
    <w:lvl w:ilvl="3" w:tplc="040C0001" w:tentative="1">
      <w:start w:val="1"/>
      <w:numFmt w:val="bullet"/>
      <w:lvlText w:val=""/>
      <w:lvlJc w:val="left"/>
      <w:pPr>
        <w:ind w:left="4770" w:hanging="360"/>
      </w:pPr>
      <w:rPr>
        <w:rFonts w:ascii="Symbol" w:hAnsi="Symbol" w:hint="default"/>
      </w:rPr>
    </w:lvl>
    <w:lvl w:ilvl="4" w:tplc="040C0003" w:tentative="1">
      <w:start w:val="1"/>
      <w:numFmt w:val="bullet"/>
      <w:lvlText w:val="o"/>
      <w:lvlJc w:val="left"/>
      <w:pPr>
        <w:ind w:left="5490" w:hanging="360"/>
      </w:pPr>
      <w:rPr>
        <w:rFonts w:ascii="Courier New" w:hAnsi="Courier New" w:cs="Courier New" w:hint="default"/>
      </w:rPr>
    </w:lvl>
    <w:lvl w:ilvl="5" w:tplc="040C0005" w:tentative="1">
      <w:start w:val="1"/>
      <w:numFmt w:val="bullet"/>
      <w:lvlText w:val=""/>
      <w:lvlJc w:val="left"/>
      <w:pPr>
        <w:ind w:left="6210" w:hanging="360"/>
      </w:pPr>
      <w:rPr>
        <w:rFonts w:ascii="Wingdings" w:hAnsi="Wingdings" w:hint="default"/>
      </w:rPr>
    </w:lvl>
    <w:lvl w:ilvl="6" w:tplc="040C0001" w:tentative="1">
      <w:start w:val="1"/>
      <w:numFmt w:val="bullet"/>
      <w:lvlText w:val=""/>
      <w:lvlJc w:val="left"/>
      <w:pPr>
        <w:ind w:left="6930" w:hanging="360"/>
      </w:pPr>
      <w:rPr>
        <w:rFonts w:ascii="Symbol" w:hAnsi="Symbol" w:hint="default"/>
      </w:rPr>
    </w:lvl>
    <w:lvl w:ilvl="7" w:tplc="040C0003" w:tentative="1">
      <w:start w:val="1"/>
      <w:numFmt w:val="bullet"/>
      <w:lvlText w:val="o"/>
      <w:lvlJc w:val="left"/>
      <w:pPr>
        <w:ind w:left="7650" w:hanging="360"/>
      </w:pPr>
      <w:rPr>
        <w:rFonts w:ascii="Courier New" w:hAnsi="Courier New" w:cs="Courier New" w:hint="default"/>
      </w:rPr>
    </w:lvl>
    <w:lvl w:ilvl="8" w:tplc="040C0005" w:tentative="1">
      <w:start w:val="1"/>
      <w:numFmt w:val="bullet"/>
      <w:lvlText w:val=""/>
      <w:lvlJc w:val="left"/>
      <w:pPr>
        <w:ind w:left="8370" w:hanging="360"/>
      </w:pPr>
      <w:rPr>
        <w:rFonts w:ascii="Wingdings" w:hAnsi="Wingdings" w:hint="default"/>
      </w:rPr>
    </w:lvl>
  </w:abstractNum>
  <w:abstractNum w:abstractNumId="31" w15:restartNumberingAfterBreak="0">
    <w:nsid w:val="739A389A"/>
    <w:multiLevelType w:val="hybridMultilevel"/>
    <w:tmpl w:val="FC76FCDA"/>
    <w:lvl w:ilvl="0" w:tplc="EEB88C16">
      <w:start w:val="1"/>
      <w:numFmt w:val="bullet"/>
      <w:lvlText w:val="-"/>
      <w:lvlJc w:val="left"/>
      <w:pPr>
        <w:ind w:left="2138" w:hanging="360"/>
      </w:pPr>
      <w:rPr>
        <w:rFonts w:ascii="Times New Roman" w:hAnsi="Times New Roman" w:cs="Times New Roman" w:hint="default"/>
        <w:color w:val="auto"/>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32" w15:restartNumberingAfterBreak="0">
    <w:nsid w:val="747A3BAE"/>
    <w:multiLevelType w:val="hybridMultilevel"/>
    <w:tmpl w:val="A052014E"/>
    <w:lvl w:ilvl="0" w:tplc="7CF4407E">
      <w:start w:val="1"/>
      <w:numFmt w:val="bullet"/>
      <w:lvlText w:val=""/>
      <w:lvlJc w:val="left"/>
      <w:pPr>
        <w:ind w:left="2487" w:hanging="360"/>
      </w:pPr>
      <w:rPr>
        <w:rFonts w:ascii="Symbol" w:hAnsi="Symbol" w:hint="default"/>
      </w:rPr>
    </w:lvl>
    <w:lvl w:ilvl="1" w:tplc="040C0003" w:tentative="1">
      <w:start w:val="1"/>
      <w:numFmt w:val="bullet"/>
      <w:lvlText w:val="o"/>
      <w:lvlJc w:val="left"/>
      <w:pPr>
        <w:ind w:left="3207" w:hanging="360"/>
      </w:pPr>
      <w:rPr>
        <w:rFonts w:ascii="Courier New" w:hAnsi="Courier New" w:cs="Courier New" w:hint="default"/>
      </w:rPr>
    </w:lvl>
    <w:lvl w:ilvl="2" w:tplc="040C0005" w:tentative="1">
      <w:start w:val="1"/>
      <w:numFmt w:val="bullet"/>
      <w:lvlText w:val=""/>
      <w:lvlJc w:val="left"/>
      <w:pPr>
        <w:ind w:left="3927" w:hanging="360"/>
      </w:pPr>
      <w:rPr>
        <w:rFonts w:ascii="Wingdings" w:hAnsi="Wingdings" w:hint="default"/>
      </w:rPr>
    </w:lvl>
    <w:lvl w:ilvl="3" w:tplc="040C0001" w:tentative="1">
      <w:start w:val="1"/>
      <w:numFmt w:val="bullet"/>
      <w:lvlText w:val=""/>
      <w:lvlJc w:val="left"/>
      <w:pPr>
        <w:ind w:left="4647" w:hanging="360"/>
      </w:pPr>
      <w:rPr>
        <w:rFonts w:ascii="Symbol" w:hAnsi="Symbol" w:hint="default"/>
      </w:rPr>
    </w:lvl>
    <w:lvl w:ilvl="4" w:tplc="040C0003" w:tentative="1">
      <w:start w:val="1"/>
      <w:numFmt w:val="bullet"/>
      <w:lvlText w:val="o"/>
      <w:lvlJc w:val="left"/>
      <w:pPr>
        <w:ind w:left="5367" w:hanging="360"/>
      </w:pPr>
      <w:rPr>
        <w:rFonts w:ascii="Courier New" w:hAnsi="Courier New" w:cs="Courier New" w:hint="default"/>
      </w:rPr>
    </w:lvl>
    <w:lvl w:ilvl="5" w:tplc="040C0005" w:tentative="1">
      <w:start w:val="1"/>
      <w:numFmt w:val="bullet"/>
      <w:lvlText w:val=""/>
      <w:lvlJc w:val="left"/>
      <w:pPr>
        <w:ind w:left="6087" w:hanging="360"/>
      </w:pPr>
      <w:rPr>
        <w:rFonts w:ascii="Wingdings" w:hAnsi="Wingdings" w:hint="default"/>
      </w:rPr>
    </w:lvl>
    <w:lvl w:ilvl="6" w:tplc="040C0001" w:tentative="1">
      <w:start w:val="1"/>
      <w:numFmt w:val="bullet"/>
      <w:lvlText w:val=""/>
      <w:lvlJc w:val="left"/>
      <w:pPr>
        <w:ind w:left="6807" w:hanging="360"/>
      </w:pPr>
      <w:rPr>
        <w:rFonts w:ascii="Symbol" w:hAnsi="Symbol" w:hint="default"/>
      </w:rPr>
    </w:lvl>
    <w:lvl w:ilvl="7" w:tplc="040C0003" w:tentative="1">
      <w:start w:val="1"/>
      <w:numFmt w:val="bullet"/>
      <w:lvlText w:val="o"/>
      <w:lvlJc w:val="left"/>
      <w:pPr>
        <w:ind w:left="7527" w:hanging="360"/>
      </w:pPr>
      <w:rPr>
        <w:rFonts w:ascii="Courier New" w:hAnsi="Courier New" w:cs="Courier New" w:hint="default"/>
      </w:rPr>
    </w:lvl>
    <w:lvl w:ilvl="8" w:tplc="040C0005" w:tentative="1">
      <w:start w:val="1"/>
      <w:numFmt w:val="bullet"/>
      <w:lvlText w:val=""/>
      <w:lvlJc w:val="left"/>
      <w:pPr>
        <w:ind w:left="8247" w:hanging="360"/>
      </w:pPr>
      <w:rPr>
        <w:rFonts w:ascii="Wingdings" w:hAnsi="Wingdings" w:hint="default"/>
      </w:rPr>
    </w:lvl>
  </w:abstractNum>
  <w:abstractNum w:abstractNumId="33" w15:restartNumberingAfterBreak="0">
    <w:nsid w:val="7497240A"/>
    <w:multiLevelType w:val="hybridMultilevel"/>
    <w:tmpl w:val="3D5A1664"/>
    <w:lvl w:ilvl="0" w:tplc="83B891C2">
      <w:start w:val="1"/>
      <w:numFmt w:val="bullet"/>
      <w:lvlText w:val="-"/>
      <w:lvlJc w:val="left"/>
      <w:pPr>
        <w:ind w:left="1495" w:hanging="360"/>
      </w:pPr>
      <w:rPr>
        <w:rFonts w:ascii="Times New Roman" w:hAnsi="Times New Roman" w:cs="Times New Roman" w:hint="default"/>
        <w:color w:val="auto"/>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34" w15:restartNumberingAfterBreak="0">
    <w:nsid w:val="75004DC7"/>
    <w:multiLevelType w:val="hybridMultilevel"/>
    <w:tmpl w:val="379A9E36"/>
    <w:lvl w:ilvl="0" w:tplc="FFFFFFFF">
      <w:start w:val="1"/>
      <w:numFmt w:val="decimal"/>
      <w:lvlText w:val="%1."/>
      <w:lvlJc w:val="left"/>
      <w:pPr>
        <w:ind w:left="1514" w:hanging="360"/>
      </w:pPr>
    </w:lvl>
    <w:lvl w:ilvl="1" w:tplc="040C0019" w:tentative="1">
      <w:start w:val="1"/>
      <w:numFmt w:val="lowerLetter"/>
      <w:lvlText w:val="%2."/>
      <w:lvlJc w:val="left"/>
      <w:pPr>
        <w:ind w:left="1837" w:hanging="360"/>
      </w:pPr>
    </w:lvl>
    <w:lvl w:ilvl="2" w:tplc="040C001B" w:tentative="1">
      <w:start w:val="1"/>
      <w:numFmt w:val="lowerRoman"/>
      <w:lvlText w:val="%3."/>
      <w:lvlJc w:val="right"/>
      <w:pPr>
        <w:ind w:left="2557" w:hanging="180"/>
      </w:pPr>
    </w:lvl>
    <w:lvl w:ilvl="3" w:tplc="040C000F" w:tentative="1">
      <w:start w:val="1"/>
      <w:numFmt w:val="decimal"/>
      <w:lvlText w:val="%4."/>
      <w:lvlJc w:val="left"/>
      <w:pPr>
        <w:ind w:left="3277" w:hanging="360"/>
      </w:pPr>
    </w:lvl>
    <w:lvl w:ilvl="4" w:tplc="040C0019" w:tentative="1">
      <w:start w:val="1"/>
      <w:numFmt w:val="lowerLetter"/>
      <w:lvlText w:val="%5."/>
      <w:lvlJc w:val="left"/>
      <w:pPr>
        <w:ind w:left="3997" w:hanging="360"/>
      </w:pPr>
    </w:lvl>
    <w:lvl w:ilvl="5" w:tplc="040C001B" w:tentative="1">
      <w:start w:val="1"/>
      <w:numFmt w:val="lowerRoman"/>
      <w:lvlText w:val="%6."/>
      <w:lvlJc w:val="right"/>
      <w:pPr>
        <w:ind w:left="4717" w:hanging="180"/>
      </w:pPr>
    </w:lvl>
    <w:lvl w:ilvl="6" w:tplc="040C000F" w:tentative="1">
      <w:start w:val="1"/>
      <w:numFmt w:val="decimal"/>
      <w:lvlText w:val="%7."/>
      <w:lvlJc w:val="left"/>
      <w:pPr>
        <w:ind w:left="5437" w:hanging="360"/>
      </w:pPr>
    </w:lvl>
    <w:lvl w:ilvl="7" w:tplc="040C0019" w:tentative="1">
      <w:start w:val="1"/>
      <w:numFmt w:val="lowerLetter"/>
      <w:lvlText w:val="%8."/>
      <w:lvlJc w:val="left"/>
      <w:pPr>
        <w:ind w:left="6157" w:hanging="360"/>
      </w:pPr>
    </w:lvl>
    <w:lvl w:ilvl="8" w:tplc="040C001B" w:tentative="1">
      <w:start w:val="1"/>
      <w:numFmt w:val="lowerRoman"/>
      <w:lvlText w:val="%9."/>
      <w:lvlJc w:val="right"/>
      <w:pPr>
        <w:ind w:left="6877" w:hanging="180"/>
      </w:pPr>
    </w:lvl>
  </w:abstractNum>
  <w:abstractNum w:abstractNumId="35" w15:restartNumberingAfterBreak="0">
    <w:nsid w:val="7E014583"/>
    <w:multiLevelType w:val="hybridMultilevel"/>
    <w:tmpl w:val="05E6AC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E5B2C63"/>
    <w:multiLevelType w:val="hybridMultilevel"/>
    <w:tmpl w:val="EC1EDCD2"/>
    <w:lvl w:ilvl="0" w:tplc="1488F358">
      <w:start w:val="1"/>
      <w:numFmt w:val="decimal"/>
      <w:lvlText w:val="%1 "/>
      <w:lvlJc w:val="left"/>
      <w:pPr>
        <w:ind w:left="720" w:hanging="360"/>
      </w:pPr>
      <w:rPr>
        <w:rFonts w:hint="default"/>
      </w:rPr>
    </w:lvl>
    <w:lvl w:ilvl="1" w:tplc="D65ACF6E">
      <w:start w:val="1"/>
      <w:numFmt w:val="decimal"/>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0"/>
  </w:num>
  <w:num w:numId="2">
    <w:abstractNumId w:val="32"/>
  </w:num>
  <w:num w:numId="3">
    <w:abstractNumId w:val="16"/>
  </w:num>
  <w:num w:numId="4">
    <w:abstractNumId w:val="4"/>
  </w:num>
  <w:num w:numId="5">
    <w:abstractNumId w:val="12"/>
  </w:num>
  <w:num w:numId="6">
    <w:abstractNumId w:val="17"/>
  </w:num>
  <w:num w:numId="7">
    <w:abstractNumId w:val="25"/>
  </w:num>
  <w:num w:numId="8">
    <w:abstractNumId w:val="26"/>
  </w:num>
  <w:num w:numId="9">
    <w:abstractNumId w:val="10"/>
  </w:num>
  <w:num w:numId="10">
    <w:abstractNumId w:val="33"/>
  </w:num>
  <w:num w:numId="11">
    <w:abstractNumId w:val="19"/>
  </w:num>
  <w:num w:numId="12">
    <w:abstractNumId w:val="3"/>
  </w:num>
  <w:num w:numId="13">
    <w:abstractNumId w:val="0"/>
  </w:num>
  <w:num w:numId="14">
    <w:abstractNumId w:val="27"/>
  </w:num>
  <w:num w:numId="15">
    <w:abstractNumId w:val="30"/>
  </w:num>
  <w:num w:numId="16">
    <w:abstractNumId w:val="31"/>
  </w:num>
  <w:num w:numId="17">
    <w:abstractNumId w:val="5"/>
  </w:num>
  <w:num w:numId="18">
    <w:abstractNumId w:val="24"/>
  </w:num>
  <w:num w:numId="19">
    <w:abstractNumId w:val="23"/>
  </w:num>
  <w:num w:numId="20">
    <w:abstractNumId w:val="2"/>
  </w:num>
  <w:num w:numId="21">
    <w:abstractNumId w:val="15"/>
  </w:num>
  <w:num w:numId="22">
    <w:abstractNumId w:val="6"/>
  </w:num>
  <w:num w:numId="23">
    <w:abstractNumId w:val="9"/>
  </w:num>
  <w:num w:numId="24">
    <w:abstractNumId w:val="35"/>
  </w:num>
  <w:num w:numId="25">
    <w:abstractNumId w:val="29"/>
  </w:num>
  <w:num w:numId="26">
    <w:abstractNumId w:val="14"/>
  </w:num>
  <w:num w:numId="27">
    <w:abstractNumId w:val="36"/>
  </w:num>
  <w:num w:numId="28">
    <w:abstractNumId w:val="7"/>
  </w:num>
  <w:num w:numId="29">
    <w:abstractNumId w:val="22"/>
  </w:num>
  <w:num w:numId="30">
    <w:abstractNumId w:val="8"/>
  </w:num>
  <w:num w:numId="31">
    <w:abstractNumId w:val="28"/>
  </w:num>
  <w:num w:numId="32">
    <w:abstractNumId w:val="13"/>
  </w:num>
  <w:num w:numId="33">
    <w:abstractNumId w:val="21"/>
  </w:num>
  <w:num w:numId="34">
    <w:abstractNumId w:val="18"/>
  </w:num>
  <w:num w:numId="35">
    <w:abstractNumId w:val="1"/>
  </w:num>
  <w:num w:numId="36">
    <w:abstractNumId w:val="34"/>
  </w:num>
  <w:num w:numId="37">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attachedTemplate r:id="rId1"/>
  <w:defaultTabStop w:val="709"/>
  <w:hyphenationZone w:val="425"/>
  <w:drawingGridHorizontalSpacing w:val="57"/>
  <w:drawingGridVerticalSpacing w:val="57"/>
  <w:displayHorizontalDrawingGridEvery w:val="2"/>
  <w:characterSpacingControl w:val="doNotCompress"/>
  <w:hdrShapeDefaults>
    <o:shapedefaults v:ext="edit" spidmax="2050" style="v-text-anchor:middle" fill="f" fillcolor="yellow" strokecolor="#0070c0">
      <v:fill color="yellow" on="f"/>
      <v:stroke color="#0070c0" weight="1.5pt"/>
      <o:colormru v:ext="edit" colors="#f06,#fc0,#ffc,#c00,#080600,#f60,#f90,#f2f2f2"/>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D43"/>
    <w:rsid w:val="000033E5"/>
    <w:rsid w:val="000050AF"/>
    <w:rsid w:val="000061BC"/>
    <w:rsid w:val="0000721A"/>
    <w:rsid w:val="00010468"/>
    <w:rsid w:val="00011AB4"/>
    <w:rsid w:val="000120D9"/>
    <w:rsid w:val="00012784"/>
    <w:rsid w:val="0001344F"/>
    <w:rsid w:val="00013DD9"/>
    <w:rsid w:val="000141F4"/>
    <w:rsid w:val="000145DB"/>
    <w:rsid w:val="000172F5"/>
    <w:rsid w:val="000173E3"/>
    <w:rsid w:val="00023280"/>
    <w:rsid w:val="00023433"/>
    <w:rsid w:val="00023F59"/>
    <w:rsid w:val="00027B17"/>
    <w:rsid w:val="000331D2"/>
    <w:rsid w:val="00034F66"/>
    <w:rsid w:val="000369D3"/>
    <w:rsid w:val="00036CE4"/>
    <w:rsid w:val="00036EEB"/>
    <w:rsid w:val="000372A9"/>
    <w:rsid w:val="000410E4"/>
    <w:rsid w:val="000419C0"/>
    <w:rsid w:val="00042FAC"/>
    <w:rsid w:val="0004316E"/>
    <w:rsid w:val="0004330F"/>
    <w:rsid w:val="00044752"/>
    <w:rsid w:val="000457D0"/>
    <w:rsid w:val="00050E63"/>
    <w:rsid w:val="00051E10"/>
    <w:rsid w:val="000540FB"/>
    <w:rsid w:val="00054144"/>
    <w:rsid w:val="00055B95"/>
    <w:rsid w:val="00055C89"/>
    <w:rsid w:val="00056959"/>
    <w:rsid w:val="00056E4E"/>
    <w:rsid w:val="000577C2"/>
    <w:rsid w:val="000654C0"/>
    <w:rsid w:val="00065BFE"/>
    <w:rsid w:val="00067BAD"/>
    <w:rsid w:val="000713B7"/>
    <w:rsid w:val="00071464"/>
    <w:rsid w:val="000714C7"/>
    <w:rsid w:val="00071889"/>
    <w:rsid w:val="000720BB"/>
    <w:rsid w:val="00073A08"/>
    <w:rsid w:val="0007611E"/>
    <w:rsid w:val="000761DC"/>
    <w:rsid w:val="000767D0"/>
    <w:rsid w:val="00080A79"/>
    <w:rsid w:val="000822FF"/>
    <w:rsid w:val="00085BB0"/>
    <w:rsid w:val="00086275"/>
    <w:rsid w:val="00087A03"/>
    <w:rsid w:val="00087A70"/>
    <w:rsid w:val="00091E0D"/>
    <w:rsid w:val="0009250E"/>
    <w:rsid w:val="00095026"/>
    <w:rsid w:val="00097A31"/>
    <w:rsid w:val="000A2B7F"/>
    <w:rsid w:val="000A71FA"/>
    <w:rsid w:val="000A7D2C"/>
    <w:rsid w:val="000B23DE"/>
    <w:rsid w:val="000C0197"/>
    <w:rsid w:val="000C37BB"/>
    <w:rsid w:val="000C384A"/>
    <w:rsid w:val="000C6450"/>
    <w:rsid w:val="000D06FD"/>
    <w:rsid w:val="000D0C93"/>
    <w:rsid w:val="000D1F26"/>
    <w:rsid w:val="000D3224"/>
    <w:rsid w:val="000D41C8"/>
    <w:rsid w:val="000D4B4B"/>
    <w:rsid w:val="000D721D"/>
    <w:rsid w:val="000D77BA"/>
    <w:rsid w:val="000D7A59"/>
    <w:rsid w:val="000E039A"/>
    <w:rsid w:val="000E07ED"/>
    <w:rsid w:val="000E0A93"/>
    <w:rsid w:val="000E0B05"/>
    <w:rsid w:val="000E0E38"/>
    <w:rsid w:val="000E381F"/>
    <w:rsid w:val="000E420F"/>
    <w:rsid w:val="000E4549"/>
    <w:rsid w:val="000E4575"/>
    <w:rsid w:val="000E5932"/>
    <w:rsid w:val="000E6BF4"/>
    <w:rsid w:val="000F025E"/>
    <w:rsid w:val="000F06B4"/>
    <w:rsid w:val="000F4259"/>
    <w:rsid w:val="000F521D"/>
    <w:rsid w:val="000F75DF"/>
    <w:rsid w:val="000F7A1D"/>
    <w:rsid w:val="000F7ACC"/>
    <w:rsid w:val="000F7DBD"/>
    <w:rsid w:val="001010D4"/>
    <w:rsid w:val="00101A3B"/>
    <w:rsid w:val="00110D49"/>
    <w:rsid w:val="00110D63"/>
    <w:rsid w:val="0011239C"/>
    <w:rsid w:val="0011291A"/>
    <w:rsid w:val="00113658"/>
    <w:rsid w:val="00114137"/>
    <w:rsid w:val="00115734"/>
    <w:rsid w:val="00117747"/>
    <w:rsid w:val="0012004B"/>
    <w:rsid w:val="001214FE"/>
    <w:rsid w:val="00123B9A"/>
    <w:rsid w:val="00125544"/>
    <w:rsid w:val="00125B84"/>
    <w:rsid w:val="001277D8"/>
    <w:rsid w:val="001300EC"/>
    <w:rsid w:val="00130B70"/>
    <w:rsid w:val="00131B8A"/>
    <w:rsid w:val="00132842"/>
    <w:rsid w:val="00132A38"/>
    <w:rsid w:val="0013361B"/>
    <w:rsid w:val="001338E4"/>
    <w:rsid w:val="001356C2"/>
    <w:rsid w:val="001376C9"/>
    <w:rsid w:val="00143151"/>
    <w:rsid w:val="001524D2"/>
    <w:rsid w:val="00152A00"/>
    <w:rsid w:val="00152C25"/>
    <w:rsid w:val="001536F1"/>
    <w:rsid w:val="00156CE0"/>
    <w:rsid w:val="001577F8"/>
    <w:rsid w:val="001617BA"/>
    <w:rsid w:val="001620E9"/>
    <w:rsid w:val="00162CB0"/>
    <w:rsid w:val="00164CCB"/>
    <w:rsid w:val="00164FB2"/>
    <w:rsid w:val="0016578B"/>
    <w:rsid w:val="00165E2D"/>
    <w:rsid w:val="001707EC"/>
    <w:rsid w:val="00173CF2"/>
    <w:rsid w:val="00173D87"/>
    <w:rsid w:val="00180A88"/>
    <w:rsid w:val="001838C8"/>
    <w:rsid w:val="00183C3C"/>
    <w:rsid w:val="00183CE5"/>
    <w:rsid w:val="0018659B"/>
    <w:rsid w:val="001866A2"/>
    <w:rsid w:val="00186BC2"/>
    <w:rsid w:val="001875ED"/>
    <w:rsid w:val="00192096"/>
    <w:rsid w:val="0019319E"/>
    <w:rsid w:val="00195767"/>
    <w:rsid w:val="001A0FBD"/>
    <w:rsid w:val="001A2198"/>
    <w:rsid w:val="001A243E"/>
    <w:rsid w:val="001A3FE0"/>
    <w:rsid w:val="001A63F3"/>
    <w:rsid w:val="001A737E"/>
    <w:rsid w:val="001A79A6"/>
    <w:rsid w:val="001B19EB"/>
    <w:rsid w:val="001B256A"/>
    <w:rsid w:val="001B2D9E"/>
    <w:rsid w:val="001B34A8"/>
    <w:rsid w:val="001B60EC"/>
    <w:rsid w:val="001C5928"/>
    <w:rsid w:val="001C7915"/>
    <w:rsid w:val="001D0DED"/>
    <w:rsid w:val="001D13DA"/>
    <w:rsid w:val="001D5C73"/>
    <w:rsid w:val="001D6202"/>
    <w:rsid w:val="001D6D13"/>
    <w:rsid w:val="001D6E40"/>
    <w:rsid w:val="001E172D"/>
    <w:rsid w:val="001E49DD"/>
    <w:rsid w:val="001E4DDA"/>
    <w:rsid w:val="001E5C97"/>
    <w:rsid w:val="001E7DAC"/>
    <w:rsid w:val="001F03FE"/>
    <w:rsid w:val="001F0F28"/>
    <w:rsid w:val="001F22FE"/>
    <w:rsid w:val="001F2B56"/>
    <w:rsid w:val="001F40B7"/>
    <w:rsid w:val="001F5B72"/>
    <w:rsid w:val="001F5BBC"/>
    <w:rsid w:val="001F60D4"/>
    <w:rsid w:val="00200D8A"/>
    <w:rsid w:val="002013DF"/>
    <w:rsid w:val="00201A92"/>
    <w:rsid w:val="002111DB"/>
    <w:rsid w:val="002119BB"/>
    <w:rsid w:val="00211F97"/>
    <w:rsid w:val="00213B77"/>
    <w:rsid w:val="00213FBD"/>
    <w:rsid w:val="00214098"/>
    <w:rsid w:val="00217ED2"/>
    <w:rsid w:val="00221032"/>
    <w:rsid w:val="00221FEB"/>
    <w:rsid w:val="00222470"/>
    <w:rsid w:val="002229EA"/>
    <w:rsid w:val="00222EEA"/>
    <w:rsid w:val="00226620"/>
    <w:rsid w:val="00226831"/>
    <w:rsid w:val="00227124"/>
    <w:rsid w:val="0023088F"/>
    <w:rsid w:val="002318D0"/>
    <w:rsid w:val="002349D3"/>
    <w:rsid w:val="00240FBF"/>
    <w:rsid w:val="00242668"/>
    <w:rsid w:val="0024282C"/>
    <w:rsid w:val="00242BE6"/>
    <w:rsid w:val="00244859"/>
    <w:rsid w:val="00244C4B"/>
    <w:rsid w:val="00247343"/>
    <w:rsid w:val="00252BC0"/>
    <w:rsid w:val="00253E7A"/>
    <w:rsid w:val="00260764"/>
    <w:rsid w:val="00262B3E"/>
    <w:rsid w:val="00263A8B"/>
    <w:rsid w:val="00267962"/>
    <w:rsid w:val="00272652"/>
    <w:rsid w:val="00272FEB"/>
    <w:rsid w:val="002736BF"/>
    <w:rsid w:val="0027370D"/>
    <w:rsid w:val="00273E80"/>
    <w:rsid w:val="00275468"/>
    <w:rsid w:val="00275EEE"/>
    <w:rsid w:val="00277651"/>
    <w:rsid w:val="002776C0"/>
    <w:rsid w:val="00277D33"/>
    <w:rsid w:val="0028153B"/>
    <w:rsid w:val="002820A3"/>
    <w:rsid w:val="002832B3"/>
    <w:rsid w:val="00284019"/>
    <w:rsid w:val="002922F1"/>
    <w:rsid w:val="00292EB5"/>
    <w:rsid w:val="00293FF6"/>
    <w:rsid w:val="00294D6B"/>
    <w:rsid w:val="00295A82"/>
    <w:rsid w:val="002963B5"/>
    <w:rsid w:val="00297EEB"/>
    <w:rsid w:val="002A1CB3"/>
    <w:rsid w:val="002A1D9D"/>
    <w:rsid w:val="002A493A"/>
    <w:rsid w:val="002B065E"/>
    <w:rsid w:val="002B0B14"/>
    <w:rsid w:val="002B1C05"/>
    <w:rsid w:val="002B3893"/>
    <w:rsid w:val="002B4CC0"/>
    <w:rsid w:val="002B560E"/>
    <w:rsid w:val="002B61EE"/>
    <w:rsid w:val="002C04F0"/>
    <w:rsid w:val="002C12DE"/>
    <w:rsid w:val="002C25C4"/>
    <w:rsid w:val="002C36F1"/>
    <w:rsid w:val="002C65CE"/>
    <w:rsid w:val="002D6573"/>
    <w:rsid w:val="002D6668"/>
    <w:rsid w:val="002E0988"/>
    <w:rsid w:val="002E21A4"/>
    <w:rsid w:val="002E30EC"/>
    <w:rsid w:val="002E50BE"/>
    <w:rsid w:val="002E55F2"/>
    <w:rsid w:val="002E5811"/>
    <w:rsid w:val="002E67F8"/>
    <w:rsid w:val="002E71CB"/>
    <w:rsid w:val="002E780C"/>
    <w:rsid w:val="002E78E7"/>
    <w:rsid w:val="002F09B2"/>
    <w:rsid w:val="002F31E1"/>
    <w:rsid w:val="002F361D"/>
    <w:rsid w:val="002F3951"/>
    <w:rsid w:val="002F4012"/>
    <w:rsid w:val="002F699C"/>
    <w:rsid w:val="003051D6"/>
    <w:rsid w:val="00306980"/>
    <w:rsid w:val="00306BEA"/>
    <w:rsid w:val="00311DD1"/>
    <w:rsid w:val="00312BDC"/>
    <w:rsid w:val="00313227"/>
    <w:rsid w:val="0031503C"/>
    <w:rsid w:val="00324E9E"/>
    <w:rsid w:val="003253A4"/>
    <w:rsid w:val="00325EE5"/>
    <w:rsid w:val="00327EC6"/>
    <w:rsid w:val="00330204"/>
    <w:rsid w:val="00330351"/>
    <w:rsid w:val="0033046F"/>
    <w:rsid w:val="0033071D"/>
    <w:rsid w:val="00331D7A"/>
    <w:rsid w:val="00333CE4"/>
    <w:rsid w:val="003354C6"/>
    <w:rsid w:val="003356FA"/>
    <w:rsid w:val="003360E5"/>
    <w:rsid w:val="003405EC"/>
    <w:rsid w:val="00340C05"/>
    <w:rsid w:val="00344113"/>
    <w:rsid w:val="00344EC6"/>
    <w:rsid w:val="00346500"/>
    <w:rsid w:val="0034651D"/>
    <w:rsid w:val="00346ADE"/>
    <w:rsid w:val="00346E6A"/>
    <w:rsid w:val="003474F8"/>
    <w:rsid w:val="0035487D"/>
    <w:rsid w:val="00361AA6"/>
    <w:rsid w:val="00361E68"/>
    <w:rsid w:val="00363106"/>
    <w:rsid w:val="00364674"/>
    <w:rsid w:val="00364713"/>
    <w:rsid w:val="00364722"/>
    <w:rsid w:val="00364DFD"/>
    <w:rsid w:val="003669DD"/>
    <w:rsid w:val="00366B39"/>
    <w:rsid w:val="00367484"/>
    <w:rsid w:val="00367B54"/>
    <w:rsid w:val="003726ED"/>
    <w:rsid w:val="003728FD"/>
    <w:rsid w:val="00372D2D"/>
    <w:rsid w:val="003732E3"/>
    <w:rsid w:val="00373E2D"/>
    <w:rsid w:val="00377D6F"/>
    <w:rsid w:val="003804C7"/>
    <w:rsid w:val="003826C6"/>
    <w:rsid w:val="00383EBC"/>
    <w:rsid w:val="00385F8B"/>
    <w:rsid w:val="00387D43"/>
    <w:rsid w:val="00390ADC"/>
    <w:rsid w:val="0039336B"/>
    <w:rsid w:val="00394830"/>
    <w:rsid w:val="00395166"/>
    <w:rsid w:val="003960B3"/>
    <w:rsid w:val="00396CBE"/>
    <w:rsid w:val="0039734F"/>
    <w:rsid w:val="003A3B73"/>
    <w:rsid w:val="003A5D1E"/>
    <w:rsid w:val="003A62BE"/>
    <w:rsid w:val="003A70DD"/>
    <w:rsid w:val="003B0AD2"/>
    <w:rsid w:val="003B12D6"/>
    <w:rsid w:val="003B37E9"/>
    <w:rsid w:val="003B4B21"/>
    <w:rsid w:val="003B67D9"/>
    <w:rsid w:val="003B7534"/>
    <w:rsid w:val="003B7736"/>
    <w:rsid w:val="003C07B7"/>
    <w:rsid w:val="003C20CF"/>
    <w:rsid w:val="003C5175"/>
    <w:rsid w:val="003C6A2F"/>
    <w:rsid w:val="003D0868"/>
    <w:rsid w:val="003D1220"/>
    <w:rsid w:val="003D289F"/>
    <w:rsid w:val="003D3A7B"/>
    <w:rsid w:val="003D42E0"/>
    <w:rsid w:val="003D5169"/>
    <w:rsid w:val="003D60E0"/>
    <w:rsid w:val="003D6FA4"/>
    <w:rsid w:val="003D74B5"/>
    <w:rsid w:val="003E65B5"/>
    <w:rsid w:val="003F032D"/>
    <w:rsid w:val="003F253A"/>
    <w:rsid w:val="003F291D"/>
    <w:rsid w:val="003F43F7"/>
    <w:rsid w:val="003F4D68"/>
    <w:rsid w:val="00404029"/>
    <w:rsid w:val="00405C09"/>
    <w:rsid w:val="00405DDC"/>
    <w:rsid w:val="0040782C"/>
    <w:rsid w:val="00413B9B"/>
    <w:rsid w:val="00413BB1"/>
    <w:rsid w:val="00416713"/>
    <w:rsid w:val="00420248"/>
    <w:rsid w:val="004203A0"/>
    <w:rsid w:val="0042148A"/>
    <w:rsid w:val="004219DD"/>
    <w:rsid w:val="00421C35"/>
    <w:rsid w:val="004240BE"/>
    <w:rsid w:val="00424EA2"/>
    <w:rsid w:val="00425391"/>
    <w:rsid w:val="00426BDF"/>
    <w:rsid w:val="00427534"/>
    <w:rsid w:val="00427AAD"/>
    <w:rsid w:val="00433A56"/>
    <w:rsid w:val="00433DDF"/>
    <w:rsid w:val="00434066"/>
    <w:rsid w:val="004345F5"/>
    <w:rsid w:val="00437335"/>
    <w:rsid w:val="00440305"/>
    <w:rsid w:val="00440EA2"/>
    <w:rsid w:val="0044230F"/>
    <w:rsid w:val="0044266E"/>
    <w:rsid w:val="00442BA3"/>
    <w:rsid w:val="004433D4"/>
    <w:rsid w:val="0044402B"/>
    <w:rsid w:val="004455D6"/>
    <w:rsid w:val="00447B2C"/>
    <w:rsid w:val="00447C3E"/>
    <w:rsid w:val="00450693"/>
    <w:rsid w:val="00451CD8"/>
    <w:rsid w:val="00454FE8"/>
    <w:rsid w:val="0045513D"/>
    <w:rsid w:val="00455D39"/>
    <w:rsid w:val="004578A1"/>
    <w:rsid w:val="00462967"/>
    <w:rsid w:val="00462AEA"/>
    <w:rsid w:val="00466E66"/>
    <w:rsid w:val="004672C3"/>
    <w:rsid w:val="00470671"/>
    <w:rsid w:val="004712EE"/>
    <w:rsid w:val="0047218D"/>
    <w:rsid w:val="00472877"/>
    <w:rsid w:val="004739CA"/>
    <w:rsid w:val="00474EBF"/>
    <w:rsid w:val="0047746D"/>
    <w:rsid w:val="00477A62"/>
    <w:rsid w:val="00481DB0"/>
    <w:rsid w:val="00481E56"/>
    <w:rsid w:val="00482E93"/>
    <w:rsid w:val="00484761"/>
    <w:rsid w:val="004857D0"/>
    <w:rsid w:val="00491162"/>
    <w:rsid w:val="004923E5"/>
    <w:rsid w:val="004934CB"/>
    <w:rsid w:val="00493E41"/>
    <w:rsid w:val="00493E78"/>
    <w:rsid w:val="00495B51"/>
    <w:rsid w:val="004A0358"/>
    <w:rsid w:val="004A191A"/>
    <w:rsid w:val="004A1FFB"/>
    <w:rsid w:val="004A3A9D"/>
    <w:rsid w:val="004A4271"/>
    <w:rsid w:val="004A453C"/>
    <w:rsid w:val="004A6018"/>
    <w:rsid w:val="004A6699"/>
    <w:rsid w:val="004B31CB"/>
    <w:rsid w:val="004B5DCF"/>
    <w:rsid w:val="004C1A27"/>
    <w:rsid w:val="004C668B"/>
    <w:rsid w:val="004C699A"/>
    <w:rsid w:val="004C735D"/>
    <w:rsid w:val="004D0852"/>
    <w:rsid w:val="004D09EB"/>
    <w:rsid w:val="004D1C2E"/>
    <w:rsid w:val="004D31A6"/>
    <w:rsid w:val="004D3B9A"/>
    <w:rsid w:val="004D3CDC"/>
    <w:rsid w:val="004D4145"/>
    <w:rsid w:val="004D4F28"/>
    <w:rsid w:val="004D5591"/>
    <w:rsid w:val="004D7B28"/>
    <w:rsid w:val="004E0ED0"/>
    <w:rsid w:val="004E32E7"/>
    <w:rsid w:val="004E331E"/>
    <w:rsid w:val="004E4464"/>
    <w:rsid w:val="004E47E6"/>
    <w:rsid w:val="004E48C7"/>
    <w:rsid w:val="004E6990"/>
    <w:rsid w:val="004F154D"/>
    <w:rsid w:val="004F2711"/>
    <w:rsid w:val="004F3D00"/>
    <w:rsid w:val="004F416D"/>
    <w:rsid w:val="004F4D2B"/>
    <w:rsid w:val="004F5465"/>
    <w:rsid w:val="004F6A93"/>
    <w:rsid w:val="004F771A"/>
    <w:rsid w:val="0050095B"/>
    <w:rsid w:val="00500F34"/>
    <w:rsid w:val="00503809"/>
    <w:rsid w:val="005047E0"/>
    <w:rsid w:val="00504E8E"/>
    <w:rsid w:val="00505667"/>
    <w:rsid w:val="00505838"/>
    <w:rsid w:val="0050599A"/>
    <w:rsid w:val="00505B0C"/>
    <w:rsid w:val="0051198E"/>
    <w:rsid w:val="0051386A"/>
    <w:rsid w:val="00517233"/>
    <w:rsid w:val="005210D6"/>
    <w:rsid w:val="00522077"/>
    <w:rsid w:val="00524D43"/>
    <w:rsid w:val="00525B9D"/>
    <w:rsid w:val="00527B0C"/>
    <w:rsid w:val="0053184F"/>
    <w:rsid w:val="0053382B"/>
    <w:rsid w:val="00535691"/>
    <w:rsid w:val="0054160A"/>
    <w:rsid w:val="00541797"/>
    <w:rsid w:val="00541BF3"/>
    <w:rsid w:val="005423F8"/>
    <w:rsid w:val="005459BA"/>
    <w:rsid w:val="00546040"/>
    <w:rsid w:val="00547ED1"/>
    <w:rsid w:val="00547F75"/>
    <w:rsid w:val="00551F34"/>
    <w:rsid w:val="0055363D"/>
    <w:rsid w:val="005540CF"/>
    <w:rsid w:val="00556AED"/>
    <w:rsid w:val="005572A9"/>
    <w:rsid w:val="00560594"/>
    <w:rsid w:val="005605D2"/>
    <w:rsid w:val="00562B71"/>
    <w:rsid w:val="00562DF0"/>
    <w:rsid w:val="00564070"/>
    <w:rsid w:val="00564EC8"/>
    <w:rsid w:val="00566412"/>
    <w:rsid w:val="00566BAC"/>
    <w:rsid w:val="00567A86"/>
    <w:rsid w:val="00571C2F"/>
    <w:rsid w:val="005730DF"/>
    <w:rsid w:val="0057368A"/>
    <w:rsid w:val="00573D26"/>
    <w:rsid w:val="005750F7"/>
    <w:rsid w:val="0057535F"/>
    <w:rsid w:val="005754AA"/>
    <w:rsid w:val="00577DC7"/>
    <w:rsid w:val="00581937"/>
    <w:rsid w:val="00581F2A"/>
    <w:rsid w:val="00582169"/>
    <w:rsid w:val="00582631"/>
    <w:rsid w:val="00582B58"/>
    <w:rsid w:val="005847B6"/>
    <w:rsid w:val="00584812"/>
    <w:rsid w:val="00585C51"/>
    <w:rsid w:val="00590127"/>
    <w:rsid w:val="00591EA8"/>
    <w:rsid w:val="005934F9"/>
    <w:rsid w:val="00594AE9"/>
    <w:rsid w:val="005A0FD7"/>
    <w:rsid w:val="005A1C5D"/>
    <w:rsid w:val="005A4946"/>
    <w:rsid w:val="005A70F6"/>
    <w:rsid w:val="005B0054"/>
    <w:rsid w:val="005B10D0"/>
    <w:rsid w:val="005B1B1A"/>
    <w:rsid w:val="005B2BB8"/>
    <w:rsid w:val="005B3696"/>
    <w:rsid w:val="005B3D16"/>
    <w:rsid w:val="005B451F"/>
    <w:rsid w:val="005B633D"/>
    <w:rsid w:val="005B63EE"/>
    <w:rsid w:val="005C5320"/>
    <w:rsid w:val="005C6B07"/>
    <w:rsid w:val="005C7AA2"/>
    <w:rsid w:val="005D21B6"/>
    <w:rsid w:val="005D4F5E"/>
    <w:rsid w:val="005D71D9"/>
    <w:rsid w:val="005D7415"/>
    <w:rsid w:val="005D793D"/>
    <w:rsid w:val="005E022F"/>
    <w:rsid w:val="005E25E2"/>
    <w:rsid w:val="005E2AC7"/>
    <w:rsid w:val="005E3447"/>
    <w:rsid w:val="005E64D8"/>
    <w:rsid w:val="005F19DA"/>
    <w:rsid w:val="005F209A"/>
    <w:rsid w:val="005F24AD"/>
    <w:rsid w:val="005F3139"/>
    <w:rsid w:val="005F3936"/>
    <w:rsid w:val="0060101C"/>
    <w:rsid w:val="00601C81"/>
    <w:rsid w:val="006021E6"/>
    <w:rsid w:val="00602764"/>
    <w:rsid w:val="00604322"/>
    <w:rsid w:val="006046F2"/>
    <w:rsid w:val="00605A2C"/>
    <w:rsid w:val="0060624D"/>
    <w:rsid w:val="0061261C"/>
    <w:rsid w:val="006136DB"/>
    <w:rsid w:val="0061378D"/>
    <w:rsid w:val="00615E7D"/>
    <w:rsid w:val="00616CE1"/>
    <w:rsid w:val="0062331A"/>
    <w:rsid w:val="00623CC8"/>
    <w:rsid w:val="00624077"/>
    <w:rsid w:val="00624804"/>
    <w:rsid w:val="006263FE"/>
    <w:rsid w:val="00626ACC"/>
    <w:rsid w:val="006273F8"/>
    <w:rsid w:val="00631423"/>
    <w:rsid w:val="00631B83"/>
    <w:rsid w:val="00631E18"/>
    <w:rsid w:val="0063348D"/>
    <w:rsid w:val="006339A1"/>
    <w:rsid w:val="006357CE"/>
    <w:rsid w:val="00635E85"/>
    <w:rsid w:val="0063610B"/>
    <w:rsid w:val="0064295C"/>
    <w:rsid w:val="00643B27"/>
    <w:rsid w:val="006470A5"/>
    <w:rsid w:val="006477B2"/>
    <w:rsid w:val="00652F91"/>
    <w:rsid w:val="00665878"/>
    <w:rsid w:val="00665F8C"/>
    <w:rsid w:val="00666AE4"/>
    <w:rsid w:val="00671E68"/>
    <w:rsid w:val="00673F1B"/>
    <w:rsid w:val="006769E2"/>
    <w:rsid w:val="006807E2"/>
    <w:rsid w:val="00680F5E"/>
    <w:rsid w:val="00683AFD"/>
    <w:rsid w:val="00684C3A"/>
    <w:rsid w:val="006867CB"/>
    <w:rsid w:val="006930A7"/>
    <w:rsid w:val="006948DE"/>
    <w:rsid w:val="00697FD7"/>
    <w:rsid w:val="006A1CE1"/>
    <w:rsid w:val="006A22AB"/>
    <w:rsid w:val="006A546B"/>
    <w:rsid w:val="006A5F25"/>
    <w:rsid w:val="006A690F"/>
    <w:rsid w:val="006A7F47"/>
    <w:rsid w:val="006B291C"/>
    <w:rsid w:val="006B4D5E"/>
    <w:rsid w:val="006B4F45"/>
    <w:rsid w:val="006B578A"/>
    <w:rsid w:val="006C0238"/>
    <w:rsid w:val="006C050F"/>
    <w:rsid w:val="006C14D2"/>
    <w:rsid w:val="006C22F3"/>
    <w:rsid w:val="006C2997"/>
    <w:rsid w:val="006C3FD7"/>
    <w:rsid w:val="006C76DA"/>
    <w:rsid w:val="006D1700"/>
    <w:rsid w:val="006D257C"/>
    <w:rsid w:val="006D402B"/>
    <w:rsid w:val="006D40ED"/>
    <w:rsid w:val="006D63AD"/>
    <w:rsid w:val="006E466D"/>
    <w:rsid w:val="006E5479"/>
    <w:rsid w:val="006E5644"/>
    <w:rsid w:val="006E5F25"/>
    <w:rsid w:val="006E64C6"/>
    <w:rsid w:val="006E7272"/>
    <w:rsid w:val="006E729F"/>
    <w:rsid w:val="006F0731"/>
    <w:rsid w:val="006F0741"/>
    <w:rsid w:val="006F15D9"/>
    <w:rsid w:val="006F42BC"/>
    <w:rsid w:val="006F4A3B"/>
    <w:rsid w:val="006F5D85"/>
    <w:rsid w:val="006F63BC"/>
    <w:rsid w:val="0070091A"/>
    <w:rsid w:val="00701CD3"/>
    <w:rsid w:val="00705D51"/>
    <w:rsid w:val="00711111"/>
    <w:rsid w:val="00712582"/>
    <w:rsid w:val="00714290"/>
    <w:rsid w:val="00715A90"/>
    <w:rsid w:val="00716963"/>
    <w:rsid w:val="00716A14"/>
    <w:rsid w:val="00716B64"/>
    <w:rsid w:val="00717516"/>
    <w:rsid w:val="007200A3"/>
    <w:rsid w:val="00720146"/>
    <w:rsid w:val="007275C4"/>
    <w:rsid w:val="00727638"/>
    <w:rsid w:val="0073710B"/>
    <w:rsid w:val="007407CC"/>
    <w:rsid w:val="0074132A"/>
    <w:rsid w:val="0074487B"/>
    <w:rsid w:val="00745276"/>
    <w:rsid w:val="007504F6"/>
    <w:rsid w:val="00750562"/>
    <w:rsid w:val="00754D70"/>
    <w:rsid w:val="00756E1D"/>
    <w:rsid w:val="00757355"/>
    <w:rsid w:val="00757C99"/>
    <w:rsid w:val="00761AA1"/>
    <w:rsid w:val="00762896"/>
    <w:rsid w:val="00762C6F"/>
    <w:rsid w:val="00763CCC"/>
    <w:rsid w:val="00763D16"/>
    <w:rsid w:val="00772310"/>
    <w:rsid w:val="00775793"/>
    <w:rsid w:val="00775A32"/>
    <w:rsid w:val="00775C3C"/>
    <w:rsid w:val="00776A17"/>
    <w:rsid w:val="00776CED"/>
    <w:rsid w:val="0078464B"/>
    <w:rsid w:val="007851E6"/>
    <w:rsid w:val="0078557A"/>
    <w:rsid w:val="00785967"/>
    <w:rsid w:val="00785AE5"/>
    <w:rsid w:val="0078745B"/>
    <w:rsid w:val="00792294"/>
    <w:rsid w:val="00792696"/>
    <w:rsid w:val="00793963"/>
    <w:rsid w:val="00794B74"/>
    <w:rsid w:val="00796732"/>
    <w:rsid w:val="007A6CA3"/>
    <w:rsid w:val="007B0311"/>
    <w:rsid w:val="007B076A"/>
    <w:rsid w:val="007B21FE"/>
    <w:rsid w:val="007B3547"/>
    <w:rsid w:val="007B3ED0"/>
    <w:rsid w:val="007B5407"/>
    <w:rsid w:val="007B611F"/>
    <w:rsid w:val="007B7A80"/>
    <w:rsid w:val="007C1642"/>
    <w:rsid w:val="007C17D0"/>
    <w:rsid w:val="007D092F"/>
    <w:rsid w:val="007D3683"/>
    <w:rsid w:val="007D39A7"/>
    <w:rsid w:val="007D5DE5"/>
    <w:rsid w:val="007D6477"/>
    <w:rsid w:val="007E01E3"/>
    <w:rsid w:val="007E213C"/>
    <w:rsid w:val="007E26A2"/>
    <w:rsid w:val="007E2751"/>
    <w:rsid w:val="007E33DE"/>
    <w:rsid w:val="007E3D22"/>
    <w:rsid w:val="007E3EEB"/>
    <w:rsid w:val="007E557A"/>
    <w:rsid w:val="007E5AF4"/>
    <w:rsid w:val="007E7466"/>
    <w:rsid w:val="007F0EEA"/>
    <w:rsid w:val="007F2B2B"/>
    <w:rsid w:val="007F2EFD"/>
    <w:rsid w:val="007F67AC"/>
    <w:rsid w:val="00802932"/>
    <w:rsid w:val="00802CEC"/>
    <w:rsid w:val="008033A0"/>
    <w:rsid w:val="00803911"/>
    <w:rsid w:val="00804F9A"/>
    <w:rsid w:val="008059B6"/>
    <w:rsid w:val="008067F4"/>
    <w:rsid w:val="0080757D"/>
    <w:rsid w:val="0081273F"/>
    <w:rsid w:val="008145BD"/>
    <w:rsid w:val="00814825"/>
    <w:rsid w:val="00814EF2"/>
    <w:rsid w:val="00815435"/>
    <w:rsid w:val="0081576C"/>
    <w:rsid w:val="00817F3C"/>
    <w:rsid w:val="0082021F"/>
    <w:rsid w:val="00820629"/>
    <w:rsid w:val="008206D8"/>
    <w:rsid w:val="00820CC8"/>
    <w:rsid w:val="0082115A"/>
    <w:rsid w:val="0082551B"/>
    <w:rsid w:val="00825E18"/>
    <w:rsid w:val="008268D5"/>
    <w:rsid w:val="008269E3"/>
    <w:rsid w:val="00826FB8"/>
    <w:rsid w:val="00827D81"/>
    <w:rsid w:val="0083019D"/>
    <w:rsid w:val="00832307"/>
    <w:rsid w:val="00834740"/>
    <w:rsid w:val="00835EAF"/>
    <w:rsid w:val="008363A2"/>
    <w:rsid w:val="008423B6"/>
    <w:rsid w:val="008452A6"/>
    <w:rsid w:val="00845EE4"/>
    <w:rsid w:val="008518C7"/>
    <w:rsid w:val="0085344A"/>
    <w:rsid w:val="00854FAC"/>
    <w:rsid w:val="008617F2"/>
    <w:rsid w:val="00862021"/>
    <w:rsid w:val="00862884"/>
    <w:rsid w:val="00863035"/>
    <w:rsid w:val="00863CC5"/>
    <w:rsid w:val="0086451F"/>
    <w:rsid w:val="00864AB2"/>
    <w:rsid w:val="008653BA"/>
    <w:rsid w:val="00865459"/>
    <w:rsid w:val="00866593"/>
    <w:rsid w:val="00867472"/>
    <w:rsid w:val="008753E4"/>
    <w:rsid w:val="008760AC"/>
    <w:rsid w:val="00877DED"/>
    <w:rsid w:val="008800F6"/>
    <w:rsid w:val="00882F77"/>
    <w:rsid w:val="008845D2"/>
    <w:rsid w:val="00885FB9"/>
    <w:rsid w:val="00892377"/>
    <w:rsid w:val="0089286F"/>
    <w:rsid w:val="00893EE8"/>
    <w:rsid w:val="00897C1D"/>
    <w:rsid w:val="008A0708"/>
    <w:rsid w:val="008A10C0"/>
    <w:rsid w:val="008B10AF"/>
    <w:rsid w:val="008B2183"/>
    <w:rsid w:val="008B27C3"/>
    <w:rsid w:val="008B2B68"/>
    <w:rsid w:val="008B30A3"/>
    <w:rsid w:val="008B784E"/>
    <w:rsid w:val="008C0E7C"/>
    <w:rsid w:val="008C2353"/>
    <w:rsid w:val="008C3456"/>
    <w:rsid w:val="008C477B"/>
    <w:rsid w:val="008C5392"/>
    <w:rsid w:val="008C59AA"/>
    <w:rsid w:val="008C6E9C"/>
    <w:rsid w:val="008D0631"/>
    <w:rsid w:val="008D33A8"/>
    <w:rsid w:val="008E1E1A"/>
    <w:rsid w:val="008E6D45"/>
    <w:rsid w:val="008E7812"/>
    <w:rsid w:val="008E79CB"/>
    <w:rsid w:val="008F06EF"/>
    <w:rsid w:val="008F0F5B"/>
    <w:rsid w:val="008F1956"/>
    <w:rsid w:val="008F1DF1"/>
    <w:rsid w:val="008F1EB0"/>
    <w:rsid w:val="008F375F"/>
    <w:rsid w:val="008F510D"/>
    <w:rsid w:val="008F5162"/>
    <w:rsid w:val="008F62F0"/>
    <w:rsid w:val="008F6344"/>
    <w:rsid w:val="008F6D19"/>
    <w:rsid w:val="00903F18"/>
    <w:rsid w:val="009046AE"/>
    <w:rsid w:val="00904E53"/>
    <w:rsid w:val="009066C3"/>
    <w:rsid w:val="00907542"/>
    <w:rsid w:val="0091030C"/>
    <w:rsid w:val="00912E0B"/>
    <w:rsid w:val="00913C03"/>
    <w:rsid w:val="00916470"/>
    <w:rsid w:val="009213DE"/>
    <w:rsid w:val="009221F6"/>
    <w:rsid w:val="00926D14"/>
    <w:rsid w:val="009330FE"/>
    <w:rsid w:val="0093363B"/>
    <w:rsid w:val="0093504B"/>
    <w:rsid w:val="00936363"/>
    <w:rsid w:val="009379EC"/>
    <w:rsid w:val="00940A61"/>
    <w:rsid w:val="00942472"/>
    <w:rsid w:val="009433FC"/>
    <w:rsid w:val="00943469"/>
    <w:rsid w:val="00950533"/>
    <w:rsid w:val="0095059D"/>
    <w:rsid w:val="009509D4"/>
    <w:rsid w:val="00950ACD"/>
    <w:rsid w:val="00950B7D"/>
    <w:rsid w:val="00951788"/>
    <w:rsid w:val="00956242"/>
    <w:rsid w:val="00956D86"/>
    <w:rsid w:val="00957153"/>
    <w:rsid w:val="009609B6"/>
    <w:rsid w:val="009647FD"/>
    <w:rsid w:val="00967EF1"/>
    <w:rsid w:val="00972462"/>
    <w:rsid w:val="009749BF"/>
    <w:rsid w:val="00975B9C"/>
    <w:rsid w:val="009801E6"/>
    <w:rsid w:val="00986A1D"/>
    <w:rsid w:val="009926C5"/>
    <w:rsid w:val="00993AE9"/>
    <w:rsid w:val="00996505"/>
    <w:rsid w:val="00997D26"/>
    <w:rsid w:val="009A0E5B"/>
    <w:rsid w:val="009A1237"/>
    <w:rsid w:val="009A1EA6"/>
    <w:rsid w:val="009A2F9F"/>
    <w:rsid w:val="009A5926"/>
    <w:rsid w:val="009A7946"/>
    <w:rsid w:val="009B28E4"/>
    <w:rsid w:val="009B336A"/>
    <w:rsid w:val="009B4A11"/>
    <w:rsid w:val="009C0A80"/>
    <w:rsid w:val="009C2E46"/>
    <w:rsid w:val="009C3DB3"/>
    <w:rsid w:val="009C5FA5"/>
    <w:rsid w:val="009C782A"/>
    <w:rsid w:val="009C7C02"/>
    <w:rsid w:val="009D105C"/>
    <w:rsid w:val="009D19AB"/>
    <w:rsid w:val="009D1EBB"/>
    <w:rsid w:val="009D28DC"/>
    <w:rsid w:val="009D53F3"/>
    <w:rsid w:val="009D54B1"/>
    <w:rsid w:val="009D69E3"/>
    <w:rsid w:val="009D7227"/>
    <w:rsid w:val="009D7CC8"/>
    <w:rsid w:val="009E05EE"/>
    <w:rsid w:val="009E2922"/>
    <w:rsid w:val="009E394B"/>
    <w:rsid w:val="009E78A9"/>
    <w:rsid w:val="009F0131"/>
    <w:rsid w:val="009F0653"/>
    <w:rsid w:val="009F0A9B"/>
    <w:rsid w:val="009F1B74"/>
    <w:rsid w:val="009F20CD"/>
    <w:rsid w:val="009F26EA"/>
    <w:rsid w:val="009F3102"/>
    <w:rsid w:val="009F48F9"/>
    <w:rsid w:val="009F529A"/>
    <w:rsid w:val="009F77F1"/>
    <w:rsid w:val="009F7C01"/>
    <w:rsid w:val="00A00A05"/>
    <w:rsid w:val="00A00D92"/>
    <w:rsid w:val="00A0133D"/>
    <w:rsid w:val="00A028D0"/>
    <w:rsid w:val="00A0483A"/>
    <w:rsid w:val="00A062F6"/>
    <w:rsid w:val="00A06B22"/>
    <w:rsid w:val="00A06F33"/>
    <w:rsid w:val="00A10F61"/>
    <w:rsid w:val="00A140C0"/>
    <w:rsid w:val="00A165B5"/>
    <w:rsid w:val="00A21045"/>
    <w:rsid w:val="00A21BF6"/>
    <w:rsid w:val="00A2349C"/>
    <w:rsid w:val="00A24358"/>
    <w:rsid w:val="00A24D34"/>
    <w:rsid w:val="00A26FD5"/>
    <w:rsid w:val="00A301AC"/>
    <w:rsid w:val="00A33C86"/>
    <w:rsid w:val="00A3542C"/>
    <w:rsid w:val="00A35FC3"/>
    <w:rsid w:val="00A37381"/>
    <w:rsid w:val="00A37D95"/>
    <w:rsid w:val="00A40032"/>
    <w:rsid w:val="00A40636"/>
    <w:rsid w:val="00A40DAD"/>
    <w:rsid w:val="00A428F4"/>
    <w:rsid w:val="00A433B6"/>
    <w:rsid w:val="00A4530D"/>
    <w:rsid w:val="00A45874"/>
    <w:rsid w:val="00A50FDE"/>
    <w:rsid w:val="00A518A4"/>
    <w:rsid w:val="00A5230E"/>
    <w:rsid w:val="00A52BCC"/>
    <w:rsid w:val="00A530B0"/>
    <w:rsid w:val="00A53A5C"/>
    <w:rsid w:val="00A56184"/>
    <w:rsid w:val="00A56BB3"/>
    <w:rsid w:val="00A62D1B"/>
    <w:rsid w:val="00A67123"/>
    <w:rsid w:val="00A6722F"/>
    <w:rsid w:val="00A71DD6"/>
    <w:rsid w:val="00A7240F"/>
    <w:rsid w:val="00A72430"/>
    <w:rsid w:val="00A72652"/>
    <w:rsid w:val="00A75939"/>
    <w:rsid w:val="00A77228"/>
    <w:rsid w:val="00A7776B"/>
    <w:rsid w:val="00A80CA8"/>
    <w:rsid w:val="00A8173A"/>
    <w:rsid w:val="00A817FB"/>
    <w:rsid w:val="00A823E3"/>
    <w:rsid w:val="00A82D6C"/>
    <w:rsid w:val="00A85551"/>
    <w:rsid w:val="00A85761"/>
    <w:rsid w:val="00A87CBE"/>
    <w:rsid w:val="00A9074C"/>
    <w:rsid w:val="00A91A29"/>
    <w:rsid w:val="00A9227D"/>
    <w:rsid w:val="00A93B4B"/>
    <w:rsid w:val="00A94AD3"/>
    <w:rsid w:val="00A971C4"/>
    <w:rsid w:val="00A9744B"/>
    <w:rsid w:val="00AA27CF"/>
    <w:rsid w:val="00AA2AC0"/>
    <w:rsid w:val="00AA6FD8"/>
    <w:rsid w:val="00AB13F5"/>
    <w:rsid w:val="00AB2157"/>
    <w:rsid w:val="00AB4E91"/>
    <w:rsid w:val="00AC2AC6"/>
    <w:rsid w:val="00AC33AE"/>
    <w:rsid w:val="00AC51E6"/>
    <w:rsid w:val="00AC57C2"/>
    <w:rsid w:val="00AC582D"/>
    <w:rsid w:val="00AC60D9"/>
    <w:rsid w:val="00AC7345"/>
    <w:rsid w:val="00AC74D0"/>
    <w:rsid w:val="00AD30E2"/>
    <w:rsid w:val="00AD6019"/>
    <w:rsid w:val="00AD6BFF"/>
    <w:rsid w:val="00AE14F7"/>
    <w:rsid w:val="00AE2084"/>
    <w:rsid w:val="00AE52BD"/>
    <w:rsid w:val="00AE6E31"/>
    <w:rsid w:val="00AF0AC5"/>
    <w:rsid w:val="00AF4165"/>
    <w:rsid w:val="00AF5F19"/>
    <w:rsid w:val="00AF6A54"/>
    <w:rsid w:val="00B006D1"/>
    <w:rsid w:val="00B01696"/>
    <w:rsid w:val="00B01E38"/>
    <w:rsid w:val="00B030ED"/>
    <w:rsid w:val="00B05391"/>
    <w:rsid w:val="00B05F59"/>
    <w:rsid w:val="00B06E7D"/>
    <w:rsid w:val="00B10CD8"/>
    <w:rsid w:val="00B11CB0"/>
    <w:rsid w:val="00B13249"/>
    <w:rsid w:val="00B204D4"/>
    <w:rsid w:val="00B22C94"/>
    <w:rsid w:val="00B22D60"/>
    <w:rsid w:val="00B2309F"/>
    <w:rsid w:val="00B2359C"/>
    <w:rsid w:val="00B23B01"/>
    <w:rsid w:val="00B244A4"/>
    <w:rsid w:val="00B278E9"/>
    <w:rsid w:val="00B2798D"/>
    <w:rsid w:val="00B30361"/>
    <w:rsid w:val="00B3084D"/>
    <w:rsid w:val="00B308F1"/>
    <w:rsid w:val="00B310DB"/>
    <w:rsid w:val="00B31B53"/>
    <w:rsid w:val="00B3376E"/>
    <w:rsid w:val="00B34A2D"/>
    <w:rsid w:val="00B431FE"/>
    <w:rsid w:val="00B4382F"/>
    <w:rsid w:val="00B440E6"/>
    <w:rsid w:val="00B46691"/>
    <w:rsid w:val="00B50EA1"/>
    <w:rsid w:val="00B50ECD"/>
    <w:rsid w:val="00B51E19"/>
    <w:rsid w:val="00B5271F"/>
    <w:rsid w:val="00B532C2"/>
    <w:rsid w:val="00B53495"/>
    <w:rsid w:val="00B56A02"/>
    <w:rsid w:val="00B56B03"/>
    <w:rsid w:val="00B57534"/>
    <w:rsid w:val="00B5767F"/>
    <w:rsid w:val="00B60952"/>
    <w:rsid w:val="00B610D8"/>
    <w:rsid w:val="00B622A5"/>
    <w:rsid w:val="00B6363E"/>
    <w:rsid w:val="00B63724"/>
    <w:rsid w:val="00B656F8"/>
    <w:rsid w:val="00B659AD"/>
    <w:rsid w:val="00B65C7D"/>
    <w:rsid w:val="00B6624F"/>
    <w:rsid w:val="00B663AF"/>
    <w:rsid w:val="00B75651"/>
    <w:rsid w:val="00B76790"/>
    <w:rsid w:val="00B77D33"/>
    <w:rsid w:val="00B80B29"/>
    <w:rsid w:val="00B82640"/>
    <w:rsid w:val="00B8322A"/>
    <w:rsid w:val="00B8485D"/>
    <w:rsid w:val="00B900B8"/>
    <w:rsid w:val="00B91589"/>
    <w:rsid w:val="00B93F70"/>
    <w:rsid w:val="00B94856"/>
    <w:rsid w:val="00B961C8"/>
    <w:rsid w:val="00B97D5C"/>
    <w:rsid w:val="00B97DD9"/>
    <w:rsid w:val="00BA0DB5"/>
    <w:rsid w:val="00BA0EA2"/>
    <w:rsid w:val="00BA23D2"/>
    <w:rsid w:val="00BA2A82"/>
    <w:rsid w:val="00BA6AFC"/>
    <w:rsid w:val="00BA6F02"/>
    <w:rsid w:val="00BB0693"/>
    <w:rsid w:val="00BB4D7B"/>
    <w:rsid w:val="00BB53F1"/>
    <w:rsid w:val="00BB6EAA"/>
    <w:rsid w:val="00BC078E"/>
    <w:rsid w:val="00BC145D"/>
    <w:rsid w:val="00BC3593"/>
    <w:rsid w:val="00BC3F25"/>
    <w:rsid w:val="00BC64F9"/>
    <w:rsid w:val="00BC6BC2"/>
    <w:rsid w:val="00BC6BC7"/>
    <w:rsid w:val="00BC704F"/>
    <w:rsid w:val="00BD06D6"/>
    <w:rsid w:val="00BD3813"/>
    <w:rsid w:val="00BD4789"/>
    <w:rsid w:val="00BD6754"/>
    <w:rsid w:val="00BE3F84"/>
    <w:rsid w:val="00BE5DD4"/>
    <w:rsid w:val="00BF4DB3"/>
    <w:rsid w:val="00BF6EE4"/>
    <w:rsid w:val="00BF7E3D"/>
    <w:rsid w:val="00C00917"/>
    <w:rsid w:val="00C0095E"/>
    <w:rsid w:val="00C019AE"/>
    <w:rsid w:val="00C02789"/>
    <w:rsid w:val="00C02BCA"/>
    <w:rsid w:val="00C03048"/>
    <w:rsid w:val="00C040D9"/>
    <w:rsid w:val="00C05A1A"/>
    <w:rsid w:val="00C0693B"/>
    <w:rsid w:val="00C109E5"/>
    <w:rsid w:val="00C113A4"/>
    <w:rsid w:val="00C128EF"/>
    <w:rsid w:val="00C14241"/>
    <w:rsid w:val="00C169F9"/>
    <w:rsid w:val="00C20680"/>
    <w:rsid w:val="00C206A8"/>
    <w:rsid w:val="00C23FF8"/>
    <w:rsid w:val="00C2520D"/>
    <w:rsid w:val="00C25460"/>
    <w:rsid w:val="00C257D6"/>
    <w:rsid w:val="00C25C7D"/>
    <w:rsid w:val="00C261B1"/>
    <w:rsid w:val="00C264AD"/>
    <w:rsid w:val="00C27216"/>
    <w:rsid w:val="00C3207E"/>
    <w:rsid w:val="00C331E5"/>
    <w:rsid w:val="00C33B74"/>
    <w:rsid w:val="00C377C1"/>
    <w:rsid w:val="00C42AF9"/>
    <w:rsid w:val="00C45B81"/>
    <w:rsid w:val="00C50046"/>
    <w:rsid w:val="00C50282"/>
    <w:rsid w:val="00C51F9D"/>
    <w:rsid w:val="00C60280"/>
    <w:rsid w:val="00C60E13"/>
    <w:rsid w:val="00C639E6"/>
    <w:rsid w:val="00C67335"/>
    <w:rsid w:val="00C67B1E"/>
    <w:rsid w:val="00C700FD"/>
    <w:rsid w:val="00C726F7"/>
    <w:rsid w:val="00C729C9"/>
    <w:rsid w:val="00C72E40"/>
    <w:rsid w:val="00C752B6"/>
    <w:rsid w:val="00C7636B"/>
    <w:rsid w:val="00C76500"/>
    <w:rsid w:val="00C7766F"/>
    <w:rsid w:val="00C8005D"/>
    <w:rsid w:val="00C808ED"/>
    <w:rsid w:val="00C8224D"/>
    <w:rsid w:val="00C83020"/>
    <w:rsid w:val="00C83069"/>
    <w:rsid w:val="00C85684"/>
    <w:rsid w:val="00C85AD1"/>
    <w:rsid w:val="00C87283"/>
    <w:rsid w:val="00C927B0"/>
    <w:rsid w:val="00C966DD"/>
    <w:rsid w:val="00C9743F"/>
    <w:rsid w:val="00CA3923"/>
    <w:rsid w:val="00CA3A27"/>
    <w:rsid w:val="00CA6998"/>
    <w:rsid w:val="00CA74B5"/>
    <w:rsid w:val="00CB08CF"/>
    <w:rsid w:val="00CB0B72"/>
    <w:rsid w:val="00CB0C59"/>
    <w:rsid w:val="00CB10DE"/>
    <w:rsid w:val="00CB12C2"/>
    <w:rsid w:val="00CB68CF"/>
    <w:rsid w:val="00CB7A90"/>
    <w:rsid w:val="00CC0400"/>
    <w:rsid w:val="00CC0DF9"/>
    <w:rsid w:val="00CC2353"/>
    <w:rsid w:val="00CC45DC"/>
    <w:rsid w:val="00CC480D"/>
    <w:rsid w:val="00CC6035"/>
    <w:rsid w:val="00CC6B72"/>
    <w:rsid w:val="00CD0424"/>
    <w:rsid w:val="00CD0F0C"/>
    <w:rsid w:val="00CD0F5D"/>
    <w:rsid w:val="00CD33E4"/>
    <w:rsid w:val="00CD3909"/>
    <w:rsid w:val="00CD4699"/>
    <w:rsid w:val="00CD4AA8"/>
    <w:rsid w:val="00CD554E"/>
    <w:rsid w:val="00CD7442"/>
    <w:rsid w:val="00CE479B"/>
    <w:rsid w:val="00CE54BC"/>
    <w:rsid w:val="00CF02F7"/>
    <w:rsid w:val="00CF0CCB"/>
    <w:rsid w:val="00CF1BA5"/>
    <w:rsid w:val="00CF3A21"/>
    <w:rsid w:val="00CF53DD"/>
    <w:rsid w:val="00CF5D6D"/>
    <w:rsid w:val="00CF76C7"/>
    <w:rsid w:val="00D018B9"/>
    <w:rsid w:val="00D04DAC"/>
    <w:rsid w:val="00D061A7"/>
    <w:rsid w:val="00D0771B"/>
    <w:rsid w:val="00D16E2B"/>
    <w:rsid w:val="00D203A5"/>
    <w:rsid w:val="00D204BF"/>
    <w:rsid w:val="00D218F5"/>
    <w:rsid w:val="00D24E00"/>
    <w:rsid w:val="00D25697"/>
    <w:rsid w:val="00D30CBD"/>
    <w:rsid w:val="00D32955"/>
    <w:rsid w:val="00D32CA3"/>
    <w:rsid w:val="00D34124"/>
    <w:rsid w:val="00D349C1"/>
    <w:rsid w:val="00D34ED3"/>
    <w:rsid w:val="00D35EC7"/>
    <w:rsid w:val="00D3692A"/>
    <w:rsid w:val="00D407DF"/>
    <w:rsid w:val="00D41200"/>
    <w:rsid w:val="00D4384D"/>
    <w:rsid w:val="00D4393E"/>
    <w:rsid w:val="00D450DF"/>
    <w:rsid w:val="00D45B46"/>
    <w:rsid w:val="00D4649E"/>
    <w:rsid w:val="00D50AA7"/>
    <w:rsid w:val="00D51542"/>
    <w:rsid w:val="00D515FF"/>
    <w:rsid w:val="00D51C22"/>
    <w:rsid w:val="00D51CCA"/>
    <w:rsid w:val="00D52E1D"/>
    <w:rsid w:val="00D535D4"/>
    <w:rsid w:val="00D55133"/>
    <w:rsid w:val="00D55A88"/>
    <w:rsid w:val="00D55EFC"/>
    <w:rsid w:val="00D565C9"/>
    <w:rsid w:val="00D60AA9"/>
    <w:rsid w:val="00D610C3"/>
    <w:rsid w:val="00D62A08"/>
    <w:rsid w:val="00D62A72"/>
    <w:rsid w:val="00D67BD9"/>
    <w:rsid w:val="00D67DEF"/>
    <w:rsid w:val="00D70C99"/>
    <w:rsid w:val="00D7134D"/>
    <w:rsid w:val="00D72478"/>
    <w:rsid w:val="00D82719"/>
    <w:rsid w:val="00D82A96"/>
    <w:rsid w:val="00D87049"/>
    <w:rsid w:val="00D90D01"/>
    <w:rsid w:val="00D91EA7"/>
    <w:rsid w:val="00D91F7E"/>
    <w:rsid w:val="00D926E6"/>
    <w:rsid w:val="00D931F4"/>
    <w:rsid w:val="00D947CB"/>
    <w:rsid w:val="00D96738"/>
    <w:rsid w:val="00D97813"/>
    <w:rsid w:val="00DA1D75"/>
    <w:rsid w:val="00DA238E"/>
    <w:rsid w:val="00DA39CB"/>
    <w:rsid w:val="00DA5E56"/>
    <w:rsid w:val="00DA7AC7"/>
    <w:rsid w:val="00DB0C1C"/>
    <w:rsid w:val="00DB1374"/>
    <w:rsid w:val="00DB2260"/>
    <w:rsid w:val="00DB44DC"/>
    <w:rsid w:val="00DB44EF"/>
    <w:rsid w:val="00DB4584"/>
    <w:rsid w:val="00DB545E"/>
    <w:rsid w:val="00DB6D26"/>
    <w:rsid w:val="00DB7374"/>
    <w:rsid w:val="00DC0CBF"/>
    <w:rsid w:val="00DC5B56"/>
    <w:rsid w:val="00DC66B8"/>
    <w:rsid w:val="00DC7B87"/>
    <w:rsid w:val="00DD0A33"/>
    <w:rsid w:val="00DD0A82"/>
    <w:rsid w:val="00DD1158"/>
    <w:rsid w:val="00DD1C4A"/>
    <w:rsid w:val="00DD2A01"/>
    <w:rsid w:val="00DD2CA0"/>
    <w:rsid w:val="00DD4973"/>
    <w:rsid w:val="00DD56EA"/>
    <w:rsid w:val="00DD6DCC"/>
    <w:rsid w:val="00DE10A3"/>
    <w:rsid w:val="00DE2C67"/>
    <w:rsid w:val="00DE4395"/>
    <w:rsid w:val="00DE4A0D"/>
    <w:rsid w:val="00DE5799"/>
    <w:rsid w:val="00DE5F63"/>
    <w:rsid w:val="00DF1177"/>
    <w:rsid w:val="00DF3015"/>
    <w:rsid w:val="00DF5039"/>
    <w:rsid w:val="00E01C12"/>
    <w:rsid w:val="00E01F06"/>
    <w:rsid w:val="00E01FC0"/>
    <w:rsid w:val="00E021D5"/>
    <w:rsid w:val="00E02292"/>
    <w:rsid w:val="00E03405"/>
    <w:rsid w:val="00E04AC3"/>
    <w:rsid w:val="00E050B8"/>
    <w:rsid w:val="00E07806"/>
    <w:rsid w:val="00E1089E"/>
    <w:rsid w:val="00E11DD6"/>
    <w:rsid w:val="00E14C2B"/>
    <w:rsid w:val="00E1735D"/>
    <w:rsid w:val="00E27FCB"/>
    <w:rsid w:val="00E312BD"/>
    <w:rsid w:val="00E31BCA"/>
    <w:rsid w:val="00E3325F"/>
    <w:rsid w:val="00E33765"/>
    <w:rsid w:val="00E3441E"/>
    <w:rsid w:val="00E3635B"/>
    <w:rsid w:val="00E41891"/>
    <w:rsid w:val="00E41A97"/>
    <w:rsid w:val="00E43F18"/>
    <w:rsid w:val="00E43F3C"/>
    <w:rsid w:val="00E535B9"/>
    <w:rsid w:val="00E56B71"/>
    <w:rsid w:val="00E60BA3"/>
    <w:rsid w:val="00E6236F"/>
    <w:rsid w:val="00E62532"/>
    <w:rsid w:val="00E62E49"/>
    <w:rsid w:val="00E64CD9"/>
    <w:rsid w:val="00E6512C"/>
    <w:rsid w:val="00E65BE8"/>
    <w:rsid w:val="00E664A5"/>
    <w:rsid w:val="00E677D8"/>
    <w:rsid w:val="00E70310"/>
    <w:rsid w:val="00E71CB7"/>
    <w:rsid w:val="00E71CC4"/>
    <w:rsid w:val="00E74E99"/>
    <w:rsid w:val="00E753C1"/>
    <w:rsid w:val="00E75B3C"/>
    <w:rsid w:val="00E75FD3"/>
    <w:rsid w:val="00E76900"/>
    <w:rsid w:val="00E81E8A"/>
    <w:rsid w:val="00E81F75"/>
    <w:rsid w:val="00E82521"/>
    <w:rsid w:val="00E83A29"/>
    <w:rsid w:val="00E83D18"/>
    <w:rsid w:val="00E844D0"/>
    <w:rsid w:val="00E86DC8"/>
    <w:rsid w:val="00E87964"/>
    <w:rsid w:val="00E90F95"/>
    <w:rsid w:val="00E91D62"/>
    <w:rsid w:val="00E946A5"/>
    <w:rsid w:val="00E94D1E"/>
    <w:rsid w:val="00E94EB2"/>
    <w:rsid w:val="00E9627F"/>
    <w:rsid w:val="00E97327"/>
    <w:rsid w:val="00EA081B"/>
    <w:rsid w:val="00EA1CC1"/>
    <w:rsid w:val="00EA1E6D"/>
    <w:rsid w:val="00EA7632"/>
    <w:rsid w:val="00EA7941"/>
    <w:rsid w:val="00EB1198"/>
    <w:rsid w:val="00EB24B7"/>
    <w:rsid w:val="00EB591C"/>
    <w:rsid w:val="00EB6D2A"/>
    <w:rsid w:val="00EC281F"/>
    <w:rsid w:val="00EC3232"/>
    <w:rsid w:val="00EC3AEF"/>
    <w:rsid w:val="00EC7AFC"/>
    <w:rsid w:val="00ED02DB"/>
    <w:rsid w:val="00ED0ED6"/>
    <w:rsid w:val="00ED101E"/>
    <w:rsid w:val="00ED1180"/>
    <w:rsid w:val="00ED2C5A"/>
    <w:rsid w:val="00ED30F0"/>
    <w:rsid w:val="00ED505A"/>
    <w:rsid w:val="00ED69C3"/>
    <w:rsid w:val="00EE0F9D"/>
    <w:rsid w:val="00EE287E"/>
    <w:rsid w:val="00EE4602"/>
    <w:rsid w:val="00EE5920"/>
    <w:rsid w:val="00EE5AAB"/>
    <w:rsid w:val="00EE6138"/>
    <w:rsid w:val="00EE6A1C"/>
    <w:rsid w:val="00EE7DB3"/>
    <w:rsid w:val="00EF08E8"/>
    <w:rsid w:val="00EF3871"/>
    <w:rsid w:val="00EF406A"/>
    <w:rsid w:val="00EF47CC"/>
    <w:rsid w:val="00EF580D"/>
    <w:rsid w:val="00F00C90"/>
    <w:rsid w:val="00F01AD9"/>
    <w:rsid w:val="00F10CE5"/>
    <w:rsid w:val="00F10D2F"/>
    <w:rsid w:val="00F116A7"/>
    <w:rsid w:val="00F1534F"/>
    <w:rsid w:val="00F21012"/>
    <w:rsid w:val="00F211ED"/>
    <w:rsid w:val="00F2327B"/>
    <w:rsid w:val="00F268F2"/>
    <w:rsid w:val="00F27634"/>
    <w:rsid w:val="00F32943"/>
    <w:rsid w:val="00F35922"/>
    <w:rsid w:val="00F37B44"/>
    <w:rsid w:val="00F42436"/>
    <w:rsid w:val="00F42A7D"/>
    <w:rsid w:val="00F442DB"/>
    <w:rsid w:val="00F4488B"/>
    <w:rsid w:val="00F46886"/>
    <w:rsid w:val="00F46E71"/>
    <w:rsid w:val="00F47505"/>
    <w:rsid w:val="00F5150B"/>
    <w:rsid w:val="00F515FE"/>
    <w:rsid w:val="00F51E00"/>
    <w:rsid w:val="00F522FA"/>
    <w:rsid w:val="00F571C5"/>
    <w:rsid w:val="00F5729E"/>
    <w:rsid w:val="00F60284"/>
    <w:rsid w:val="00F646DA"/>
    <w:rsid w:val="00F64BBD"/>
    <w:rsid w:val="00F651A4"/>
    <w:rsid w:val="00F66460"/>
    <w:rsid w:val="00F709F4"/>
    <w:rsid w:val="00F731DC"/>
    <w:rsid w:val="00F740FF"/>
    <w:rsid w:val="00F745E6"/>
    <w:rsid w:val="00F77518"/>
    <w:rsid w:val="00F778A4"/>
    <w:rsid w:val="00F808C8"/>
    <w:rsid w:val="00F808DF"/>
    <w:rsid w:val="00F834AE"/>
    <w:rsid w:val="00F84114"/>
    <w:rsid w:val="00F854DC"/>
    <w:rsid w:val="00F87778"/>
    <w:rsid w:val="00F87FC6"/>
    <w:rsid w:val="00F92887"/>
    <w:rsid w:val="00F94FF4"/>
    <w:rsid w:val="00FA1549"/>
    <w:rsid w:val="00FA217F"/>
    <w:rsid w:val="00FA3A1B"/>
    <w:rsid w:val="00FB2733"/>
    <w:rsid w:val="00FB3BA7"/>
    <w:rsid w:val="00FB3BD8"/>
    <w:rsid w:val="00FB4D80"/>
    <w:rsid w:val="00FB5679"/>
    <w:rsid w:val="00FB5796"/>
    <w:rsid w:val="00FB6408"/>
    <w:rsid w:val="00FB6449"/>
    <w:rsid w:val="00FB766E"/>
    <w:rsid w:val="00FC0A37"/>
    <w:rsid w:val="00FC1196"/>
    <w:rsid w:val="00FC2FA1"/>
    <w:rsid w:val="00FC380D"/>
    <w:rsid w:val="00FD0494"/>
    <w:rsid w:val="00FD11B4"/>
    <w:rsid w:val="00FD2CE3"/>
    <w:rsid w:val="00FD65CE"/>
    <w:rsid w:val="00FE260A"/>
    <w:rsid w:val="00FE48B0"/>
    <w:rsid w:val="00FE521B"/>
    <w:rsid w:val="00FE6571"/>
    <w:rsid w:val="00FE6C4B"/>
    <w:rsid w:val="00FE78EC"/>
    <w:rsid w:val="00FE7EFD"/>
    <w:rsid w:val="00FF01B5"/>
    <w:rsid w:val="00FF1F87"/>
    <w:rsid w:val="00FF26A7"/>
    <w:rsid w:val="00FF36B2"/>
    <w:rsid w:val="00FF408F"/>
    <w:rsid w:val="00FF6C0F"/>
    <w:rsid w:val="00FF79B9"/>
    <w:rsid w:val="00FF7DBE"/>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2050" style="v-text-anchor:middle" fill="f" fillcolor="yellow" strokecolor="#0070c0">
      <v:fill color="yellow" on="f"/>
      <v:stroke color="#0070c0" weight="1.5pt"/>
      <o:colormru v:ext="edit" colors="#f06,#fc0,#ffc,#c00,#080600,#f60,#f90,#f2f2f2"/>
    </o:shapedefaults>
    <o:shapelayout v:ext="edit">
      <o:idmap v:ext="edit" data="2"/>
    </o:shapelayout>
  </w:shapeDefaults>
  <w:decimalSymbol w:val=","/>
  <w:listSeparator w:val=";"/>
  <w14:docId w14:val="664E58CD"/>
  <w15:docId w15:val="{C2E53D4F-5951-4172-A371-302DF9D3E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0EC"/>
    <w:pPr>
      <w:spacing w:line="276" w:lineRule="auto"/>
      <w:ind w:left="397"/>
      <w:jc w:val="both"/>
    </w:pPr>
    <w:rPr>
      <w:rFonts w:ascii="Arial" w:hAnsi="Arial"/>
      <w:sz w:val="22"/>
      <w:szCs w:val="22"/>
      <w:lang w:eastAsia="en-US"/>
    </w:rPr>
  </w:style>
  <w:style w:type="paragraph" w:styleId="Titre1">
    <w:name w:val="heading 1"/>
    <w:basedOn w:val="Normal"/>
    <w:next w:val="Normal"/>
    <w:link w:val="Titre1Car"/>
    <w:uiPriority w:val="9"/>
    <w:qFormat/>
    <w:rsid w:val="00F00C90"/>
    <w:pPr>
      <w:keepNext/>
      <w:keepLines/>
      <w:framePr w:wrap="around" w:vAnchor="text" w:hAnchor="text" w:xAlign="center" w:y="1"/>
      <w:shd w:val="clear" w:color="auto" w:fill="808080"/>
      <w:spacing w:after="80" w:line="240" w:lineRule="auto"/>
      <w:jc w:val="center"/>
      <w:outlineLvl w:val="0"/>
    </w:pPr>
    <w:rPr>
      <w:rFonts w:eastAsia="Times New Roman"/>
      <w:b/>
      <w:bCs/>
      <w:smallCaps/>
      <w:color w:val="FFFFFF"/>
      <w:sz w:val="28"/>
      <w:szCs w:val="28"/>
    </w:rPr>
  </w:style>
  <w:style w:type="paragraph" w:styleId="Titre2">
    <w:name w:val="heading 2"/>
    <w:basedOn w:val="Normal"/>
    <w:next w:val="Normal"/>
    <w:link w:val="Titre2Car"/>
    <w:uiPriority w:val="9"/>
    <w:qFormat/>
    <w:rsid w:val="001300EC"/>
    <w:pPr>
      <w:keepNext/>
      <w:keepLines/>
      <w:numPr>
        <w:numId w:val="23"/>
      </w:numPr>
      <w:spacing w:before="200"/>
      <w:ind w:left="1117" w:hanging="360"/>
      <w:outlineLvl w:val="1"/>
    </w:pPr>
    <w:rPr>
      <w:rFonts w:eastAsia="Times New Roman"/>
      <w:b/>
      <w:bCs/>
      <w:color w:val="548DD4" w:themeColor="text2" w:themeTint="99"/>
      <w:sz w:val="24"/>
      <w:szCs w:val="26"/>
      <w:u w:val="thick"/>
    </w:rPr>
  </w:style>
  <w:style w:type="paragraph" w:styleId="Titre3">
    <w:name w:val="heading 3"/>
    <w:basedOn w:val="Normal"/>
    <w:next w:val="Normal"/>
    <w:link w:val="Titre3Car"/>
    <w:uiPriority w:val="9"/>
    <w:qFormat/>
    <w:rsid w:val="00F00C90"/>
    <w:pPr>
      <w:keepNext/>
      <w:keepLines/>
      <w:spacing w:before="200"/>
      <w:ind w:left="284"/>
      <w:outlineLvl w:val="2"/>
    </w:pPr>
    <w:rPr>
      <w:rFonts w:eastAsia="Times New Roman"/>
      <w:bCs/>
      <w:u w:val="double"/>
    </w:rPr>
  </w:style>
  <w:style w:type="paragraph" w:styleId="Titre4">
    <w:name w:val="heading 4"/>
    <w:basedOn w:val="Normal"/>
    <w:next w:val="Normal"/>
    <w:link w:val="Titre4Car"/>
    <w:uiPriority w:val="9"/>
    <w:qFormat/>
    <w:rsid w:val="000173E3"/>
    <w:pPr>
      <w:keepNext/>
      <w:keepLines/>
      <w:spacing w:before="120"/>
      <w:ind w:left="567"/>
      <w:outlineLvl w:val="3"/>
    </w:pPr>
    <w:rPr>
      <w:rFonts w:eastAsia="Times New Roman"/>
      <w:bCs/>
      <w:iCs/>
      <w:u w:val="dash"/>
    </w:rPr>
  </w:style>
  <w:style w:type="paragraph" w:styleId="Titre6">
    <w:name w:val="heading 6"/>
    <w:basedOn w:val="Normal"/>
    <w:next w:val="Normal"/>
    <w:link w:val="Titre6Car"/>
    <w:uiPriority w:val="9"/>
    <w:qFormat/>
    <w:rsid w:val="00E3441E"/>
    <w:pPr>
      <w:keepNext/>
      <w:keepLines/>
      <w:spacing w:before="200"/>
      <w:outlineLvl w:val="5"/>
    </w:pPr>
    <w:rPr>
      <w:rFonts w:ascii="Cambria" w:eastAsia="Times New Roman" w:hAnsi="Cambria"/>
      <w:i/>
      <w:iCs/>
      <w:color w:val="243F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9F26EA"/>
    <w:pPr>
      <w:tabs>
        <w:tab w:val="center" w:pos="4536"/>
        <w:tab w:val="right" w:pos="9072"/>
      </w:tabs>
      <w:spacing w:line="240" w:lineRule="auto"/>
    </w:pPr>
  </w:style>
  <w:style w:type="character" w:customStyle="1" w:styleId="En-tteCar">
    <w:name w:val="En-tête Car"/>
    <w:basedOn w:val="Policepardfaut"/>
    <w:link w:val="En-tte"/>
    <w:uiPriority w:val="99"/>
    <w:rsid w:val="009F26EA"/>
  </w:style>
  <w:style w:type="paragraph" w:styleId="Pieddepage">
    <w:name w:val="footer"/>
    <w:basedOn w:val="Normal"/>
    <w:link w:val="PieddepageCar"/>
    <w:uiPriority w:val="99"/>
    <w:unhideWhenUsed/>
    <w:rsid w:val="009F26EA"/>
    <w:pPr>
      <w:tabs>
        <w:tab w:val="center" w:pos="4536"/>
        <w:tab w:val="right" w:pos="9072"/>
      </w:tabs>
      <w:spacing w:line="240" w:lineRule="auto"/>
    </w:pPr>
  </w:style>
  <w:style w:type="character" w:customStyle="1" w:styleId="PieddepageCar">
    <w:name w:val="Pied de page Car"/>
    <w:basedOn w:val="Policepardfaut"/>
    <w:link w:val="Pieddepage"/>
    <w:uiPriority w:val="99"/>
    <w:rsid w:val="009F26EA"/>
  </w:style>
  <w:style w:type="table" w:styleId="Grilledutableau">
    <w:name w:val="Table Grid"/>
    <w:basedOn w:val="TableauNormal"/>
    <w:uiPriority w:val="59"/>
    <w:rsid w:val="009F26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edebulles">
    <w:name w:val="Balloon Text"/>
    <w:basedOn w:val="Normal"/>
    <w:link w:val="TextedebullesCar"/>
    <w:uiPriority w:val="99"/>
    <w:semiHidden/>
    <w:unhideWhenUsed/>
    <w:rsid w:val="009F26EA"/>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26EA"/>
    <w:rPr>
      <w:rFonts w:ascii="Tahoma" w:hAnsi="Tahoma" w:cs="Tahoma"/>
      <w:sz w:val="16"/>
      <w:szCs w:val="16"/>
    </w:rPr>
  </w:style>
  <w:style w:type="character" w:styleId="Textedelespacerserv">
    <w:name w:val="Placeholder Text"/>
    <w:basedOn w:val="Policepardfaut"/>
    <w:uiPriority w:val="99"/>
    <w:semiHidden/>
    <w:rsid w:val="00F51E00"/>
    <w:rPr>
      <w:color w:val="808080"/>
    </w:rPr>
  </w:style>
  <w:style w:type="character" w:customStyle="1" w:styleId="Titre1Car">
    <w:name w:val="Titre 1 Car"/>
    <w:basedOn w:val="Policepardfaut"/>
    <w:link w:val="Titre1"/>
    <w:uiPriority w:val="9"/>
    <w:rsid w:val="00F00C90"/>
    <w:rPr>
      <w:rFonts w:eastAsia="Times New Roman" w:cs="Times New Roman"/>
      <w:b/>
      <w:bCs/>
      <w:smallCaps/>
      <w:color w:val="FFFFFF"/>
      <w:sz w:val="28"/>
      <w:szCs w:val="28"/>
      <w:shd w:val="clear" w:color="auto" w:fill="808080"/>
    </w:rPr>
  </w:style>
  <w:style w:type="character" w:customStyle="1" w:styleId="Titre2Car">
    <w:name w:val="Titre 2 Car"/>
    <w:basedOn w:val="Policepardfaut"/>
    <w:link w:val="Titre2"/>
    <w:uiPriority w:val="9"/>
    <w:rsid w:val="001300EC"/>
    <w:rPr>
      <w:rFonts w:ascii="Arial" w:eastAsia="Times New Roman" w:hAnsi="Arial"/>
      <w:b/>
      <w:bCs/>
      <w:color w:val="548DD4" w:themeColor="text2" w:themeTint="99"/>
      <w:sz w:val="24"/>
      <w:szCs w:val="26"/>
      <w:u w:val="thick"/>
      <w:lang w:eastAsia="en-US"/>
    </w:rPr>
  </w:style>
  <w:style w:type="character" w:customStyle="1" w:styleId="Titre3Car">
    <w:name w:val="Titre 3 Car"/>
    <w:basedOn w:val="Policepardfaut"/>
    <w:link w:val="Titre3"/>
    <w:uiPriority w:val="9"/>
    <w:rsid w:val="00F00C90"/>
    <w:rPr>
      <w:rFonts w:eastAsia="Times New Roman" w:cs="Times New Roman"/>
      <w:bCs/>
      <w:sz w:val="20"/>
      <w:u w:val="double"/>
    </w:rPr>
  </w:style>
  <w:style w:type="paragraph" w:customStyle="1" w:styleId="Corrig">
    <w:name w:val="Corrigé"/>
    <w:basedOn w:val="Normal"/>
    <w:link w:val="CorrigCar"/>
    <w:qFormat/>
    <w:rsid w:val="000173E3"/>
    <w:pPr>
      <w:tabs>
        <w:tab w:val="right" w:pos="9072"/>
      </w:tabs>
      <w:spacing w:line="360" w:lineRule="auto"/>
    </w:pPr>
    <w:rPr>
      <w:i/>
      <w:color w:val="00B050"/>
      <w:u w:val="dotted" w:color="000000"/>
    </w:rPr>
  </w:style>
  <w:style w:type="character" w:customStyle="1" w:styleId="Titre4Car">
    <w:name w:val="Titre 4 Car"/>
    <w:basedOn w:val="Policepardfaut"/>
    <w:link w:val="Titre4"/>
    <w:uiPriority w:val="9"/>
    <w:rsid w:val="000173E3"/>
    <w:rPr>
      <w:rFonts w:eastAsia="Times New Roman" w:cs="Times New Roman"/>
      <w:bCs/>
      <w:iCs/>
      <w:sz w:val="20"/>
      <w:u w:val="dash"/>
    </w:rPr>
  </w:style>
  <w:style w:type="character" w:customStyle="1" w:styleId="CorrigCar">
    <w:name w:val="Corrigé Car"/>
    <w:basedOn w:val="Policepardfaut"/>
    <w:link w:val="Corrig"/>
    <w:rsid w:val="000173E3"/>
    <w:rPr>
      <w:i/>
      <w:color w:val="00B050"/>
      <w:sz w:val="20"/>
      <w:u w:val="dotted" w:color="000000"/>
    </w:rPr>
  </w:style>
  <w:style w:type="paragraph" w:styleId="Paragraphedeliste">
    <w:name w:val="List Paragraph"/>
    <w:basedOn w:val="Normal"/>
    <w:uiPriority w:val="34"/>
    <w:qFormat/>
    <w:rsid w:val="00683AFD"/>
    <w:pPr>
      <w:ind w:left="720"/>
      <w:contextualSpacing/>
    </w:pPr>
  </w:style>
  <w:style w:type="character" w:customStyle="1" w:styleId="Titre6Car">
    <w:name w:val="Titre 6 Car"/>
    <w:basedOn w:val="Policepardfaut"/>
    <w:link w:val="Titre6"/>
    <w:uiPriority w:val="9"/>
    <w:semiHidden/>
    <w:rsid w:val="00E3441E"/>
    <w:rPr>
      <w:rFonts w:ascii="Cambria" w:eastAsia="Times New Roman" w:hAnsi="Cambria" w:cs="Times New Roman"/>
      <w:i/>
      <w:iCs/>
      <w:color w:val="243F60"/>
      <w:sz w:val="20"/>
    </w:rPr>
  </w:style>
  <w:style w:type="paragraph" w:styleId="Explorateurdedocuments">
    <w:name w:val="Document Map"/>
    <w:basedOn w:val="Normal"/>
    <w:link w:val="ExplorateurdedocumentsCar"/>
    <w:uiPriority w:val="99"/>
    <w:semiHidden/>
    <w:unhideWhenUsed/>
    <w:rsid w:val="00E677D8"/>
    <w:pPr>
      <w:spacing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E677D8"/>
    <w:rPr>
      <w:rFonts w:ascii="Tahoma" w:hAnsi="Tahoma" w:cs="Tahoma"/>
      <w:sz w:val="16"/>
      <w:szCs w:val="16"/>
    </w:rPr>
  </w:style>
  <w:style w:type="paragraph" w:customStyle="1" w:styleId="Question">
    <w:name w:val="Question"/>
    <w:basedOn w:val="Normal"/>
    <w:link w:val="QuestionCar"/>
    <w:qFormat/>
    <w:rsid w:val="00EB591C"/>
  </w:style>
  <w:style w:type="character" w:customStyle="1" w:styleId="QuestionCar">
    <w:name w:val="Question Car"/>
    <w:basedOn w:val="Policepardfaut"/>
    <w:link w:val="Question"/>
    <w:rsid w:val="00EB591C"/>
    <w:rPr>
      <w:rFonts w:ascii="Arial" w:hAnsi="Arial"/>
      <w:sz w:val="22"/>
      <w:szCs w:val="22"/>
      <w:lang w:eastAsia="en-US"/>
    </w:rPr>
  </w:style>
  <w:style w:type="paragraph" w:customStyle="1" w:styleId="Exercice">
    <w:name w:val="Exercice"/>
    <w:basedOn w:val="Sansinterligne"/>
    <w:link w:val="ExerciceCar"/>
    <w:qFormat/>
    <w:rsid w:val="00B30361"/>
    <w:pPr>
      <w:spacing w:before="240"/>
      <w:ind w:left="284"/>
    </w:pPr>
    <w:rPr>
      <w:i/>
      <w:color w:val="4F81BD" w:themeColor="accent1"/>
      <w:sz w:val="24"/>
    </w:rPr>
  </w:style>
  <w:style w:type="character" w:customStyle="1" w:styleId="ExerciceCar">
    <w:name w:val="Exercice Car"/>
    <w:basedOn w:val="Policepardfaut"/>
    <w:link w:val="Exercice"/>
    <w:rsid w:val="00B30361"/>
    <w:rPr>
      <w:rFonts w:ascii="Arial" w:hAnsi="Arial"/>
      <w:i/>
      <w:color w:val="4F81BD" w:themeColor="accent1"/>
      <w:sz w:val="24"/>
      <w:szCs w:val="22"/>
      <w:lang w:eastAsia="en-US"/>
    </w:rPr>
  </w:style>
  <w:style w:type="paragraph" w:styleId="Sansinterligne">
    <w:name w:val="No Spacing"/>
    <w:uiPriority w:val="1"/>
    <w:qFormat/>
    <w:rsid w:val="00B30361"/>
    <w:pPr>
      <w:ind w:left="397"/>
      <w:jc w:val="both"/>
    </w:pPr>
    <w:rPr>
      <w:rFonts w:ascii="Arial" w:hAnsi="Arial"/>
      <w:sz w:val="22"/>
      <w:szCs w:val="22"/>
      <w:lang w:eastAsia="en-US"/>
    </w:rPr>
  </w:style>
  <w:style w:type="paragraph" w:customStyle="1" w:styleId="Default">
    <w:name w:val="Default"/>
    <w:rsid w:val="00940A61"/>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Mod&#232;les%20Office%20personnalis&#233;s\mod&#232;le%20NSI.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05635-AFAE-42EC-8EF2-7CF1A89A0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NSI.dotx</Template>
  <TotalTime>126</TotalTime>
  <Pages>1</Pages>
  <Words>345</Words>
  <Characters>1901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Aucune</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Hervé</dc:creator>
  <cp:keywords/>
  <dc:description/>
  <cp:lastModifiedBy>KESSELER Hervé</cp:lastModifiedBy>
  <cp:revision>6</cp:revision>
  <cp:lastPrinted>2015-03-22T12:10:00Z</cp:lastPrinted>
  <dcterms:created xsi:type="dcterms:W3CDTF">2022-01-02T16:46:00Z</dcterms:created>
  <dcterms:modified xsi:type="dcterms:W3CDTF">2022-01-04T18:37:00Z</dcterms:modified>
</cp:coreProperties>
</file>