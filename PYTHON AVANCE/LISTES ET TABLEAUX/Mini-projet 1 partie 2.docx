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4213" w14:textId="77777777" w:rsidR="005D0EAF" w:rsidRDefault="005D0EAF" w:rsidP="002E0B32"/>
    <w:p w14:paraId="5C4DE5D7" w14:textId="02DDAD41" w:rsidR="008165C3" w:rsidRDefault="008165C3" w:rsidP="002E0B32">
      <w:r>
        <w:t xml:space="preserve">Le mini projet sera découpé en trois parties de poids </w:t>
      </w:r>
      <w:r w:rsidR="005D0EAF">
        <w:t>égal</w:t>
      </w:r>
      <w:r>
        <w:t>.</w:t>
      </w:r>
    </w:p>
    <w:p w14:paraId="2B2A8FB5" w14:textId="37725FCF" w:rsidR="008165C3" w:rsidRDefault="008165C3" w:rsidP="00AF1ED4">
      <w:pPr>
        <w:pStyle w:val="Paragraphedeliste"/>
        <w:numPr>
          <w:ilvl w:val="0"/>
          <w:numId w:val="25"/>
        </w:numPr>
      </w:pPr>
      <w:r>
        <w:t>Partie 1 : Algorithme</w:t>
      </w:r>
      <w:r w:rsidR="005D0EAF">
        <w:t xml:space="preserve"> pseudo-code</w:t>
      </w:r>
      <w:r>
        <w:t xml:space="preserve"> + Python les bases</w:t>
      </w:r>
    </w:p>
    <w:p w14:paraId="3773F944" w14:textId="3256AAF1" w:rsidR="008165C3" w:rsidRPr="00BC7633" w:rsidRDefault="008165C3" w:rsidP="00AF1ED4">
      <w:pPr>
        <w:pStyle w:val="Paragraphedeliste"/>
        <w:numPr>
          <w:ilvl w:val="0"/>
          <w:numId w:val="25"/>
        </w:numPr>
        <w:rPr>
          <w:b/>
          <w:bCs/>
        </w:rPr>
      </w:pPr>
      <w:r w:rsidRPr="00BC7633">
        <w:rPr>
          <w:b/>
          <w:bCs/>
        </w:rPr>
        <w:t xml:space="preserve">Partie 2 : Représentation des données : </w:t>
      </w:r>
      <w:r w:rsidR="00BC7633">
        <w:rPr>
          <w:b/>
          <w:bCs/>
        </w:rPr>
        <w:t xml:space="preserve">les fonctions - </w:t>
      </w:r>
      <w:r w:rsidRPr="00BC7633">
        <w:rPr>
          <w:b/>
          <w:bCs/>
        </w:rPr>
        <w:t xml:space="preserve">les listes </w:t>
      </w:r>
    </w:p>
    <w:p w14:paraId="15BA3163" w14:textId="2B515B55" w:rsidR="008165C3" w:rsidRDefault="008165C3" w:rsidP="00AF1ED4">
      <w:pPr>
        <w:pStyle w:val="Paragraphedeliste"/>
        <w:numPr>
          <w:ilvl w:val="0"/>
          <w:numId w:val="25"/>
        </w:numPr>
      </w:pPr>
      <w:r>
        <w:t>Partie 3 : Représentation des données binaire/hexadécimal</w:t>
      </w:r>
    </w:p>
    <w:p w14:paraId="376B9479" w14:textId="263983D2" w:rsidR="002E0B32" w:rsidRDefault="005D0EAF" w:rsidP="002E0B32">
      <w:pPr>
        <w:pStyle w:val="Titre2"/>
      </w:pPr>
      <w:r>
        <w:t>Constitution des g</w:t>
      </w:r>
      <w:r w:rsidR="002E0B32">
        <w:t>roupes</w:t>
      </w:r>
    </w:p>
    <w:p w14:paraId="50D102CE" w14:textId="6C838ACA" w:rsidR="000372A9" w:rsidRDefault="002E0B32" w:rsidP="002E0B32">
      <w:pPr>
        <w:pStyle w:val="Question"/>
        <w:ind w:left="805" w:firstLine="312"/>
      </w:pPr>
      <w:r>
        <w:t>Les groupes devront être de 2 élèves ou 3 élèves.</w:t>
      </w:r>
    </w:p>
    <w:p w14:paraId="1715FD24" w14:textId="541AA2CB" w:rsidR="005D0EAF" w:rsidRDefault="008165C3" w:rsidP="002E0B32">
      <w:pPr>
        <w:pStyle w:val="Question"/>
        <w:ind w:left="805" w:firstLine="312"/>
      </w:pPr>
      <w:r>
        <w:t>Chaque élève du groupe devra traiter un</w:t>
      </w:r>
      <w:r w:rsidR="002A65CF">
        <w:t>e</w:t>
      </w:r>
      <w:r>
        <w:t xml:space="preserve"> </w:t>
      </w:r>
      <w:r w:rsidR="002A65CF">
        <w:t>partie différentes du thème</w:t>
      </w:r>
      <w:r>
        <w:t>.</w:t>
      </w:r>
    </w:p>
    <w:p w14:paraId="1187361C" w14:textId="4FEBBC85" w:rsidR="005D0EAF" w:rsidRDefault="005D0EAF" w:rsidP="005D0EAF">
      <w:pPr>
        <w:pStyle w:val="Titre2"/>
      </w:pPr>
      <w:r>
        <w:t xml:space="preserve">Partie </w:t>
      </w:r>
      <w:r w:rsidR="00BC7633">
        <w:t>2</w:t>
      </w:r>
      <w:r>
        <w:t>:</w:t>
      </w:r>
      <w:r w:rsidR="00BC7633">
        <w:t xml:space="preserve"> les </w:t>
      </w:r>
      <w:r w:rsidR="00FE24F0">
        <w:t xml:space="preserve">fonctions et les </w:t>
      </w:r>
      <w:r w:rsidR="00BC7633">
        <w:t>listes en python</w:t>
      </w:r>
    </w:p>
    <w:p w14:paraId="0A4484B7" w14:textId="458B45D8" w:rsidR="005D0EAF" w:rsidRDefault="005D0EAF" w:rsidP="005D0EAF">
      <w:r>
        <w:t xml:space="preserve">Vous devrez rendre le code </w:t>
      </w:r>
      <w:r w:rsidR="00FE24F0">
        <w:t xml:space="preserve">python </w:t>
      </w:r>
      <w:r w:rsidR="000C64E1">
        <w:t>commenté</w:t>
      </w:r>
      <w:r w:rsidR="00FE24F0">
        <w:t xml:space="preserve"> a</w:t>
      </w:r>
      <w:r>
        <w:t>vec jeu de test.</w:t>
      </w:r>
    </w:p>
    <w:p w14:paraId="1EA5527F" w14:textId="3AD5C400" w:rsidR="00AF0C6B" w:rsidRDefault="005D0EAF" w:rsidP="005D0EAF">
      <w:r>
        <w:t>L'évaluation prendra en compte</w:t>
      </w:r>
      <w:r w:rsidR="00AF0C6B">
        <w:t xml:space="preserve"> les efforts pour faciliter la compréhension du code (choix des noms des variables) ainsi que les commentaires</w:t>
      </w:r>
      <w:r w:rsidR="002A65CF">
        <w:t xml:space="preserve"> (chaque fonction devra préciser qui l'écrit)</w:t>
      </w:r>
      <w:r w:rsidR="00AF0C6B">
        <w:t>.</w:t>
      </w:r>
    </w:p>
    <w:p w14:paraId="7F79F58A" w14:textId="5FA8EDB7" w:rsidR="00AF0C6B" w:rsidRDefault="00AF0C6B" w:rsidP="005D0EAF">
      <w:r>
        <w:t xml:space="preserve">Il y aura </w:t>
      </w:r>
      <w:r w:rsidR="002A65CF">
        <w:t>5</w:t>
      </w:r>
      <w:r>
        <w:t xml:space="preserve"> points pour le</w:t>
      </w:r>
      <w:r w:rsidR="002A65CF">
        <w:t>s</w:t>
      </w:r>
      <w:r>
        <w:t xml:space="preserve"> </w:t>
      </w:r>
      <w:r w:rsidR="002A65CF">
        <w:t>fonctions</w:t>
      </w:r>
      <w:r w:rsidR="000C64E1">
        <w:t>,</w:t>
      </w:r>
      <w:r>
        <w:t xml:space="preserve"> </w:t>
      </w:r>
      <w:r w:rsidR="002A65CF">
        <w:t>4</w:t>
      </w:r>
      <w:r>
        <w:t xml:space="preserve"> points pour le code </w:t>
      </w:r>
      <w:r w:rsidR="002A65CF">
        <w:t>principale</w:t>
      </w:r>
      <w:r w:rsidR="000C64E1">
        <w:t xml:space="preserve"> et </w:t>
      </w:r>
      <w:r w:rsidR="002A65CF">
        <w:t>1</w:t>
      </w:r>
      <w:r w:rsidR="000C64E1">
        <w:t xml:space="preserve"> points pour le jeu de test</w:t>
      </w:r>
      <w:r>
        <w:t>.</w:t>
      </w:r>
    </w:p>
    <w:p w14:paraId="095800FE" w14:textId="3D372F2C" w:rsidR="005D0EAF" w:rsidRDefault="00AF0C6B" w:rsidP="005D0EAF">
      <w:r>
        <w:t xml:space="preserve">Vous pouvez rattraper 1 point (perdu par ailleurs) avec une amélioration ou une originalité.  </w:t>
      </w:r>
      <w:r w:rsidR="005D0EAF">
        <w:t xml:space="preserve"> </w:t>
      </w:r>
    </w:p>
    <w:p w14:paraId="3716B931" w14:textId="74DF627E" w:rsidR="00E73D1F" w:rsidRDefault="005D0EAF" w:rsidP="005D0EAF">
      <w:pPr>
        <w:pStyle w:val="Titre3"/>
        <w:rPr>
          <w:b/>
          <w:bCs w:val="0"/>
        </w:rPr>
      </w:pPr>
      <w:r w:rsidRPr="00AF1ED4">
        <w:rPr>
          <w:b/>
          <w:bCs w:val="0"/>
        </w:rPr>
        <w:t>Thème 1 :</w:t>
      </w:r>
      <w:r w:rsidR="00AF0C6B" w:rsidRPr="00AF1ED4">
        <w:rPr>
          <w:b/>
          <w:bCs w:val="0"/>
        </w:rPr>
        <w:t xml:space="preserve">  </w:t>
      </w:r>
      <w:r w:rsidR="00FE24F0">
        <w:rPr>
          <w:b/>
          <w:bCs w:val="0"/>
        </w:rPr>
        <w:t xml:space="preserve">Gestion de données </w:t>
      </w:r>
      <w:r w:rsidR="002A65CF">
        <w:rPr>
          <w:b/>
          <w:bCs w:val="0"/>
        </w:rPr>
        <w:t>météorologiques</w:t>
      </w:r>
    </w:p>
    <w:p w14:paraId="7D0B06BD" w14:textId="125B4B90" w:rsidR="00FE24F0" w:rsidRDefault="00FE24F0" w:rsidP="00FE24F0">
      <w:pPr>
        <w:rPr>
          <w:sz w:val="23"/>
          <w:szCs w:val="23"/>
        </w:rPr>
      </w:pPr>
      <w:r>
        <w:t xml:space="preserve"> </w:t>
      </w:r>
      <w:r>
        <w:rPr>
          <w:sz w:val="23"/>
          <w:szCs w:val="23"/>
        </w:rPr>
        <w:t xml:space="preserve">On souhaite écrire un programme qui traite les données météorologiques d’une commune sur </w:t>
      </w:r>
      <w:r w:rsidR="00495A11">
        <w:rPr>
          <w:sz w:val="23"/>
          <w:szCs w:val="23"/>
        </w:rPr>
        <w:t xml:space="preserve">un </w:t>
      </w:r>
      <w:r>
        <w:rPr>
          <w:sz w:val="23"/>
          <w:szCs w:val="23"/>
        </w:rPr>
        <w:t>mois</w:t>
      </w:r>
      <w:r w:rsidR="00495A11">
        <w:rPr>
          <w:sz w:val="23"/>
          <w:szCs w:val="23"/>
        </w:rPr>
        <w:t xml:space="preserve"> (31 jours)</w:t>
      </w:r>
      <w:r>
        <w:rPr>
          <w:sz w:val="23"/>
          <w:szCs w:val="23"/>
        </w:rPr>
        <w:t>. On s’intéresse à la température maxi</w:t>
      </w:r>
      <w:r w:rsidR="00507D92">
        <w:rPr>
          <w:sz w:val="23"/>
          <w:szCs w:val="23"/>
        </w:rPr>
        <w:t xml:space="preserve"> et mini</w:t>
      </w:r>
      <w:r>
        <w:rPr>
          <w:sz w:val="23"/>
          <w:szCs w:val="23"/>
        </w:rPr>
        <w:t xml:space="preserve"> par jour, au cumul de précipitations par jour, </w:t>
      </w:r>
      <w:r w:rsidR="003F7870">
        <w:rPr>
          <w:sz w:val="23"/>
          <w:szCs w:val="23"/>
        </w:rPr>
        <w:t>à</w:t>
      </w:r>
      <w:r>
        <w:rPr>
          <w:sz w:val="23"/>
          <w:szCs w:val="23"/>
        </w:rPr>
        <w:t xml:space="preserve"> </w:t>
      </w:r>
      <w:r w:rsidR="003F7870">
        <w:rPr>
          <w:sz w:val="23"/>
          <w:szCs w:val="23"/>
        </w:rPr>
        <w:t xml:space="preserve">la vitesse moyenne du vent chaque </w:t>
      </w:r>
      <w:r>
        <w:rPr>
          <w:sz w:val="23"/>
          <w:szCs w:val="23"/>
        </w:rPr>
        <w:t>jour.</w:t>
      </w:r>
    </w:p>
    <w:p w14:paraId="2C61C58C" w14:textId="2CEC4CC5" w:rsidR="00FE24F0" w:rsidRDefault="00FE24F0" w:rsidP="00FE24F0">
      <w:pPr>
        <w:rPr>
          <w:sz w:val="23"/>
          <w:szCs w:val="23"/>
        </w:rPr>
      </w:pPr>
      <w:r>
        <w:rPr>
          <w:sz w:val="23"/>
          <w:szCs w:val="23"/>
        </w:rPr>
        <w:t>Les résultats seront stockés dans plusieurs tableaux.</w:t>
      </w:r>
    </w:p>
    <w:p w14:paraId="7867EA7B" w14:textId="77777777" w:rsidR="00AE40A9" w:rsidRDefault="00FE24F0" w:rsidP="00FE24F0">
      <w:pPr>
        <w:rPr>
          <w:sz w:val="23"/>
          <w:szCs w:val="23"/>
        </w:rPr>
      </w:pPr>
      <w:r>
        <w:rPr>
          <w:sz w:val="23"/>
          <w:szCs w:val="23"/>
        </w:rPr>
        <w:t>On travaillera avec</w:t>
      </w:r>
      <w:r w:rsidR="00AE40A9">
        <w:rPr>
          <w:sz w:val="23"/>
          <w:szCs w:val="23"/>
        </w:rPr>
        <w:t xml:space="preserve"> les tableaux suivants :</w:t>
      </w:r>
    </w:p>
    <w:p w14:paraId="01C22F1F" w14:textId="6867B92F" w:rsidR="00AE40A9" w:rsidRDefault="00AE40A9" w:rsidP="00AE40A9">
      <w:pPr>
        <w:pStyle w:val="Paragraphedeliste"/>
        <w:numPr>
          <w:ilvl w:val="0"/>
          <w:numId w:val="28"/>
        </w:numPr>
      </w:pPr>
      <w:proofErr w:type="spellStart"/>
      <w:r w:rsidRPr="00AE40A9">
        <w:rPr>
          <w:sz w:val="23"/>
          <w:szCs w:val="23"/>
        </w:rPr>
        <w:t>tabTempMax</w:t>
      </w:r>
      <w:proofErr w:type="spellEnd"/>
      <w:r w:rsidRPr="00AE40A9">
        <w:rPr>
          <w:sz w:val="23"/>
          <w:szCs w:val="23"/>
        </w:rPr>
        <w:t xml:space="preserve"> : </w:t>
      </w:r>
      <w:r>
        <w:t xml:space="preserve">tableau à 31 cases qui contient les températures </w:t>
      </w:r>
      <w:r w:rsidR="00507D92">
        <w:t xml:space="preserve">Maximum </w:t>
      </w:r>
      <w:r>
        <w:t xml:space="preserve">des 31 jours. </w:t>
      </w:r>
    </w:p>
    <w:p w14:paraId="568D7D52" w14:textId="2A0787DE" w:rsidR="00507D92" w:rsidRDefault="00507D92" w:rsidP="00AE40A9">
      <w:pPr>
        <w:pStyle w:val="Paragraphedeliste"/>
        <w:numPr>
          <w:ilvl w:val="0"/>
          <w:numId w:val="28"/>
        </w:numPr>
      </w:pPr>
      <w:proofErr w:type="spellStart"/>
      <w:r>
        <w:t>tabTempMini</w:t>
      </w:r>
      <w:proofErr w:type="spellEnd"/>
      <w:r>
        <w:t xml:space="preserve"> : </w:t>
      </w:r>
      <w:r>
        <w:t xml:space="preserve">tableau à 31 cases qui contient les températures </w:t>
      </w:r>
      <w:r>
        <w:t xml:space="preserve">Minimum </w:t>
      </w:r>
      <w:r>
        <w:t>des 31 jours.</w:t>
      </w:r>
    </w:p>
    <w:p w14:paraId="16FC1F54" w14:textId="6CB2B427" w:rsidR="00AE40A9" w:rsidRPr="00AE40A9" w:rsidRDefault="00AE40A9" w:rsidP="00AE40A9">
      <w:pPr>
        <w:pStyle w:val="Paragraphedeliste"/>
        <w:numPr>
          <w:ilvl w:val="0"/>
          <w:numId w:val="28"/>
        </w:numPr>
        <w:rPr>
          <w:sz w:val="23"/>
          <w:szCs w:val="23"/>
        </w:rPr>
      </w:pPr>
      <w:proofErr w:type="spellStart"/>
      <w:r w:rsidRPr="00AE40A9">
        <w:rPr>
          <w:sz w:val="23"/>
          <w:szCs w:val="23"/>
        </w:rPr>
        <w:t>tabPrec</w:t>
      </w:r>
      <w:proofErr w:type="spellEnd"/>
      <w:r w:rsidRPr="00AE40A9">
        <w:rPr>
          <w:sz w:val="23"/>
          <w:szCs w:val="23"/>
        </w:rPr>
        <w:t xml:space="preserve"> : </w:t>
      </w:r>
      <w:r>
        <w:t>tableau à 31 cases qui contient les précipitations des 31 jours.</w:t>
      </w:r>
    </w:p>
    <w:p w14:paraId="5D1B1BCA" w14:textId="1726E487" w:rsidR="00AE40A9" w:rsidRPr="00AE40A9" w:rsidRDefault="00AE40A9" w:rsidP="00AE40A9">
      <w:pPr>
        <w:pStyle w:val="Paragraphedeliste"/>
        <w:numPr>
          <w:ilvl w:val="0"/>
          <w:numId w:val="28"/>
        </w:numPr>
        <w:rPr>
          <w:sz w:val="23"/>
          <w:szCs w:val="23"/>
        </w:rPr>
      </w:pPr>
      <w:proofErr w:type="spellStart"/>
      <w:r w:rsidRPr="00AE40A9">
        <w:rPr>
          <w:sz w:val="23"/>
          <w:szCs w:val="23"/>
        </w:rPr>
        <w:t>tab</w:t>
      </w:r>
      <w:r w:rsidR="003F7870">
        <w:rPr>
          <w:sz w:val="23"/>
          <w:szCs w:val="23"/>
        </w:rPr>
        <w:t>Vit</w:t>
      </w:r>
      <w:r w:rsidR="002A65CF">
        <w:rPr>
          <w:sz w:val="23"/>
          <w:szCs w:val="23"/>
        </w:rPr>
        <w:t>Vent</w:t>
      </w:r>
      <w:proofErr w:type="spellEnd"/>
      <w:r w:rsidRPr="00AE40A9">
        <w:rPr>
          <w:sz w:val="23"/>
          <w:szCs w:val="23"/>
        </w:rPr>
        <w:t xml:space="preserve"> : </w:t>
      </w:r>
      <w:r>
        <w:t>tableau à 31 cases qui contient l</w:t>
      </w:r>
      <w:r w:rsidR="003F7870">
        <w:t>a vitesse moyenne du vent pour les</w:t>
      </w:r>
      <w:r>
        <w:t xml:space="preserve"> 31 jours.</w:t>
      </w:r>
    </w:p>
    <w:p w14:paraId="3A3DA5AA" w14:textId="6A0946B1" w:rsidR="00922A17" w:rsidRDefault="00662FB3" w:rsidP="00922A17">
      <w:pPr>
        <w:pStyle w:val="Default"/>
      </w:pPr>
      <w:r>
        <w:t xml:space="preserve">  </w:t>
      </w:r>
      <w:r w:rsidR="00E73D1F">
        <w:t xml:space="preserve"> </w:t>
      </w:r>
      <w:r w:rsidR="005D0EAF">
        <w:t xml:space="preserve">  </w:t>
      </w:r>
    </w:p>
    <w:p w14:paraId="20AD3C84" w14:textId="00E9EFA3" w:rsidR="00F54507" w:rsidRPr="00922A17" w:rsidRDefault="00F02DAE" w:rsidP="00922A17">
      <w:pPr>
        <w:ind w:left="0" w:firstLine="397"/>
        <w:rPr>
          <w:b/>
          <w:bCs/>
          <w:lang w:eastAsia="fr-FR"/>
        </w:rPr>
      </w:pPr>
      <w:r w:rsidRPr="00922A17">
        <w:rPr>
          <w:b/>
          <w:bCs/>
          <w:lang w:eastAsia="fr-FR"/>
        </w:rPr>
        <w:t>Écriture</w:t>
      </w:r>
      <w:r w:rsidR="00F54507" w:rsidRPr="00922A17">
        <w:rPr>
          <w:b/>
          <w:bCs/>
          <w:lang w:eastAsia="fr-FR"/>
        </w:rPr>
        <w:t xml:space="preserve"> des fonctions</w:t>
      </w:r>
    </w:p>
    <w:p w14:paraId="30F76ACC" w14:textId="6D26C0CC" w:rsidR="00F54507" w:rsidRPr="00F54507" w:rsidRDefault="00F54507" w:rsidP="00F54507">
      <w:pPr>
        <w:rPr>
          <w:lang w:eastAsia="fr-FR"/>
        </w:rPr>
      </w:pPr>
      <w:r w:rsidRPr="00F54507">
        <w:rPr>
          <w:lang w:eastAsia="fr-FR"/>
        </w:rPr>
        <w:t xml:space="preserve">On commencera dans un premier temps par écrire chacune des fonctions suivantes. On les testera avec des assertions. </w:t>
      </w:r>
    </w:p>
    <w:p w14:paraId="1EC8DB98" w14:textId="26661564" w:rsidR="00F54507" w:rsidRPr="00F54507" w:rsidRDefault="00F54507" w:rsidP="00922A17">
      <w:pPr>
        <w:pStyle w:val="Paragraphedeliste"/>
        <w:numPr>
          <w:ilvl w:val="0"/>
          <w:numId w:val="33"/>
        </w:numPr>
        <w:rPr>
          <w:lang w:eastAsia="fr-FR"/>
        </w:rPr>
      </w:pPr>
      <w:r w:rsidRPr="00922A17">
        <w:rPr>
          <w:b/>
          <w:bCs/>
          <w:i/>
          <w:iCs/>
          <w:lang w:eastAsia="fr-FR"/>
        </w:rPr>
        <w:t>somme(tab)</w:t>
      </w:r>
      <w:r w:rsidRPr="00F54507">
        <w:rPr>
          <w:lang w:eastAsia="fr-FR"/>
        </w:rPr>
        <w:t xml:space="preserve"> : fonction qui prend en paramètre un tableau et retourne la somme des éléments de ce tableau. </w:t>
      </w:r>
    </w:p>
    <w:p w14:paraId="1A9D14A3" w14:textId="5FCC9D1E" w:rsidR="00F54507" w:rsidRPr="00F54507" w:rsidRDefault="00F54507" w:rsidP="00922A17">
      <w:pPr>
        <w:pStyle w:val="Paragraphedeliste"/>
        <w:numPr>
          <w:ilvl w:val="0"/>
          <w:numId w:val="33"/>
        </w:numPr>
        <w:rPr>
          <w:lang w:eastAsia="fr-FR"/>
        </w:rPr>
      </w:pPr>
      <w:r w:rsidRPr="00922A17">
        <w:rPr>
          <w:b/>
          <w:bCs/>
          <w:lang w:eastAsia="fr-FR"/>
        </w:rPr>
        <w:t>moyenne(tab)</w:t>
      </w:r>
      <w:r w:rsidRPr="00F54507">
        <w:rPr>
          <w:lang w:eastAsia="fr-FR"/>
        </w:rPr>
        <w:t xml:space="preserve"> : fonction qui prend en paramètre un tableau et retourne la moyenne des éléments de ce tableau. </w:t>
      </w:r>
    </w:p>
    <w:p w14:paraId="172D7075" w14:textId="33D467CD" w:rsidR="00F54507" w:rsidRPr="00F54507" w:rsidRDefault="00F54507" w:rsidP="00922A17">
      <w:pPr>
        <w:pStyle w:val="Paragraphedeliste"/>
        <w:numPr>
          <w:ilvl w:val="0"/>
          <w:numId w:val="30"/>
        </w:numPr>
        <w:rPr>
          <w:lang w:eastAsia="fr-FR"/>
        </w:rPr>
      </w:pPr>
      <w:proofErr w:type="spellStart"/>
      <w:r w:rsidRPr="00922A17">
        <w:rPr>
          <w:b/>
          <w:bCs/>
          <w:i/>
          <w:iCs/>
          <w:lang w:eastAsia="fr-FR"/>
        </w:rPr>
        <w:t>caseMaximum</w:t>
      </w:r>
      <w:proofErr w:type="spellEnd"/>
      <w:r w:rsidRPr="00922A17">
        <w:rPr>
          <w:b/>
          <w:bCs/>
          <w:i/>
          <w:iCs/>
          <w:lang w:eastAsia="fr-FR"/>
        </w:rPr>
        <w:t>(tab)</w:t>
      </w:r>
      <w:r w:rsidRPr="00F54507">
        <w:rPr>
          <w:lang w:eastAsia="fr-FR"/>
        </w:rPr>
        <w:t xml:space="preserve"> : fonction qui prend en paramètre un tableau et retourne l’indice de la case contenant la plus grande valeur. Si plusieurs cases contiennent la plus grande valeur on prendra celle qui nous convient. </w:t>
      </w:r>
    </w:p>
    <w:p w14:paraId="453FF7AB" w14:textId="3AF87B75" w:rsidR="00F54507" w:rsidRPr="00F54507" w:rsidRDefault="00F54507" w:rsidP="00922A17">
      <w:pPr>
        <w:pStyle w:val="Paragraphedeliste"/>
        <w:numPr>
          <w:ilvl w:val="0"/>
          <w:numId w:val="30"/>
        </w:numPr>
        <w:rPr>
          <w:lang w:eastAsia="fr-FR"/>
        </w:rPr>
      </w:pPr>
      <w:proofErr w:type="spellStart"/>
      <w:r w:rsidRPr="00922A17">
        <w:rPr>
          <w:b/>
          <w:bCs/>
          <w:i/>
          <w:iCs/>
          <w:lang w:eastAsia="fr-FR"/>
        </w:rPr>
        <w:t>caseMinimum</w:t>
      </w:r>
      <w:proofErr w:type="spellEnd"/>
      <w:r w:rsidRPr="00922A17">
        <w:rPr>
          <w:b/>
          <w:bCs/>
          <w:i/>
          <w:iCs/>
          <w:lang w:eastAsia="fr-FR"/>
        </w:rPr>
        <w:t>(tab)</w:t>
      </w:r>
      <w:r w:rsidRPr="00F54507">
        <w:rPr>
          <w:lang w:eastAsia="fr-FR"/>
        </w:rPr>
        <w:t xml:space="preserve"> : fonction qui prend en paramètre un tableau et retourne l’indice de la case contenant la plus petite valeur. Si plusieurs cases contiennent la plus petite valeur on prendra celle qui nous convient. </w:t>
      </w:r>
    </w:p>
    <w:p w14:paraId="420D39AE" w14:textId="4DDF2F47" w:rsidR="00F54507" w:rsidRPr="00F54507" w:rsidRDefault="00F54507" w:rsidP="00922A17">
      <w:pPr>
        <w:pStyle w:val="Paragraphedeliste"/>
        <w:numPr>
          <w:ilvl w:val="0"/>
          <w:numId w:val="30"/>
        </w:numPr>
        <w:rPr>
          <w:lang w:eastAsia="fr-FR"/>
        </w:rPr>
      </w:pPr>
      <w:proofErr w:type="spellStart"/>
      <w:r w:rsidRPr="00922A17">
        <w:rPr>
          <w:b/>
          <w:bCs/>
          <w:i/>
          <w:iCs/>
          <w:lang w:eastAsia="fr-FR"/>
        </w:rPr>
        <w:t>nbSupMoyenne</w:t>
      </w:r>
      <w:proofErr w:type="spellEnd"/>
      <w:r w:rsidRPr="00922A17">
        <w:rPr>
          <w:b/>
          <w:bCs/>
          <w:i/>
          <w:iCs/>
          <w:lang w:eastAsia="fr-FR"/>
        </w:rPr>
        <w:t>(tab)</w:t>
      </w:r>
      <w:r w:rsidRPr="00F54507">
        <w:rPr>
          <w:lang w:eastAsia="fr-FR"/>
        </w:rPr>
        <w:t xml:space="preserve"> : fonction qui prend en paramètre un tableau et retourne le nombre de valeurs supérieures ou égales à la moyenne dans le tableau. </w:t>
      </w:r>
    </w:p>
    <w:p w14:paraId="106AAAE5" w14:textId="7DF41B66" w:rsidR="00F54507" w:rsidRDefault="00F54507" w:rsidP="00922A17">
      <w:pPr>
        <w:pStyle w:val="Paragraphedeliste"/>
        <w:numPr>
          <w:ilvl w:val="0"/>
          <w:numId w:val="30"/>
        </w:numPr>
        <w:rPr>
          <w:lang w:eastAsia="fr-FR"/>
        </w:rPr>
      </w:pPr>
      <w:proofErr w:type="spellStart"/>
      <w:r w:rsidRPr="00922A17">
        <w:rPr>
          <w:b/>
          <w:bCs/>
          <w:i/>
          <w:iCs/>
          <w:lang w:eastAsia="fr-FR"/>
        </w:rPr>
        <w:t>nbSeuil</w:t>
      </w:r>
      <w:proofErr w:type="spellEnd"/>
      <w:r w:rsidRPr="00922A17">
        <w:rPr>
          <w:b/>
          <w:bCs/>
          <w:i/>
          <w:iCs/>
          <w:lang w:eastAsia="fr-FR"/>
        </w:rPr>
        <w:t>(</w:t>
      </w:r>
      <w:proofErr w:type="spellStart"/>
      <w:r w:rsidRPr="00922A17">
        <w:rPr>
          <w:b/>
          <w:bCs/>
          <w:i/>
          <w:iCs/>
          <w:lang w:eastAsia="fr-FR"/>
        </w:rPr>
        <w:t>tab,seuil</w:t>
      </w:r>
      <w:proofErr w:type="spellEnd"/>
      <w:r w:rsidRPr="00922A17">
        <w:rPr>
          <w:b/>
          <w:bCs/>
          <w:i/>
          <w:iCs/>
          <w:lang w:eastAsia="fr-FR"/>
        </w:rPr>
        <w:t>)</w:t>
      </w:r>
      <w:r w:rsidRPr="00F54507">
        <w:rPr>
          <w:lang w:eastAsia="fr-FR"/>
        </w:rPr>
        <w:t xml:space="preserve"> : fonction qui prend en paramètres un tableau et un réel et qui retourne le nombre de valeurs supérieures ou égales à celle du seuil dans le tableau. </w:t>
      </w:r>
    </w:p>
    <w:p w14:paraId="18CC0A66" w14:textId="250CDD30" w:rsidR="00507D92" w:rsidRPr="00F54507" w:rsidRDefault="00507D92" w:rsidP="00922A17">
      <w:pPr>
        <w:pStyle w:val="Paragraphedeliste"/>
        <w:numPr>
          <w:ilvl w:val="0"/>
          <w:numId w:val="30"/>
        </w:numPr>
        <w:rPr>
          <w:lang w:eastAsia="fr-FR"/>
        </w:rPr>
      </w:pPr>
      <w:proofErr w:type="spellStart"/>
      <w:r>
        <w:rPr>
          <w:b/>
          <w:bCs/>
          <w:i/>
          <w:iCs/>
          <w:lang w:eastAsia="fr-FR"/>
        </w:rPr>
        <w:t>ecartMini</w:t>
      </w:r>
      <w:proofErr w:type="spellEnd"/>
      <w:r>
        <w:rPr>
          <w:b/>
          <w:bCs/>
          <w:i/>
          <w:iCs/>
          <w:lang w:eastAsia="fr-FR"/>
        </w:rPr>
        <w:t xml:space="preserve">(tab1,tab2) </w:t>
      </w:r>
      <w:r w:rsidRPr="00507D92">
        <w:rPr>
          <w:lang w:eastAsia="fr-FR"/>
        </w:rPr>
        <w:t>:</w:t>
      </w:r>
      <w:r>
        <w:rPr>
          <w:lang w:eastAsia="fr-FR"/>
        </w:rPr>
        <w:t xml:space="preserve"> fonction qui prend en paramètre deux tableaux et qui retourne l'écart de température la plus petite entre le mini et le maxi. </w:t>
      </w:r>
    </w:p>
    <w:p w14:paraId="4B0C0350" w14:textId="516CEC77" w:rsidR="00507D92" w:rsidRPr="00F54507" w:rsidRDefault="00507D92" w:rsidP="00507D92">
      <w:pPr>
        <w:pStyle w:val="Paragraphedeliste"/>
        <w:numPr>
          <w:ilvl w:val="0"/>
          <w:numId w:val="30"/>
        </w:numPr>
        <w:rPr>
          <w:lang w:eastAsia="fr-FR"/>
        </w:rPr>
      </w:pPr>
      <w:proofErr w:type="spellStart"/>
      <w:r>
        <w:rPr>
          <w:b/>
          <w:bCs/>
          <w:i/>
          <w:iCs/>
          <w:lang w:eastAsia="fr-FR"/>
        </w:rPr>
        <w:t>ecartM</w:t>
      </w:r>
      <w:r>
        <w:rPr>
          <w:b/>
          <w:bCs/>
          <w:i/>
          <w:iCs/>
          <w:lang w:eastAsia="fr-FR"/>
        </w:rPr>
        <w:t>axi</w:t>
      </w:r>
      <w:proofErr w:type="spellEnd"/>
      <w:r>
        <w:rPr>
          <w:b/>
          <w:bCs/>
          <w:i/>
          <w:iCs/>
          <w:lang w:eastAsia="fr-FR"/>
        </w:rPr>
        <w:t xml:space="preserve">(tab1,tab2) </w:t>
      </w:r>
      <w:r w:rsidRPr="00507D92">
        <w:rPr>
          <w:lang w:eastAsia="fr-FR"/>
        </w:rPr>
        <w:t>:</w:t>
      </w:r>
      <w:r>
        <w:rPr>
          <w:lang w:eastAsia="fr-FR"/>
        </w:rPr>
        <w:t xml:space="preserve"> fonction qui prend en paramètre deux tableaux et qui retourne l'écart de température la plus </w:t>
      </w:r>
      <w:r>
        <w:rPr>
          <w:lang w:eastAsia="fr-FR"/>
        </w:rPr>
        <w:t>grande</w:t>
      </w:r>
      <w:r>
        <w:rPr>
          <w:lang w:eastAsia="fr-FR"/>
        </w:rPr>
        <w:t xml:space="preserve"> entre le mini et le maxi. </w:t>
      </w:r>
    </w:p>
    <w:p w14:paraId="55761978" w14:textId="5AB863BA" w:rsidR="005D0EAF" w:rsidRDefault="005D0EAF" w:rsidP="001A6AC0"/>
    <w:p w14:paraId="6ED6AFE2" w14:textId="3D265EB9" w:rsidR="00507D92" w:rsidRDefault="00507D92" w:rsidP="001A6AC0"/>
    <w:p w14:paraId="465E8642" w14:textId="77777777" w:rsidR="006E5B00" w:rsidRDefault="006E5B00" w:rsidP="006E5B00">
      <w:pPr>
        <w:ind w:left="0" w:firstLine="397"/>
        <w:rPr>
          <w:b/>
          <w:bCs/>
          <w:lang w:eastAsia="fr-FR"/>
        </w:rPr>
      </w:pPr>
    </w:p>
    <w:p w14:paraId="040CAF29" w14:textId="1B899185" w:rsidR="00507D92" w:rsidRDefault="006E5B00" w:rsidP="006E5B00">
      <w:pPr>
        <w:ind w:left="0" w:firstLine="397"/>
        <w:rPr>
          <w:b/>
          <w:bCs/>
          <w:lang w:eastAsia="fr-FR"/>
        </w:rPr>
      </w:pPr>
      <w:r>
        <w:rPr>
          <w:b/>
          <w:bCs/>
          <w:lang w:eastAsia="fr-FR"/>
        </w:rPr>
        <w:t>Programme principal</w:t>
      </w:r>
    </w:p>
    <w:p w14:paraId="7FB4753B" w14:textId="77777777" w:rsidR="003F7870" w:rsidRDefault="003F7870" w:rsidP="006E5B00">
      <w:pPr>
        <w:rPr>
          <w:lang w:eastAsia="fr-FR"/>
        </w:rPr>
      </w:pPr>
      <w:r>
        <w:rPr>
          <w:lang w:eastAsia="fr-FR"/>
        </w:rPr>
        <w:t>Le programme principale proposera deux options à l'utilisateur :</w:t>
      </w:r>
    </w:p>
    <w:p w14:paraId="0A2AD8B4" w14:textId="0F3FA747" w:rsidR="003F7870" w:rsidRDefault="003F7870" w:rsidP="00817233">
      <w:pPr>
        <w:pStyle w:val="Paragraphedeliste"/>
        <w:numPr>
          <w:ilvl w:val="0"/>
          <w:numId w:val="35"/>
        </w:numPr>
        <w:rPr>
          <w:lang w:eastAsia="fr-FR"/>
        </w:rPr>
      </w:pPr>
      <w:r>
        <w:rPr>
          <w:lang w:eastAsia="fr-FR"/>
        </w:rPr>
        <w:t xml:space="preserve">Soit de travailler avec les données de la ville d'Épinal (le fichier des données de 2020-2021 est fourni </w:t>
      </w:r>
      <w:r w:rsidR="002A65CF">
        <w:rPr>
          <w:lang w:eastAsia="fr-FR"/>
        </w:rPr>
        <w:t>au format csv lisible avec Excel,</w:t>
      </w:r>
      <w:r>
        <w:rPr>
          <w:lang w:eastAsia="fr-FR"/>
        </w:rPr>
        <w:t xml:space="preserve"> la notice</w:t>
      </w:r>
      <w:r w:rsidR="002A65CF">
        <w:rPr>
          <w:lang w:eastAsia="fr-FR"/>
        </w:rPr>
        <w:t xml:space="preserve"> est en </w:t>
      </w:r>
      <w:proofErr w:type="spellStart"/>
      <w:r w:rsidR="002A65CF">
        <w:rPr>
          <w:lang w:eastAsia="fr-FR"/>
        </w:rPr>
        <w:t>pdf</w:t>
      </w:r>
      <w:proofErr w:type="spellEnd"/>
      <w:r>
        <w:rPr>
          <w:lang w:eastAsia="fr-FR"/>
        </w:rPr>
        <w:t>). Il faudra donc entrer un tableau d'un mois.</w:t>
      </w:r>
    </w:p>
    <w:p w14:paraId="6613385B" w14:textId="77777777" w:rsidR="003F7870" w:rsidRDefault="003F7870" w:rsidP="00817233">
      <w:pPr>
        <w:pStyle w:val="Paragraphedeliste"/>
        <w:numPr>
          <w:ilvl w:val="0"/>
          <w:numId w:val="35"/>
        </w:numPr>
        <w:rPr>
          <w:lang w:eastAsia="fr-FR"/>
        </w:rPr>
      </w:pPr>
      <w:r>
        <w:rPr>
          <w:lang w:eastAsia="fr-FR"/>
        </w:rPr>
        <w:t>Soit permettre à l'utilisateur d'entrer les données de la ville de son choix.</w:t>
      </w:r>
    </w:p>
    <w:p w14:paraId="05708A80" w14:textId="77777777" w:rsidR="003F7870" w:rsidRDefault="003F7870" w:rsidP="006E5B00">
      <w:pPr>
        <w:rPr>
          <w:lang w:eastAsia="fr-FR"/>
        </w:rPr>
      </w:pPr>
    </w:p>
    <w:p w14:paraId="3675DE83" w14:textId="77777777" w:rsidR="003F7870" w:rsidRDefault="003F7870" w:rsidP="006E5B00">
      <w:pPr>
        <w:rPr>
          <w:lang w:eastAsia="fr-FR"/>
        </w:rPr>
      </w:pPr>
      <w:r>
        <w:rPr>
          <w:lang w:eastAsia="fr-FR"/>
        </w:rPr>
        <w:t>On proposera ensuite :</w:t>
      </w:r>
    </w:p>
    <w:p w14:paraId="739F9C47" w14:textId="41CFD8AC" w:rsidR="003F7870" w:rsidRDefault="003F7870" w:rsidP="00817233">
      <w:pPr>
        <w:pStyle w:val="Paragraphedeliste"/>
        <w:numPr>
          <w:ilvl w:val="0"/>
          <w:numId w:val="34"/>
        </w:numPr>
        <w:rPr>
          <w:lang w:eastAsia="fr-FR"/>
        </w:rPr>
      </w:pPr>
      <w:r>
        <w:rPr>
          <w:lang w:eastAsia="fr-FR"/>
        </w:rPr>
        <w:t xml:space="preserve">Afficher les données sur les températures </w:t>
      </w:r>
      <w:r w:rsidR="00817233">
        <w:rPr>
          <w:lang w:eastAsia="fr-FR"/>
        </w:rPr>
        <w:t>pour un mois</w:t>
      </w:r>
    </w:p>
    <w:p w14:paraId="5453B651" w14:textId="2C140FF4" w:rsidR="003F7870" w:rsidRDefault="003F7870" w:rsidP="00817233">
      <w:pPr>
        <w:pStyle w:val="Paragraphedeliste"/>
        <w:numPr>
          <w:ilvl w:val="0"/>
          <w:numId w:val="34"/>
        </w:numPr>
        <w:rPr>
          <w:lang w:eastAsia="fr-FR"/>
        </w:rPr>
      </w:pPr>
      <w:r>
        <w:rPr>
          <w:lang w:eastAsia="fr-FR"/>
        </w:rPr>
        <w:t>Afficher les données sur les préci</w:t>
      </w:r>
      <w:r w:rsidR="00817233">
        <w:rPr>
          <w:lang w:eastAsia="fr-FR"/>
        </w:rPr>
        <w:t>pit</w:t>
      </w:r>
      <w:r>
        <w:rPr>
          <w:lang w:eastAsia="fr-FR"/>
        </w:rPr>
        <w:t>ations</w:t>
      </w:r>
      <w:r w:rsidR="00817233">
        <w:rPr>
          <w:lang w:eastAsia="fr-FR"/>
        </w:rPr>
        <w:t xml:space="preserve"> pour un mois</w:t>
      </w:r>
    </w:p>
    <w:p w14:paraId="14C0B5F6" w14:textId="0A8DC1F3" w:rsidR="006E5B00" w:rsidRDefault="00817233" w:rsidP="00817233">
      <w:pPr>
        <w:pStyle w:val="Paragraphedeliste"/>
        <w:numPr>
          <w:ilvl w:val="0"/>
          <w:numId w:val="34"/>
        </w:numPr>
        <w:rPr>
          <w:lang w:eastAsia="fr-FR"/>
        </w:rPr>
      </w:pPr>
      <w:r>
        <w:rPr>
          <w:lang w:eastAsia="fr-FR"/>
        </w:rPr>
        <w:t>Afficher les données sur le vent</w:t>
      </w:r>
      <w:r w:rsidR="003F7870">
        <w:rPr>
          <w:lang w:eastAsia="fr-FR"/>
        </w:rPr>
        <w:t xml:space="preserve"> </w:t>
      </w:r>
      <w:r w:rsidR="006E5B00">
        <w:rPr>
          <w:lang w:eastAsia="fr-FR"/>
        </w:rPr>
        <w:tab/>
      </w:r>
      <w:r>
        <w:rPr>
          <w:lang w:eastAsia="fr-FR"/>
        </w:rPr>
        <w:t>pour un mois</w:t>
      </w:r>
    </w:p>
    <w:p w14:paraId="7B563967" w14:textId="215781E9" w:rsidR="00817233" w:rsidRDefault="00817233" w:rsidP="00817233">
      <w:pPr>
        <w:pStyle w:val="Paragraphedeliste"/>
        <w:numPr>
          <w:ilvl w:val="0"/>
          <w:numId w:val="34"/>
        </w:numPr>
        <w:rPr>
          <w:lang w:eastAsia="fr-FR"/>
        </w:rPr>
      </w:pPr>
      <w:r>
        <w:rPr>
          <w:lang w:eastAsia="fr-FR"/>
        </w:rPr>
        <w:t>Afficher la température moyenne mini et maxi d'un mois</w:t>
      </w:r>
    </w:p>
    <w:p w14:paraId="351F8A08" w14:textId="34DBD485" w:rsidR="00817233" w:rsidRDefault="00817233" w:rsidP="00817233">
      <w:pPr>
        <w:pStyle w:val="Paragraphedeliste"/>
        <w:numPr>
          <w:ilvl w:val="0"/>
          <w:numId w:val="34"/>
        </w:numPr>
        <w:rPr>
          <w:lang w:eastAsia="fr-FR"/>
        </w:rPr>
      </w:pPr>
      <w:r>
        <w:rPr>
          <w:lang w:eastAsia="fr-FR"/>
        </w:rPr>
        <w:t>Afficher le jour où la température a été maxi et mini</w:t>
      </w:r>
    </w:p>
    <w:p w14:paraId="0B7B6A0C" w14:textId="5ABAABD6" w:rsidR="00817233" w:rsidRPr="006E5B00" w:rsidRDefault="00817233" w:rsidP="00817233">
      <w:pPr>
        <w:pStyle w:val="Paragraphedeliste"/>
        <w:numPr>
          <w:ilvl w:val="0"/>
          <w:numId w:val="34"/>
        </w:numPr>
        <w:rPr>
          <w:lang w:eastAsia="fr-FR"/>
        </w:rPr>
      </w:pPr>
      <w:r>
        <w:rPr>
          <w:lang w:eastAsia="fr-FR"/>
        </w:rPr>
        <w:t>Afficher le nombre de jour ou la température à été au-dessus de la moyenne</w:t>
      </w:r>
    </w:p>
    <w:p w14:paraId="465F2328" w14:textId="562E3228" w:rsidR="00817233" w:rsidRDefault="00817233" w:rsidP="00817233">
      <w:pPr>
        <w:pStyle w:val="Paragraphedeliste"/>
        <w:numPr>
          <w:ilvl w:val="0"/>
          <w:numId w:val="34"/>
        </w:numPr>
        <w:rPr>
          <w:lang w:eastAsia="fr-FR"/>
        </w:rPr>
      </w:pPr>
      <w:r>
        <w:rPr>
          <w:lang w:eastAsia="fr-FR"/>
        </w:rPr>
        <w:t>Afficher le nombre de jour ou la température à été au-dessus d</w:t>
      </w:r>
      <w:r>
        <w:rPr>
          <w:lang w:eastAsia="fr-FR"/>
        </w:rPr>
        <w:t>'une valeur donnée par l'utilisateur.</w:t>
      </w:r>
    </w:p>
    <w:p w14:paraId="45471793" w14:textId="2DE06EA9" w:rsidR="00817233" w:rsidRDefault="00817233" w:rsidP="00817233">
      <w:pPr>
        <w:pStyle w:val="Paragraphedeliste"/>
        <w:numPr>
          <w:ilvl w:val="0"/>
          <w:numId w:val="34"/>
        </w:numPr>
        <w:rPr>
          <w:lang w:eastAsia="fr-FR"/>
        </w:rPr>
      </w:pPr>
      <w:r>
        <w:rPr>
          <w:lang w:eastAsia="fr-FR"/>
        </w:rPr>
        <w:t>Afficher l'écart de température mini et maxi dans le mois.</w:t>
      </w:r>
    </w:p>
    <w:p w14:paraId="16021274" w14:textId="77777777" w:rsidR="00817233" w:rsidRDefault="00817233" w:rsidP="00817233">
      <w:pPr>
        <w:pStyle w:val="Paragraphedeliste"/>
        <w:ind w:left="1117"/>
        <w:rPr>
          <w:lang w:eastAsia="fr-FR"/>
        </w:rPr>
      </w:pPr>
    </w:p>
    <w:p w14:paraId="0BD9D5E9" w14:textId="6BB9B153" w:rsidR="00817233" w:rsidRDefault="002A65CF">
      <w:pPr>
        <w:rPr>
          <w:lang w:eastAsia="fr-FR"/>
        </w:rPr>
      </w:pPr>
      <w:r>
        <w:rPr>
          <w:lang w:eastAsia="fr-FR"/>
        </w:rPr>
        <w:t>Remarque :</w:t>
      </w:r>
    </w:p>
    <w:p w14:paraId="4DD4AEAB" w14:textId="5DCA4B58" w:rsidR="002A65CF" w:rsidRDefault="002A65CF">
      <w:pPr>
        <w:rPr>
          <w:lang w:eastAsia="fr-FR"/>
        </w:rPr>
      </w:pPr>
      <w:r>
        <w:rPr>
          <w:lang w:eastAsia="fr-FR"/>
        </w:rPr>
        <w:t>Le programme principal devra utiliser les fonctions obligatoirement.</w:t>
      </w:r>
    </w:p>
    <w:p w14:paraId="34B95F23" w14:textId="46839855" w:rsidR="002A65CF" w:rsidRDefault="002A65CF">
      <w:pPr>
        <w:rPr>
          <w:lang w:eastAsia="fr-FR"/>
        </w:rPr>
      </w:pPr>
    </w:p>
    <w:p w14:paraId="5EA8FF00" w14:textId="7AB3D7B4" w:rsidR="002A65CF" w:rsidRDefault="002A65CF" w:rsidP="002A65CF">
      <w:pPr>
        <w:rPr>
          <w:lang w:eastAsia="fr-FR"/>
        </w:rPr>
      </w:pPr>
      <w:r>
        <w:rPr>
          <w:lang w:eastAsia="fr-FR"/>
        </w:rPr>
        <w:t>Exemple d'affichage pour faire un choix :</w:t>
      </w:r>
    </w:p>
    <w:p w14:paraId="606719B0" w14:textId="7405B104" w:rsidR="002A65CF" w:rsidRPr="006D591B" w:rsidRDefault="002A65CF" w:rsidP="006D591B">
      <w:pPr>
        <w:pStyle w:val="Paragraphedeliste"/>
        <w:numPr>
          <w:ilvl w:val="0"/>
          <w:numId w:val="36"/>
        </w:numPr>
        <w:ind w:left="1429"/>
        <w:rPr>
          <w:color w:val="4F81BD" w:themeColor="accent1"/>
          <w:lang w:eastAsia="fr-FR"/>
        </w:rPr>
      </w:pPr>
      <w:r w:rsidRPr="006D591B">
        <w:rPr>
          <w:color w:val="4F81BD" w:themeColor="accent1"/>
          <w:lang w:eastAsia="fr-FR"/>
        </w:rPr>
        <w:t>Utiliser les données de la ville d'Épinal</w:t>
      </w:r>
    </w:p>
    <w:p w14:paraId="5358C7D7" w14:textId="254C858B" w:rsidR="002A65CF" w:rsidRPr="006D591B" w:rsidRDefault="002A65CF" w:rsidP="006D591B">
      <w:pPr>
        <w:pStyle w:val="Paragraphedeliste"/>
        <w:numPr>
          <w:ilvl w:val="0"/>
          <w:numId w:val="36"/>
        </w:numPr>
        <w:ind w:left="1429"/>
        <w:rPr>
          <w:color w:val="4F81BD" w:themeColor="accent1"/>
          <w:lang w:eastAsia="fr-FR"/>
        </w:rPr>
      </w:pPr>
      <w:r w:rsidRPr="006D591B">
        <w:rPr>
          <w:color w:val="4F81BD" w:themeColor="accent1"/>
          <w:lang w:eastAsia="fr-FR"/>
        </w:rPr>
        <w:t>Saisir les données d'une autre ville</w:t>
      </w:r>
    </w:p>
    <w:p w14:paraId="03ABDAB3" w14:textId="14333B0F" w:rsidR="006D591B" w:rsidRPr="006E5B00" w:rsidRDefault="006D591B" w:rsidP="006D591B">
      <w:pPr>
        <w:pStyle w:val="Paragraphedeliste"/>
        <w:ind w:left="1429"/>
        <w:rPr>
          <w:lang w:eastAsia="fr-FR"/>
        </w:rPr>
      </w:pPr>
      <w:r w:rsidRPr="006D591B">
        <w:rPr>
          <w:color w:val="4F81BD" w:themeColor="accent1"/>
          <w:lang w:eastAsia="fr-FR"/>
        </w:rPr>
        <w:t xml:space="preserve">Faites votre choix ? </w:t>
      </w:r>
    </w:p>
    <w:sectPr w:rsidR="006D591B" w:rsidRPr="006E5B00" w:rsidSect="000B23DE">
      <w:headerReference w:type="even" r:id="rId8"/>
      <w:headerReference w:type="default" r:id="rId9"/>
      <w:footerReference w:type="default" r:id="rId10"/>
      <w:headerReference w:type="first" r:id="rId11"/>
      <w:pgSz w:w="11906" w:h="16838"/>
      <w:pgMar w:top="851" w:right="851" w:bottom="851" w:left="85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827CA" w14:textId="77777777" w:rsidR="00E64F61" w:rsidRDefault="00E64F61" w:rsidP="009F26EA">
      <w:pPr>
        <w:spacing w:line="240" w:lineRule="auto"/>
      </w:pPr>
      <w:r>
        <w:separator/>
      </w:r>
    </w:p>
  </w:endnote>
  <w:endnote w:type="continuationSeparator" w:id="0">
    <w:p w14:paraId="64A6C843" w14:textId="77777777" w:rsidR="00E64F61" w:rsidRDefault="00E64F61" w:rsidP="009F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8" w:type="dxa"/>
      <w:tblInd w:w="-43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58"/>
    </w:tblGrid>
    <w:tr w:rsidR="006339A1" w:rsidRPr="000D41C8" w14:paraId="7D6F866A" w14:textId="77777777" w:rsidTr="000B23DE">
      <w:tc>
        <w:tcPr>
          <w:tcW w:w="11058" w:type="dxa"/>
          <w:shd w:val="clear" w:color="auto" w:fill="C4BC96" w:themeFill="background2" w:themeFillShade="BF"/>
        </w:tcPr>
        <w:p w14:paraId="62AC0CAF" w14:textId="2CB2EEC2" w:rsidR="006339A1" w:rsidRPr="000D41C8" w:rsidRDefault="003C2570" w:rsidP="00B50ECD">
          <w:pPr>
            <w:tabs>
              <w:tab w:val="right" w:pos="11091"/>
            </w:tabs>
            <w:spacing w:line="240" w:lineRule="auto"/>
            <w:ind w:left="0"/>
          </w:pPr>
          <w:r w:rsidRPr="008A6246">
            <w:rPr>
              <w:rFonts w:cs="Arial"/>
              <w:i/>
              <w:iCs/>
            </w:rPr>
            <w:fldChar w:fldCharType="begin"/>
          </w:r>
          <w:r w:rsidRPr="008A6246">
            <w:rPr>
              <w:rFonts w:cs="Arial"/>
              <w:i/>
              <w:iCs/>
            </w:rPr>
            <w:instrText xml:space="preserve"> FILENAME  \* FirstCap  \* MERGEFORMAT </w:instrText>
          </w:r>
          <w:r w:rsidRPr="008A6246">
            <w:rPr>
              <w:rFonts w:cs="Arial"/>
              <w:i/>
              <w:iCs/>
            </w:rPr>
            <w:fldChar w:fldCharType="separate"/>
          </w:r>
          <w:r w:rsidR="002A65CF">
            <w:rPr>
              <w:rFonts w:cs="Arial"/>
              <w:i/>
              <w:iCs/>
              <w:noProof/>
            </w:rPr>
            <w:t>Mini-projet 1 partie 2.docx</w:t>
          </w:r>
          <w:r w:rsidRPr="008A6246">
            <w:rPr>
              <w:rFonts w:cs="Arial"/>
              <w:i/>
              <w:iCs/>
              <w:noProof/>
            </w:rPr>
            <w:fldChar w:fldCharType="end"/>
          </w:r>
          <w:r w:rsidR="006339A1" w:rsidRPr="000D41C8">
            <w:rPr>
              <w:b/>
              <w:color w:val="FFFFFF"/>
            </w:rPr>
            <w:tab/>
          </w:r>
          <w:r w:rsidR="006339A1" w:rsidRPr="00F515FE">
            <w:rPr>
              <w:rFonts w:asciiTheme="majorHAnsi" w:hAnsiTheme="majorHAnsi"/>
              <w:b/>
              <w:i/>
            </w:rPr>
            <w:t xml:space="preserve">Page </w:t>
          </w:r>
          <w:r w:rsidR="0044266E" w:rsidRPr="00F515FE">
            <w:rPr>
              <w:rFonts w:asciiTheme="majorHAnsi" w:hAnsiTheme="majorHAnsi"/>
              <w:b/>
              <w:i/>
            </w:rPr>
            <w:fldChar w:fldCharType="begin"/>
          </w:r>
          <w:r w:rsidR="006339A1" w:rsidRPr="00F515FE">
            <w:rPr>
              <w:rFonts w:asciiTheme="majorHAnsi" w:hAnsiTheme="majorHAnsi"/>
              <w:b/>
              <w:i/>
            </w:rPr>
            <w:instrText xml:space="preserve"> PAGE </w:instrText>
          </w:r>
          <w:r w:rsidR="0044266E" w:rsidRPr="00F515FE">
            <w:rPr>
              <w:rFonts w:asciiTheme="majorHAnsi" w:hAnsiTheme="majorHAnsi"/>
              <w:b/>
              <w:i/>
            </w:rPr>
            <w:fldChar w:fldCharType="separate"/>
          </w:r>
          <w:r w:rsidR="00330351">
            <w:rPr>
              <w:rFonts w:asciiTheme="majorHAnsi" w:hAnsiTheme="majorHAnsi"/>
              <w:b/>
              <w:i/>
              <w:noProof/>
            </w:rPr>
            <w:t>15</w:t>
          </w:r>
          <w:r w:rsidR="0044266E" w:rsidRPr="00F515FE">
            <w:rPr>
              <w:rFonts w:asciiTheme="majorHAnsi" w:hAnsiTheme="majorHAnsi"/>
              <w:b/>
              <w:i/>
            </w:rPr>
            <w:fldChar w:fldCharType="end"/>
          </w:r>
        </w:p>
      </w:tc>
    </w:tr>
  </w:tbl>
  <w:p w14:paraId="3A847F7A" w14:textId="77777777" w:rsidR="006339A1" w:rsidRDefault="006339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C31EB" w14:textId="77777777" w:rsidR="00E64F61" w:rsidRDefault="00E64F61" w:rsidP="009F26EA">
      <w:pPr>
        <w:spacing w:line="240" w:lineRule="auto"/>
      </w:pPr>
      <w:r>
        <w:separator/>
      </w:r>
    </w:p>
  </w:footnote>
  <w:footnote w:type="continuationSeparator" w:id="0">
    <w:p w14:paraId="6CEE152A" w14:textId="77777777" w:rsidR="00E64F61" w:rsidRDefault="00E64F61" w:rsidP="009F26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3F50" w14:textId="77777777" w:rsidR="006339A1" w:rsidRDefault="00E64F61">
    <w:pPr>
      <w:pStyle w:val="En-tte"/>
    </w:pPr>
    <w:r>
      <w:rPr>
        <w:noProof/>
      </w:rPr>
      <w:pict w14:anchorId="1B779A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896751" o:spid="_x0000_s1027" type="#_x0000_t136" style="position:absolute;left:0;text-align:left;margin-left:0;margin-top:0;width:447.65pt;height:191.85pt;rotation:315;z-index:-251658240;mso-position-horizontal:center;mso-position-horizontal-relative:margin;mso-position-vertical:center;mso-position-vertical-relative:margin" o:allowincell="f" fillcolor="silver" stroked="f">
          <v:fill opacity=".5"/>
          <v:textpath style="font-family:&quot;Calibri&quot;;font-size:1pt" string="CORRI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tblInd w:w="-456" w:type="dxa"/>
      <w:tblBorders>
        <w:top w:val="single" w:sz="24" w:space="0" w:color="FFFFFF"/>
        <w:left w:val="single" w:sz="24" w:space="0" w:color="FFFFFF"/>
        <w:bottom w:val="single" w:sz="24" w:space="0" w:color="FFFFFF"/>
        <w:right w:val="single" w:sz="24" w:space="0" w:color="FFFFFF"/>
        <w:insideV w:val="single" w:sz="24" w:space="0" w:color="FFFFFF"/>
      </w:tblBorders>
      <w:tblLayout w:type="fixed"/>
      <w:tblLook w:val="04A0" w:firstRow="1" w:lastRow="0" w:firstColumn="1" w:lastColumn="0" w:noHBand="0" w:noVBand="1"/>
    </w:tblPr>
    <w:tblGrid>
      <w:gridCol w:w="1422"/>
      <w:gridCol w:w="6942"/>
      <w:gridCol w:w="1843"/>
      <w:gridCol w:w="850"/>
    </w:tblGrid>
    <w:tr w:rsidR="006339A1" w:rsidRPr="000D41C8" w14:paraId="20608B86" w14:textId="77777777" w:rsidTr="000B23DE">
      <w:trPr>
        <w:trHeight w:val="567"/>
      </w:trPr>
      <w:tc>
        <w:tcPr>
          <w:tcW w:w="1422" w:type="dxa"/>
          <w:shd w:val="clear" w:color="auto" w:fill="C4BC96" w:themeFill="background2" w:themeFillShade="BF"/>
          <w:vAlign w:val="center"/>
        </w:tcPr>
        <w:p w14:paraId="30F7F779" w14:textId="77777777" w:rsidR="006339A1" w:rsidRPr="008B784E" w:rsidRDefault="000B23DE" w:rsidP="000B23DE">
          <w:pPr>
            <w:pStyle w:val="En-tte"/>
            <w:tabs>
              <w:tab w:val="clear" w:pos="4536"/>
              <w:tab w:val="clear" w:pos="9072"/>
            </w:tabs>
            <w:ind w:left="0"/>
            <w:jc w:val="center"/>
            <w:rPr>
              <w:rFonts w:asciiTheme="majorHAnsi" w:hAnsiTheme="majorHAnsi"/>
              <w:bCs/>
              <w:i/>
              <w:szCs w:val="20"/>
            </w:rPr>
          </w:pPr>
          <w:r>
            <w:rPr>
              <w:rFonts w:asciiTheme="majorHAnsi" w:hAnsiTheme="majorHAnsi"/>
              <w:b/>
              <w:i/>
              <w:szCs w:val="20"/>
            </w:rPr>
            <w:t>NSI</w:t>
          </w:r>
        </w:p>
      </w:tc>
      <w:tc>
        <w:tcPr>
          <w:tcW w:w="6942" w:type="dxa"/>
          <w:shd w:val="clear" w:color="auto" w:fill="C4BC96" w:themeFill="background2" w:themeFillShade="BF"/>
          <w:vAlign w:val="center"/>
        </w:tcPr>
        <w:p w14:paraId="33DDAA36" w14:textId="33B64956" w:rsidR="006339A1" w:rsidRPr="008B784E" w:rsidRDefault="002E0B32" w:rsidP="00C27216">
          <w:pPr>
            <w:pStyle w:val="En-tte"/>
            <w:tabs>
              <w:tab w:val="clear" w:pos="4536"/>
              <w:tab w:val="clear" w:pos="9072"/>
            </w:tabs>
            <w:ind w:left="0"/>
            <w:jc w:val="center"/>
            <w:rPr>
              <w:rFonts w:asciiTheme="majorHAnsi" w:hAnsiTheme="majorHAnsi"/>
              <w:b/>
              <w:sz w:val="32"/>
              <w:szCs w:val="32"/>
            </w:rPr>
          </w:pPr>
          <w:r>
            <w:rPr>
              <w:rFonts w:asciiTheme="majorHAnsi" w:hAnsiTheme="majorHAnsi"/>
              <w:b/>
              <w:sz w:val="32"/>
              <w:szCs w:val="32"/>
            </w:rPr>
            <w:t>Mini projet : Python</w:t>
          </w:r>
        </w:p>
      </w:tc>
      <w:tc>
        <w:tcPr>
          <w:tcW w:w="1843" w:type="dxa"/>
          <w:tcBorders>
            <w:top w:val="single" w:sz="24" w:space="0" w:color="FFFFFF"/>
            <w:bottom w:val="single" w:sz="24" w:space="0" w:color="FFFFFF"/>
            <w:right w:val="nil"/>
          </w:tcBorders>
          <w:shd w:val="clear" w:color="auto" w:fill="C4BC96" w:themeFill="background2" w:themeFillShade="BF"/>
          <w:vAlign w:val="center"/>
        </w:tcPr>
        <w:p w14:paraId="59D79782" w14:textId="77777777" w:rsidR="006339A1" w:rsidRPr="00C27216" w:rsidRDefault="006339A1" w:rsidP="00B01E38">
          <w:pPr>
            <w:pStyle w:val="En-tte"/>
            <w:ind w:left="0"/>
            <w:jc w:val="center"/>
            <w:rPr>
              <w:rFonts w:asciiTheme="majorHAnsi" w:hAnsiTheme="majorHAnsi"/>
              <w:b/>
              <w:i/>
              <w:szCs w:val="20"/>
            </w:rPr>
          </w:pPr>
          <w:r w:rsidRPr="00C27216">
            <w:rPr>
              <w:rFonts w:asciiTheme="majorHAnsi" w:hAnsiTheme="majorHAnsi"/>
              <w:b/>
              <w:i/>
              <w:szCs w:val="20"/>
            </w:rPr>
            <w:t>Lycée P. Mendes France</w:t>
          </w:r>
        </w:p>
      </w:tc>
      <w:tc>
        <w:tcPr>
          <w:tcW w:w="850" w:type="dxa"/>
          <w:tcBorders>
            <w:top w:val="single" w:sz="24" w:space="0" w:color="FFFFFF"/>
            <w:left w:val="nil"/>
            <w:bottom w:val="single" w:sz="24" w:space="0" w:color="FFFFFF"/>
          </w:tcBorders>
          <w:shd w:val="clear" w:color="auto" w:fill="C4BC96" w:themeFill="background2" w:themeFillShade="BF"/>
        </w:tcPr>
        <w:p w14:paraId="3EDC316A" w14:textId="77777777" w:rsidR="006339A1" w:rsidRPr="000D41C8" w:rsidRDefault="006339A1" w:rsidP="009A0E5B">
          <w:pPr>
            <w:pStyle w:val="En-tte"/>
            <w:tabs>
              <w:tab w:val="left" w:pos="459"/>
            </w:tabs>
            <w:ind w:left="-108" w:right="240"/>
            <w:jc w:val="left"/>
          </w:pPr>
          <w:r>
            <w:rPr>
              <w:noProof/>
              <w:lang w:val="fr-LU" w:eastAsia="fr-LU"/>
            </w:rPr>
            <w:drawing>
              <wp:inline distT="0" distB="0" distL="0" distR="0" wp14:anchorId="56628E4F" wp14:editId="1DFA5500">
                <wp:extent cx="457200" cy="336550"/>
                <wp:effectExtent l="19050" t="0" r="0" b="0"/>
                <wp:docPr id="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clrChange>
                            <a:clrFrom>
                              <a:srgbClr val="FFFFFF"/>
                            </a:clrFrom>
                            <a:clrTo>
                              <a:srgbClr val="FFFFFF">
                                <a:alpha val="0"/>
                              </a:srgbClr>
                            </a:clrTo>
                          </a:clrChange>
                          <a:lum contrast="10000"/>
                        </a:blip>
                        <a:srcRect/>
                        <a:stretch>
                          <a:fillRect/>
                        </a:stretch>
                      </pic:blipFill>
                      <pic:spPr bwMode="auto">
                        <a:xfrm>
                          <a:off x="0" y="0"/>
                          <a:ext cx="459458" cy="338212"/>
                        </a:xfrm>
                        <a:prstGeom prst="rect">
                          <a:avLst/>
                        </a:prstGeom>
                        <a:noFill/>
                        <a:ln w="9525">
                          <a:noFill/>
                          <a:miter lim="800000"/>
                          <a:headEnd/>
                          <a:tailEnd/>
                        </a:ln>
                      </pic:spPr>
                    </pic:pic>
                  </a:graphicData>
                </a:graphic>
              </wp:inline>
            </w:drawing>
          </w:r>
        </w:p>
      </w:tc>
    </w:tr>
  </w:tbl>
  <w:p w14:paraId="32D54941" w14:textId="77777777" w:rsidR="006339A1" w:rsidRDefault="006339A1" w:rsidP="001D6202">
    <w:pPr>
      <w:pStyle w:val="En-tte"/>
      <w:spacing w:line="48" w:lineRule="auto"/>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46CB" w14:textId="77777777" w:rsidR="006339A1" w:rsidRDefault="00E64F61">
    <w:pPr>
      <w:pStyle w:val="En-tte"/>
    </w:pPr>
    <w:r>
      <w:rPr>
        <w:noProof/>
      </w:rPr>
      <w:pict w14:anchorId="279BB4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896750" o:spid="_x0000_s1026" type="#_x0000_t136" style="position:absolute;left:0;text-align:left;margin-left:0;margin-top:0;width:447.65pt;height:191.85pt;rotation:315;z-index:-251659264;mso-position-horizontal:center;mso-position-horizontal-relative:margin;mso-position-vertical:center;mso-position-vertical-relative:margin" o:allowincell="f" fillcolor="silver" stroked="f">
          <v:fill opacity=".5"/>
          <v:textpath style="font-family:&quot;Calibri&quot;;font-size:1pt" string="CORRIG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92932A"/>
    <w:multiLevelType w:val="hybridMultilevel"/>
    <w:tmpl w:val="3B00F2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57738"/>
    <w:multiLevelType w:val="hybridMultilevel"/>
    <w:tmpl w:val="27D0BFD2"/>
    <w:lvl w:ilvl="0" w:tplc="657CDE14">
      <w:start w:val="1"/>
      <w:numFmt w:val="decimal"/>
      <w:lvlText w:val="%1-"/>
      <w:lvlJc w:val="left"/>
      <w:pPr>
        <w:ind w:left="757" w:hanging="360"/>
      </w:pPr>
      <w:rPr>
        <w:rFonts w:hint="default"/>
      </w:rPr>
    </w:lvl>
    <w:lvl w:ilvl="1" w:tplc="040C0019" w:tentative="1">
      <w:start w:val="1"/>
      <w:numFmt w:val="lowerLetter"/>
      <w:lvlText w:val="%2."/>
      <w:lvlJc w:val="left"/>
      <w:pPr>
        <w:ind w:left="1477" w:hanging="360"/>
      </w:pPr>
    </w:lvl>
    <w:lvl w:ilvl="2" w:tplc="040C001B" w:tentative="1">
      <w:start w:val="1"/>
      <w:numFmt w:val="lowerRoman"/>
      <w:lvlText w:val="%3."/>
      <w:lvlJc w:val="right"/>
      <w:pPr>
        <w:ind w:left="2197" w:hanging="180"/>
      </w:pPr>
    </w:lvl>
    <w:lvl w:ilvl="3" w:tplc="040C000F" w:tentative="1">
      <w:start w:val="1"/>
      <w:numFmt w:val="decimal"/>
      <w:lvlText w:val="%4."/>
      <w:lvlJc w:val="left"/>
      <w:pPr>
        <w:ind w:left="2917" w:hanging="360"/>
      </w:pPr>
    </w:lvl>
    <w:lvl w:ilvl="4" w:tplc="040C0019" w:tentative="1">
      <w:start w:val="1"/>
      <w:numFmt w:val="lowerLetter"/>
      <w:lvlText w:val="%5."/>
      <w:lvlJc w:val="left"/>
      <w:pPr>
        <w:ind w:left="3637" w:hanging="360"/>
      </w:pPr>
    </w:lvl>
    <w:lvl w:ilvl="5" w:tplc="040C001B" w:tentative="1">
      <w:start w:val="1"/>
      <w:numFmt w:val="lowerRoman"/>
      <w:lvlText w:val="%6."/>
      <w:lvlJc w:val="right"/>
      <w:pPr>
        <w:ind w:left="4357" w:hanging="180"/>
      </w:pPr>
    </w:lvl>
    <w:lvl w:ilvl="6" w:tplc="040C000F" w:tentative="1">
      <w:start w:val="1"/>
      <w:numFmt w:val="decimal"/>
      <w:lvlText w:val="%7."/>
      <w:lvlJc w:val="left"/>
      <w:pPr>
        <w:ind w:left="5077" w:hanging="360"/>
      </w:pPr>
    </w:lvl>
    <w:lvl w:ilvl="7" w:tplc="040C0019" w:tentative="1">
      <w:start w:val="1"/>
      <w:numFmt w:val="lowerLetter"/>
      <w:lvlText w:val="%8."/>
      <w:lvlJc w:val="left"/>
      <w:pPr>
        <w:ind w:left="5797" w:hanging="360"/>
      </w:pPr>
    </w:lvl>
    <w:lvl w:ilvl="8" w:tplc="040C001B" w:tentative="1">
      <w:start w:val="1"/>
      <w:numFmt w:val="lowerRoman"/>
      <w:lvlText w:val="%9."/>
      <w:lvlJc w:val="right"/>
      <w:pPr>
        <w:ind w:left="6517" w:hanging="180"/>
      </w:pPr>
    </w:lvl>
  </w:abstractNum>
  <w:abstractNum w:abstractNumId="2" w15:restartNumberingAfterBreak="0">
    <w:nsid w:val="014906B2"/>
    <w:multiLevelType w:val="hybridMultilevel"/>
    <w:tmpl w:val="08DC4378"/>
    <w:lvl w:ilvl="0" w:tplc="A8B832F6">
      <w:start w:val="1"/>
      <w:numFmt w:val="bullet"/>
      <w:lvlText w:val=""/>
      <w:lvlJc w:val="left"/>
      <w:pPr>
        <w:ind w:left="360" w:hanging="360"/>
      </w:pPr>
      <w:rPr>
        <w:rFonts w:ascii="Wingdings" w:hAnsi="Wingdings"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056A22"/>
    <w:multiLevelType w:val="hybridMultilevel"/>
    <w:tmpl w:val="ADF877B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0D261032"/>
    <w:multiLevelType w:val="hybridMultilevel"/>
    <w:tmpl w:val="0232B506"/>
    <w:lvl w:ilvl="0" w:tplc="551CA588">
      <w:start w:val="1"/>
      <w:numFmt w:val="bullet"/>
      <w:lvlText w:val=""/>
      <w:lvlJc w:val="left"/>
      <w:pPr>
        <w:ind w:left="1741" w:hanging="360"/>
      </w:pPr>
      <w:rPr>
        <w:rFonts w:ascii="Wingdings" w:hAnsi="Wingdings" w:hint="default"/>
        <w:b/>
        <w:i w:val="0"/>
        <w:color w:val="7030A0"/>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5" w15:restartNumberingAfterBreak="0">
    <w:nsid w:val="0DE407CF"/>
    <w:multiLevelType w:val="hybridMultilevel"/>
    <w:tmpl w:val="155CBA46"/>
    <w:lvl w:ilvl="0" w:tplc="BF7C8398">
      <w:start w:val="1"/>
      <w:numFmt w:val="bullet"/>
      <w:lvlText w:val=""/>
      <w:lvlJc w:val="left"/>
      <w:pPr>
        <w:ind w:left="720" w:hanging="360"/>
      </w:pPr>
      <w:rPr>
        <w:rFonts w:ascii="Wingdings" w:hAnsi="Wingdings"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451B8E"/>
    <w:multiLevelType w:val="hybridMultilevel"/>
    <w:tmpl w:val="8A462FB0"/>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 w15:restartNumberingAfterBreak="0">
    <w:nsid w:val="14F81295"/>
    <w:multiLevelType w:val="hybridMultilevel"/>
    <w:tmpl w:val="2482E08E"/>
    <w:lvl w:ilvl="0" w:tplc="962C8166">
      <w:start w:val="1"/>
      <w:numFmt w:val="bullet"/>
      <w:lvlText w:val="-"/>
      <w:lvlJc w:val="left"/>
      <w:pPr>
        <w:ind w:left="2422" w:hanging="360"/>
      </w:pPr>
      <w:rPr>
        <w:rFonts w:ascii="Times New Roman" w:hAnsi="Times New Roman" w:cs="Times New Roman" w:hint="default"/>
      </w:rPr>
    </w:lvl>
    <w:lvl w:ilvl="1" w:tplc="040C0003" w:tentative="1">
      <w:start w:val="1"/>
      <w:numFmt w:val="bullet"/>
      <w:lvlText w:val="o"/>
      <w:lvlJc w:val="left"/>
      <w:pPr>
        <w:ind w:left="3142" w:hanging="360"/>
      </w:pPr>
      <w:rPr>
        <w:rFonts w:ascii="Courier New" w:hAnsi="Courier New" w:cs="Courier New" w:hint="default"/>
      </w:rPr>
    </w:lvl>
    <w:lvl w:ilvl="2" w:tplc="040C0005" w:tentative="1">
      <w:start w:val="1"/>
      <w:numFmt w:val="bullet"/>
      <w:lvlText w:val=""/>
      <w:lvlJc w:val="left"/>
      <w:pPr>
        <w:ind w:left="3862" w:hanging="360"/>
      </w:pPr>
      <w:rPr>
        <w:rFonts w:ascii="Wingdings" w:hAnsi="Wingdings" w:hint="default"/>
      </w:rPr>
    </w:lvl>
    <w:lvl w:ilvl="3" w:tplc="040C0001" w:tentative="1">
      <w:start w:val="1"/>
      <w:numFmt w:val="bullet"/>
      <w:lvlText w:val=""/>
      <w:lvlJc w:val="left"/>
      <w:pPr>
        <w:ind w:left="4582" w:hanging="360"/>
      </w:pPr>
      <w:rPr>
        <w:rFonts w:ascii="Symbol" w:hAnsi="Symbol" w:hint="default"/>
      </w:rPr>
    </w:lvl>
    <w:lvl w:ilvl="4" w:tplc="040C0003" w:tentative="1">
      <w:start w:val="1"/>
      <w:numFmt w:val="bullet"/>
      <w:lvlText w:val="o"/>
      <w:lvlJc w:val="left"/>
      <w:pPr>
        <w:ind w:left="5302" w:hanging="360"/>
      </w:pPr>
      <w:rPr>
        <w:rFonts w:ascii="Courier New" w:hAnsi="Courier New" w:cs="Courier New" w:hint="default"/>
      </w:rPr>
    </w:lvl>
    <w:lvl w:ilvl="5" w:tplc="040C0005" w:tentative="1">
      <w:start w:val="1"/>
      <w:numFmt w:val="bullet"/>
      <w:lvlText w:val=""/>
      <w:lvlJc w:val="left"/>
      <w:pPr>
        <w:ind w:left="6022" w:hanging="360"/>
      </w:pPr>
      <w:rPr>
        <w:rFonts w:ascii="Wingdings" w:hAnsi="Wingdings" w:hint="default"/>
      </w:rPr>
    </w:lvl>
    <w:lvl w:ilvl="6" w:tplc="040C0001" w:tentative="1">
      <w:start w:val="1"/>
      <w:numFmt w:val="bullet"/>
      <w:lvlText w:val=""/>
      <w:lvlJc w:val="left"/>
      <w:pPr>
        <w:ind w:left="6742" w:hanging="360"/>
      </w:pPr>
      <w:rPr>
        <w:rFonts w:ascii="Symbol" w:hAnsi="Symbol" w:hint="default"/>
      </w:rPr>
    </w:lvl>
    <w:lvl w:ilvl="7" w:tplc="040C0003" w:tentative="1">
      <w:start w:val="1"/>
      <w:numFmt w:val="bullet"/>
      <w:lvlText w:val="o"/>
      <w:lvlJc w:val="left"/>
      <w:pPr>
        <w:ind w:left="7462" w:hanging="360"/>
      </w:pPr>
      <w:rPr>
        <w:rFonts w:ascii="Courier New" w:hAnsi="Courier New" w:cs="Courier New" w:hint="default"/>
      </w:rPr>
    </w:lvl>
    <w:lvl w:ilvl="8" w:tplc="040C0005" w:tentative="1">
      <w:start w:val="1"/>
      <w:numFmt w:val="bullet"/>
      <w:lvlText w:val=""/>
      <w:lvlJc w:val="left"/>
      <w:pPr>
        <w:ind w:left="8182" w:hanging="360"/>
      </w:pPr>
      <w:rPr>
        <w:rFonts w:ascii="Wingdings" w:hAnsi="Wingdings" w:hint="default"/>
      </w:rPr>
    </w:lvl>
  </w:abstractNum>
  <w:abstractNum w:abstractNumId="8" w15:restartNumberingAfterBreak="0">
    <w:nsid w:val="1D877E72"/>
    <w:multiLevelType w:val="hybridMultilevel"/>
    <w:tmpl w:val="4364B5E0"/>
    <w:lvl w:ilvl="0" w:tplc="027EDD02">
      <w:start w:val="1"/>
      <w:numFmt w:val="decimal"/>
      <w:lvlText w:val="%1."/>
      <w:lvlJc w:val="left"/>
      <w:pPr>
        <w:ind w:left="1117" w:hanging="360"/>
      </w:p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9" w15:restartNumberingAfterBreak="0">
    <w:nsid w:val="1E3946B3"/>
    <w:multiLevelType w:val="hybridMultilevel"/>
    <w:tmpl w:val="D2EAD77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40C17FA"/>
    <w:multiLevelType w:val="hybridMultilevel"/>
    <w:tmpl w:val="F076A692"/>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1" w15:restartNumberingAfterBreak="0">
    <w:nsid w:val="24A050B1"/>
    <w:multiLevelType w:val="hybridMultilevel"/>
    <w:tmpl w:val="9EF6B9CE"/>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2" w15:restartNumberingAfterBreak="0">
    <w:nsid w:val="2A4972FC"/>
    <w:multiLevelType w:val="multilevel"/>
    <w:tmpl w:val="0FDCD536"/>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A675BFE"/>
    <w:multiLevelType w:val="hybridMultilevel"/>
    <w:tmpl w:val="485ECCB0"/>
    <w:lvl w:ilvl="0" w:tplc="22569F0A">
      <w:start w:val="1"/>
      <w:numFmt w:val="bullet"/>
      <w:lvlText w:val=""/>
      <w:lvlJc w:val="left"/>
      <w:pPr>
        <w:ind w:left="7014" w:hanging="360"/>
      </w:pPr>
      <w:rPr>
        <w:rFonts w:ascii="Symbol" w:hAnsi="Symbol" w:hint="default"/>
        <w:color w:val="auto"/>
      </w:rPr>
    </w:lvl>
    <w:lvl w:ilvl="1" w:tplc="040C0003" w:tentative="1">
      <w:start w:val="1"/>
      <w:numFmt w:val="bullet"/>
      <w:lvlText w:val="o"/>
      <w:lvlJc w:val="left"/>
      <w:pPr>
        <w:ind w:left="7734" w:hanging="360"/>
      </w:pPr>
      <w:rPr>
        <w:rFonts w:ascii="Courier New" w:hAnsi="Courier New" w:cs="Courier New" w:hint="default"/>
      </w:rPr>
    </w:lvl>
    <w:lvl w:ilvl="2" w:tplc="040C0005" w:tentative="1">
      <w:start w:val="1"/>
      <w:numFmt w:val="bullet"/>
      <w:lvlText w:val=""/>
      <w:lvlJc w:val="left"/>
      <w:pPr>
        <w:ind w:left="8454" w:hanging="360"/>
      </w:pPr>
      <w:rPr>
        <w:rFonts w:ascii="Wingdings" w:hAnsi="Wingdings" w:hint="default"/>
      </w:rPr>
    </w:lvl>
    <w:lvl w:ilvl="3" w:tplc="040C0001" w:tentative="1">
      <w:start w:val="1"/>
      <w:numFmt w:val="bullet"/>
      <w:lvlText w:val=""/>
      <w:lvlJc w:val="left"/>
      <w:pPr>
        <w:ind w:left="9174" w:hanging="360"/>
      </w:pPr>
      <w:rPr>
        <w:rFonts w:ascii="Symbol" w:hAnsi="Symbol" w:hint="default"/>
      </w:rPr>
    </w:lvl>
    <w:lvl w:ilvl="4" w:tplc="040C0003" w:tentative="1">
      <w:start w:val="1"/>
      <w:numFmt w:val="bullet"/>
      <w:lvlText w:val="o"/>
      <w:lvlJc w:val="left"/>
      <w:pPr>
        <w:ind w:left="9894" w:hanging="360"/>
      </w:pPr>
      <w:rPr>
        <w:rFonts w:ascii="Courier New" w:hAnsi="Courier New" w:cs="Courier New" w:hint="default"/>
      </w:rPr>
    </w:lvl>
    <w:lvl w:ilvl="5" w:tplc="040C0005" w:tentative="1">
      <w:start w:val="1"/>
      <w:numFmt w:val="bullet"/>
      <w:lvlText w:val=""/>
      <w:lvlJc w:val="left"/>
      <w:pPr>
        <w:ind w:left="10614" w:hanging="360"/>
      </w:pPr>
      <w:rPr>
        <w:rFonts w:ascii="Wingdings" w:hAnsi="Wingdings" w:hint="default"/>
      </w:rPr>
    </w:lvl>
    <w:lvl w:ilvl="6" w:tplc="040C0001" w:tentative="1">
      <w:start w:val="1"/>
      <w:numFmt w:val="bullet"/>
      <w:lvlText w:val=""/>
      <w:lvlJc w:val="left"/>
      <w:pPr>
        <w:ind w:left="11334" w:hanging="360"/>
      </w:pPr>
      <w:rPr>
        <w:rFonts w:ascii="Symbol" w:hAnsi="Symbol" w:hint="default"/>
      </w:rPr>
    </w:lvl>
    <w:lvl w:ilvl="7" w:tplc="040C0003" w:tentative="1">
      <w:start w:val="1"/>
      <w:numFmt w:val="bullet"/>
      <w:lvlText w:val="o"/>
      <w:lvlJc w:val="left"/>
      <w:pPr>
        <w:ind w:left="12054" w:hanging="360"/>
      </w:pPr>
      <w:rPr>
        <w:rFonts w:ascii="Courier New" w:hAnsi="Courier New" w:cs="Courier New" w:hint="default"/>
      </w:rPr>
    </w:lvl>
    <w:lvl w:ilvl="8" w:tplc="040C0005" w:tentative="1">
      <w:start w:val="1"/>
      <w:numFmt w:val="bullet"/>
      <w:lvlText w:val=""/>
      <w:lvlJc w:val="left"/>
      <w:pPr>
        <w:ind w:left="12774" w:hanging="360"/>
      </w:pPr>
      <w:rPr>
        <w:rFonts w:ascii="Wingdings" w:hAnsi="Wingdings" w:hint="default"/>
      </w:rPr>
    </w:lvl>
  </w:abstractNum>
  <w:abstractNum w:abstractNumId="14" w15:restartNumberingAfterBreak="0">
    <w:nsid w:val="2E733A9A"/>
    <w:multiLevelType w:val="hybridMultilevel"/>
    <w:tmpl w:val="AED23FA4"/>
    <w:lvl w:ilvl="0" w:tplc="06F2C860">
      <w:start w:val="1"/>
      <w:numFmt w:val="bullet"/>
      <w:lvlText w:val=""/>
      <w:lvlJc w:val="left"/>
      <w:pPr>
        <w:ind w:left="720" w:hanging="360"/>
      </w:pPr>
      <w:rPr>
        <w:rFonts w:ascii="Wingdings" w:hAnsi="Wingdings" w:hint="default"/>
        <w:color w:val="C00000"/>
        <w:sz w:val="20"/>
        <w:szCs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4E2A40"/>
    <w:multiLevelType w:val="hybridMultilevel"/>
    <w:tmpl w:val="37169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4F4387"/>
    <w:multiLevelType w:val="hybridMultilevel"/>
    <w:tmpl w:val="EDF20040"/>
    <w:lvl w:ilvl="0" w:tplc="4B6AAEA2">
      <w:numFmt w:val="bullet"/>
      <w:lvlText w:val="•"/>
      <w:lvlJc w:val="left"/>
      <w:pPr>
        <w:ind w:left="1069" w:hanging="360"/>
      </w:pPr>
      <w:rPr>
        <w:rFonts w:ascii="Arial" w:eastAsia="Calibri"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15:restartNumberingAfterBreak="0">
    <w:nsid w:val="3C68304A"/>
    <w:multiLevelType w:val="hybridMultilevel"/>
    <w:tmpl w:val="8828F60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15:restartNumberingAfterBreak="0">
    <w:nsid w:val="3C803165"/>
    <w:multiLevelType w:val="hybridMultilevel"/>
    <w:tmpl w:val="CD12A322"/>
    <w:lvl w:ilvl="0" w:tplc="DD0CAB3E">
      <w:start w:val="1"/>
      <w:numFmt w:val="decimal"/>
      <w:lvlText w:val="2.%1"/>
      <w:lvlJc w:val="left"/>
      <w:pPr>
        <w:ind w:left="1434" w:hanging="360"/>
      </w:pPr>
      <w:rPr>
        <w:rFonts w:hint="default"/>
        <w:b/>
        <w:i w:val="0"/>
        <w:color w:val="0000FF"/>
        <w:sz w:val="22"/>
        <w:szCs w:val="22"/>
      </w:r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19" w15:restartNumberingAfterBreak="0">
    <w:nsid w:val="3EEF1A6D"/>
    <w:multiLevelType w:val="hybridMultilevel"/>
    <w:tmpl w:val="1B5CEADC"/>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0" w15:restartNumberingAfterBreak="0">
    <w:nsid w:val="435E1D9F"/>
    <w:multiLevelType w:val="hybridMultilevel"/>
    <w:tmpl w:val="1E564650"/>
    <w:lvl w:ilvl="0" w:tplc="28C21AE4">
      <w:start w:val="1"/>
      <w:numFmt w:val="bullet"/>
      <w:lvlText w:val="o"/>
      <w:lvlJc w:val="left"/>
      <w:pPr>
        <w:tabs>
          <w:tab w:val="num" w:pos="720"/>
        </w:tabs>
        <w:ind w:left="720" w:hanging="360"/>
      </w:pPr>
      <w:rPr>
        <w:rFonts w:ascii="Symbol" w:hAnsi="Symbol" w:hint="default"/>
      </w:rPr>
    </w:lvl>
    <w:lvl w:ilvl="1" w:tplc="D3E82056">
      <w:numFmt w:val="bullet"/>
      <w:lvlText w:val="-"/>
      <w:lvlJc w:val="left"/>
      <w:pPr>
        <w:tabs>
          <w:tab w:val="num" w:pos="1440"/>
        </w:tabs>
        <w:ind w:left="1440" w:hanging="360"/>
      </w:pPr>
      <w:rPr>
        <w:rFonts w:ascii="Times New Roman" w:eastAsia="Times New Roman" w:hAnsi="Times New Roman" w:cs="Times New Roman" w:hint="default"/>
      </w:rPr>
    </w:lvl>
    <w:lvl w:ilvl="2" w:tplc="28C21AE4">
      <w:start w:val="1"/>
      <w:numFmt w:val="bullet"/>
      <w:lvlText w:val="o"/>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2645E5"/>
    <w:multiLevelType w:val="hybridMultilevel"/>
    <w:tmpl w:val="1EDC41B6"/>
    <w:lvl w:ilvl="0" w:tplc="51DE286A">
      <w:start w:val="1"/>
      <w:numFmt w:val="bullet"/>
      <w:lvlText w:val="-"/>
      <w:lvlJc w:val="left"/>
      <w:pPr>
        <w:ind w:left="1854" w:hanging="360"/>
      </w:pPr>
      <w:rPr>
        <w:rFonts w:ascii="Times New Roman" w:hAnsi="Times New Roman" w:cs="Times New Roman" w:hint="default"/>
        <w:color w:val="auto"/>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2" w15:restartNumberingAfterBreak="0">
    <w:nsid w:val="4EAC6BDB"/>
    <w:multiLevelType w:val="multilevel"/>
    <w:tmpl w:val="66A083B0"/>
    <w:lvl w:ilvl="0">
      <w:start w:val="1"/>
      <w:numFmt w:val="decimal"/>
      <w:lvlText w:val="%1."/>
      <w:lvlJc w:val="left"/>
      <w:pPr>
        <w:ind w:left="360" w:hanging="360"/>
      </w:pPr>
      <w:rPr>
        <w:rFonts w:hint="default"/>
        <w:i w:val="0"/>
        <w:sz w:val="24"/>
        <w:szCs w:val="24"/>
      </w:rPr>
    </w:lvl>
    <w:lvl w:ilvl="1">
      <w:start w:val="1"/>
      <w:numFmt w:val="decimal"/>
      <w:isLgl/>
      <w:lvlText w:val="%1.%2"/>
      <w:lvlJc w:val="left"/>
      <w:pPr>
        <w:ind w:left="1211" w:hanging="360"/>
      </w:pPr>
      <w:rPr>
        <w:rFonts w:hint="default"/>
        <w:i w:val="0"/>
        <w:u w:val="none"/>
      </w:rPr>
    </w:lvl>
    <w:lvl w:ilvl="2">
      <w:start w:val="1"/>
      <w:numFmt w:val="decimal"/>
      <w:isLgl/>
      <w:lvlText w:val="%1.%2.%3"/>
      <w:lvlJc w:val="left"/>
      <w:pPr>
        <w:ind w:left="2422" w:hanging="720"/>
      </w:pPr>
      <w:rPr>
        <w:rFonts w:hint="default"/>
        <w:i w:val="0"/>
        <w:u w:val="none"/>
      </w:rPr>
    </w:lvl>
    <w:lvl w:ilvl="3">
      <w:start w:val="1"/>
      <w:numFmt w:val="decimal"/>
      <w:isLgl/>
      <w:lvlText w:val="%1.%2.%3.%4"/>
      <w:lvlJc w:val="left"/>
      <w:pPr>
        <w:ind w:left="3273" w:hanging="720"/>
      </w:pPr>
      <w:rPr>
        <w:rFonts w:hint="default"/>
        <w:i w:val="0"/>
        <w:u w:val="none"/>
      </w:rPr>
    </w:lvl>
    <w:lvl w:ilvl="4">
      <w:start w:val="1"/>
      <w:numFmt w:val="decimal"/>
      <w:isLgl/>
      <w:lvlText w:val="%1.%2.%3.%4.%5"/>
      <w:lvlJc w:val="left"/>
      <w:pPr>
        <w:ind w:left="4484" w:hanging="1080"/>
      </w:pPr>
      <w:rPr>
        <w:rFonts w:hint="default"/>
        <w:i w:val="0"/>
        <w:u w:val="none"/>
      </w:rPr>
    </w:lvl>
    <w:lvl w:ilvl="5">
      <w:start w:val="1"/>
      <w:numFmt w:val="decimal"/>
      <w:isLgl/>
      <w:lvlText w:val="%1.%2.%3.%4.%5.%6"/>
      <w:lvlJc w:val="left"/>
      <w:pPr>
        <w:ind w:left="5335" w:hanging="1080"/>
      </w:pPr>
      <w:rPr>
        <w:rFonts w:hint="default"/>
        <w:i w:val="0"/>
        <w:u w:val="none"/>
      </w:rPr>
    </w:lvl>
    <w:lvl w:ilvl="6">
      <w:start w:val="1"/>
      <w:numFmt w:val="decimal"/>
      <w:isLgl/>
      <w:lvlText w:val="%1.%2.%3.%4.%5.%6.%7"/>
      <w:lvlJc w:val="left"/>
      <w:pPr>
        <w:ind w:left="6546" w:hanging="1440"/>
      </w:pPr>
      <w:rPr>
        <w:rFonts w:hint="default"/>
        <w:i w:val="0"/>
        <w:u w:val="none"/>
      </w:rPr>
    </w:lvl>
    <w:lvl w:ilvl="7">
      <w:start w:val="1"/>
      <w:numFmt w:val="decimal"/>
      <w:isLgl/>
      <w:lvlText w:val="%1.%2.%3.%4.%5.%6.%7.%8"/>
      <w:lvlJc w:val="left"/>
      <w:pPr>
        <w:ind w:left="7397" w:hanging="1440"/>
      </w:pPr>
      <w:rPr>
        <w:rFonts w:hint="default"/>
        <w:i w:val="0"/>
        <w:u w:val="none"/>
      </w:rPr>
    </w:lvl>
    <w:lvl w:ilvl="8">
      <w:start w:val="1"/>
      <w:numFmt w:val="decimal"/>
      <w:isLgl/>
      <w:lvlText w:val="%1.%2.%3.%4.%5.%6.%7.%8.%9"/>
      <w:lvlJc w:val="left"/>
      <w:pPr>
        <w:ind w:left="8248" w:hanging="1440"/>
      </w:pPr>
      <w:rPr>
        <w:rFonts w:hint="default"/>
        <w:i w:val="0"/>
        <w:u w:val="none"/>
      </w:rPr>
    </w:lvl>
  </w:abstractNum>
  <w:abstractNum w:abstractNumId="23" w15:restartNumberingAfterBreak="0">
    <w:nsid w:val="50F479EE"/>
    <w:multiLevelType w:val="hybridMultilevel"/>
    <w:tmpl w:val="0658D23C"/>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4" w15:restartNumberingAfterBreak="0">
    <w:nsid w:val="52844679"/>
    <w:multiLevelType w:val="multilevel"/>
    <w:tmpl w:val="5DF05802"/>
    <w:lvl w:ilvl="0">
      <w:start w:val="3"/>
      <w:numFmt w:val="decimal"/>
      <w:lvlText w:val="%1."/>
      <w:lvlJc w:val="left"/>
      <w:pPr>
        <w:ind w:left="360" w:hanging="360"/>
      </w:pPr>
      <w:rPr>
        <w:rFonts w:hint="default"/>
        <w:i w:val="0"/>
        <w:sz w:val="22"/>
        <w:szCs w:val="22"/>
      </w:rPr>
    </w:lvl>
    <w:lvl w:ilvl="1">
      <w:start w:val="2"/>
      <w:numFmt w:val="decimal"/>
      <w:isLgl/>
      <w:lvlText w:val="%1.%2"/>
      <w:lvlJc w:val="left"/>
      <w:pPr>
        <w:ind w:left="1211" w:hanging="360"/>
      </w:pPr>
      <w:rPr>
        <w:rFonts w:hint="default"/>
        <w:i w:val="0"/>
        <w:u w:val="none"/>
      </w:rPr>
    </w:lvl>
    <w:lvl w:ilvl="2">
      <w:start w:val="1"/>
      <w:numFmt w:val="decimal"/>
      <w:isLgl/>
      <w:lvlText w:val="%1.%2.%3"/>
      <w:lvlJc w:val="left"/>
      <w:pPr>
        <w:ind w:left="2422" w:hanging="720"/>
      </w:pPr>
      <w:rPr>
        <w:rFonts w:hint="default"/>
        <w:i w:val="0"/>
        <w:u w:val="none"/>
      </w:rPr>
    </w:lvl>
    <w:lvl w:ilvl="3">
      <w:start w:val="1"/>
      <w:numFmt w:val="decimal"/>
      <w:isLgl/>
      <w:lvlText w:val="%1.%2.%3.%4"/>
      <w:lvlJc w:val="left"/>
      <w:pPr>
        <w:ind w:left="3273" w:hanging="720"/>
      </w:pPr>
      <w:rPr>
        <w:rFonts w:hint="default"/>
        <w:i w:val="0"/>
        <w:u w:val="none"/>
      </w:rPr>
    </w:lvl>
    <w:lvl w:ilvl="4">
      <w:start w:val="1"/>
      <w:numFmt w:val="decimal"/>
      <w:isLgl/>
      <w:lvlText w:val="%1.%2.%3.%4.%5"/>
      <w:lvlJc w:val="left"/>
      <w:pPr>
        <w:ind w:left="4484" w:hanging="1080"/>
      </w:pPr>
      <w:rPr>
        <w:rFonts w:hint="default"/>
        <w:i w:val="0"/>
        <w:u w:val="none"/>
      </w:rPr>
    </w:lvl>
    <w:lvl w:ilvl="5">
      <w:start w:val="1"/>
      <w:numFmt w:val="decimal"/>
      <w:isLgl/>
      <w:lvlText w:val="%1.%2.%3.%4.%5.%6"/>
      <w:lvlJc w:val="left"/>
      <w:pPr>
        <w:ind w:left="5335" w:hanging="1080"/>
      </w:pPr>
      <w:rPr>
        <w:rFonts w:hint="default"/>
        <w:i w:val="0"/>
        <w:u w:val="none"/>
      </w:rPr>
    </w:lvl>
    <w:lvl w:ilvl="6">
      <w:start w:val="1"/>
      <w:numFmt w:val="decimal"/>
      <w:isLgl/>
      <w:lvlText w:val="%1.%2.%3.%4.%5.%6.%7"/>
      <w:lvlJc w:val="left"/>
      <w:pPr>
        <w:ind w:left="6546" w:hanging="1440"/>
      </w:pPr>
      <w:rPr>
        <w:rFonts w:hint="default"/>
        <w:i w:val="0"/>
        <w:u w:val="none"/>
      </w:rPr>
    </w:lvl>
    <w:lvl w:ilvl="7">
      <w:start w:val="1"/>
      <w:numFmt w:val="decimal"/>
      <w:isLgl/>
      <w:lvlText w:val="%1.%2.%3.%4.%5.%6.%7.%8"/>
      <w:lvlJc w:val="left"/>
      <w:pPr>
        <w:ind w:left="7397" w:hanging="1440"/>
      </w:pPr>
      <w:rPr>
        <w:rFonts w:hint="default"/>
        <w:i w:val="0"/>
        <w:u w:val="none"/>
      </w:rPr>
    </w:lvl>
    <w:lvl w:ilvl="8">
      <w:start w:val="1"/>
      <w:numFmt w:val="decimal"/>
      <w:isLgl/>
      <w:lvlText w:val="%1.%2.%3.%4.%5.%6.%7.%8.%9"/>
      <w:lvlJc w:val="left"/>
      <w:pPr>
        <w:ind w:left="8248" w:hanging="1440"/>
      </w:pPr>
      <w:rPr>
        <w:rFonts w:hint="default"/>
        <w:i w:val="0"/>
        <w:u w:val="none"/>
      </w:rPr>
    </w:lvl>
  </w:abstractNum>
  <w:abstractNum w:abstractNumId="25" w15:restartNumberingAfterBreak="0">
    <w:nsid w:val="57D66F18"/>
    <w:multiLevelType w:val="hybridMultilevel"/>
    <w:tmpl w:val="0EA4F456"/>
    <w:lvl w:ilvl="0" w:tplc="FA9CE162">
      <w:start w:val="1"/>
      <w:numFmt w:val="decimal"/>
      <w:lvlText w:val="4.%1"/>
      <w:lvlJc w:val="left"/>
      <w:pPr>
        <w:ind w:left="1741" w:hanging="360"/>
      </w:pPr>
      <w:rPr>
        <w:rFonts w:ascii="Times New Roman" w:hAnsi="Times New Roman" w:cs="Times New Roman" w:hint="default"/>
        <w:b/>
        <w:i w:val="0"/>
        <w:color w:val="0000FF"/>
        <w:sz w:val="22"/>
        <w:szCs w:val="22"/>
      </w:r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26" w15:restartNumberingAfterBreak="0">
    <w:nsid w:val="593C189B"/>
    <w:multiLevelType w:val="hybridMultilevel"/>
    <w:tmpl w:val="B0C023CC"/>
    <w:lvl w:ilvl="0" w:tplc="ADAE6C58">
      <w:start w:val="1"/>
      <w:numFmt w:val="bullet"/>
      <w:lvlText w:val=""/>
      <w:lvlJc w:val="left"/>
      <w:pPr>
        <w:ind w:left="2138" w:hanging="360"/>
      </w:pPr>
      <w:rPr>
        <w:rFonts w:ascii="Wingdings" w:hAnsi="Wingdings" w:hint="default"/>
        <w:color w:val="auto"/>
        <w:sz w:val="20"/>
        <w:szCs w:val="20"/>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7" w15:restartNumberingAfterBreak="0">
    <w:nsid w:val="5D6C2F96"/>
    <w:multiLevelType w:val="hybridMultilevel"/>
    <w:tmpl w:val="069CEA8A"/>
    <w:lvl w:ilvl="0" w:tplc="443ABAC8">
      <w:start w:val="1"/>
      <w:numFmt w:val="bullet"/>
      <w:lvlText w:val=""/>
      <w:lvlJc w:val="left"/>
      <w:pPr>
        <w:ind w:left="6107" w:hanging="360"/>
      </w:pPr>
      <w:rPr>
        <w:rFonts w:ascii="Wingdings" w:hAnsi="Wingdings" w:hint="default"/>
        <w:color w:val="auto"/>
        <w:sz w:val="22"/>
        <w:szCs w:val="22"/>
      </w:rPr>
    </w:lvl>
    <w:lvl w:ilvl="1" w:tplc="040C0003" w:tentative="1">
      <w:start w:val="1"/>
      <w:numFmt w:val="bullet"/>
      <w:lvlText w:val="o"/>
      <w:lvlJc w:val="left"/>
      <w:pPr>
        <w:ind w:left="6827" w:hanging="360"/>
      </w:pPr>
      <w:rPr>
        <w:rFonts w:ascii="Courier New" w:hAnsi="Courier New" w:cs="Courier New" w:hint="default"/>
      </w:rPr>
    </w:lvl>
    <w:lvl w:ilvl="2" w:tplc="040C0005" w:tentative="1">
      <w:start w:val="1"/>
      <w:numFmt w:val="bullet"/>
      <w:lvlText w:val=""/>
      <w:lvlJc w:val="left"/>
      <w:pPr>
        <w:ind w:left="7547" w:hanging="360"/>
      </w:pPr>
      <w:rPr>
        <w:rFonts w:ascii="Wingdings" w:hAnsi="Wingdings" w:hint="default"/>
      </w:rPr>
    </w:lvl>
    <w:lvl w:ilvl="3" w:tplc="040C0001" w:tentative="1">
      <w:start w:val="1"/>
      <w:numFmt w:val="bullet"/>
      <w:lvlText w:val=""/>
      <w:lvlJc w:val="left"/>
      <w:pPr>
        <w:ind w:left="8267" w:hanging="360"/>
      </w:pPr>
      <w:rPr>
        <w:rFonts w:ascii="Symbol" w:hAnsi="Symbol" w:hint="default"/>
      </w:rPr>
    </w:lvl>
    <w:lvl w:ilvl="4" w:tplc="040C0003" w:tentative="1">
      <w:start w:val="1"/>
      <w:numFmt w:val="bullet"/>
      <w:lvlText w:val="o"/>
      <w:lvlJc w:val="left"/>
      <w:pPr>
        <w:ind w:left="8987" w:hanging="360"/>
      </w:pPr>
      <w:rPr>
        <w:rFonts w:ascii="Courier New" w:hAnsi="Courier New" w:cs="Courier New" w:hint="default"/>
      </w:rPr>
    </w:lvl>
    <w:lvl w:ilvl="5" w:tplc="040C0005" w:tentative="1">
      <w:start w:val="1"/>
      <w:numFmt w:val="bullet"/>
      <w:lvlText w:val=""/>
      <w:lvlJc w:val="left"/>
      <w:pPr>
        <w:ind w:left="9707" w:hanging="360"/>
      </w:pPr>
      <w:rPr>
        <w:rFonts w:ascii="Wingdings" w:hAnsi="Wingdings" w:hint="default"/>
      </w:rPr>
    </w:lvl>
    <w:lvl w:ilvl="6" w:tplc="040C0001" w:tentative="1">
      <w:start w:val="1"/>
      <w:numFmt w:val="bullet"/>
      <w:lvlText w:val=""/>
      <w:lvlJc w:val="left"/>
      <w:pPr>
        <w:ind w:left="10427" w:hanging="360"/>
      </w:pPr>
      <w:rPr>
        <w:rFonts w:ascii="Symbol" w:hAnsi="Symbol" w:hint="default"/>
      </w:rPr>
    </w:lvl>
    <w:lvl w:ilvl="7" w:tplc="040C0003" w:tentative="1">
      <w:start w:val="1"/>
      <w:numFmt w:val="bullet"/>
      <w:lvlText w:val="o"/>
      <w:lvlJc w:val="left"/>
      <w:pPr>
        <w:ind w:left="11147" w:hanging="360"/>
      </w:pPr>
      <w:rPr>
        <w:rFonts w:ascii="Courier New" w:hAnsi="Courier New" w:cs="Courier New" w:hint="default"/>
      </w:rPr>
    </w:lvl>
    <w:lvl w:ilvl="8" w:tplc="040C0005" w:tentative="1">
      <w:start w:val="1"/>
      <w:numFmt w:val="bullet"/>
      <w:lvlText w:val=""/>
      <w:lvlJc w:val="left"/>
      <w:pPr>
        <w:ind w:left="11867" w:hanging="360"/>
      </w:pPr>
      <w:rPr>
        <w:rFonts w:ascii="Wingdings" w:hAnsi="Wingdings" w:hint="default"/>
      </w:rPr>
    </w:lvl>
  </w:abstractNum>
  <w:abstractNum w:abstractNumId="28" w15:restartNumberingAfterBreak="0">
    <w:nsid w:val="5F051FD5"/>
    <w:multiLevelType w:val="hybridMultilevel"/>
    <w:tmpl w:val="FCF0427E"/>
    <w:lvl w:ilvl="0" w:tplc="4782974C">
      <w:start w:val="1"/>
      <w:numFmt w:val="bullet"/>
      <w:lvlText w:val=""/>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8929AC"/>
    <w:multiLevelType w:val="hybridMultilevel"/>
    <w:tmpl w:val="C8A8762A"/>
    <w:lvl w:ilvl="0" w:tplc="040C0001">
      <w:start w:val="1"/>
      <w:numFmt w:val="bullet"/>
      <w:lvlText w:val=""/>
      <w:lvlJc w:val="left"/>
      <w:pPr>
        <w:ind w:left="1432" w:hanging="360"/>
      </w:pPr>
      <w:rPr>
        <w:rFonts w:ascii="Symbol" w:hAnsi="Symbol" w:hint="default"/>
      </w:rPr>
    </w:lvl>
    <w:lvl w:ilvl="1" w:tplc="040C0003" w:tentative="1">
      <w:start w:val="1"/>
      <w:numFmt w:val="bullet"/>
      <w:lvlText w:val="o"/>
      <w:lvlJc w:val="left"/>
      <w:pPr>
        <w:ind w:left="2152" w:hanging="360"/>
      </w:pPr>
      <w:rPr>
        <w:rFonts w:ascii="Courier New" w:hAnsi="Courier New" w:cs="Courier New" w:hint="default"/>
      </w:rPr>
    </w:lvl>
    <w:lvl w:ilvl="2" w:tplc="040C0005" w:tentative="1">
      <w:start w:val="1"/>
      <w:numFmt w:val="bullet"/>
      <w:lvlText w:val=""/>
      <w:lvlJc w:val="left"/>
      <w:pPr>
        <w:ind w:left="2872" w:hanging="360"/>
      </w:pPr>
      <w:rPr>
        <w:rFonts w:ascii="Wingdings" w:hAnsi="Wingdings" w:hint="default"/>
      </w:rPr>
    </w:lvl>
    <w:lvl w:ilvl="3" w:tplc="040C0001" w:tentative="1">
      <w:start w:val="1"/>
      <w:numFmt w:val="bullet"/>
      <w:lvlText w:val=""/>
      <w:lvlJc w:val="left"/>
      <w:pPr>
        <w:ind w:left="3592" w:hanging="360"/>
      </w:pPr>
      <w:rPr>
        <w:rFonts w:ascii="Symbol" w:hAnsi="Symbol" w:hint="default"/>
      </w:rPr>
    </w:lvl>
    <w:lvl w:ilvl="4" w:tplc="040C0003" w:tentative="1">
      <w:start w:val="1"/>
      <w:numFmt w:val="bullet"/>
      <w:lvlText w:val="o"/>
      <w:lvlJc w:val="left"/>
      <w:pPr>
        <w:ind w:left="4312" w:hanging="360"/>
      </w:pPr>
      <w:rPr>
        <w:rFonts w:ascii="Courier New" w:hAnsi="Courier New" w:cs="Courier New" w:hint="default"/>
      </w:rPr>
    </w:lvl>
    <w:lvl w:ilvl="5" w:tplc="040C0005" w:tentative="1">
      <w:start w:val="1"/>
      <w:numFmt w:val="bullet"/>
      <w:lvlText w:val=""/>
      <w:lvlJc w:val="left"/>
      <w:pPr>
        <w:ind w:left="5032" w:hanging="360"/>
      </w:pPr>
      <w:rPr>
        <w:rFonts w:ascii="Wingdings" w:hAnsi="Wingdings" w:hint="default"/>
      </w:rPr>
    </w:lvl>
    <w:lvl w:ilvl="6" w:tplc="040C0001" w:tentative="1">
      <w:start w:val="1"/>
      <w:numFmt w:val="bullet"/>
      <w:lvlText w:val=""/>
      <w:lvlJc w:val="left"/>
      <w:pPr>
        <w:ind w:left="5752" w:hanging="360"/>
      </w:pPr>
      <w:rPr>
        <w:rFonts w:ascii="Symbol" w:hAnsi="Symbol" w:hint="default"/>
      </w:rPr>
    </w:lvl>
    <w:lvl w:ilvl="7" w:tplc="040C0003" w:tentative="1">
      <w:start w:val="1"/>
      <w:numFmt w:val="bullet"/>
      <w:lvlText w:val="o"/>
      <w:lvlJc w:val="left"/>
      <w:pPr>
        <w:ind w:left="6472" w:hanging="360"/>
      </w:pPr>
      <w:rPr>
        <w:rFonts w:ascii="Courier New" w:hAnsi="Courier New" w:cs="Courier New" w:hint="default"/>
      </w:rPr>
    </w:lvl>
    <w:lvl w:ilvl="8" w:tplc="040C0005" w:tentative="1">
      <w:start w:val="1"/>
      <w:numFmt w:val="bullet"/>
      <w:lvlText w:val=""/>
      <w:lvlJc w:val="left"/>
      <w:pPr>
        <w:ind w:left="7192" w:hanging="360"/>
      </w:pPr>
      <w:rPr>
        <w:rFonts w:ascii="Wingdings" w:hAnsi="Wingdings" w:hint="default"/>
      </w:rPr>
    </w:lvl>
  </w:abstractNum>
  <w:abstractNum w:abstractNumId="30" w15:restartNumberingAfterBreak="0">
    <w:nsid w:val="6C264377"/>
    <w:multiLevelType w:val="hybridMultilevel"/>
    <w:tmpl w:val="83003B98"/>
    <w:lvl w:ilvl="0" w:tplc="8FEE11B4">
      <w:start w:val="1"/>
      <w:numFmt w:val="bullet"/>
      <w:lvlText w:val=""/>
      <w:lvlJc w:val="left"/>
      <w:pPr>
        <w:ind w:left="2610" w:hanging="360"/>
      </w:pPr>
      <w:rPr>
        <w:rFonts w:ascii="Wingdings" w:hAnsi="Wingdings" w:hint="default"/>
        <w:b/>
        <w:color w:val="E36C0A" w:themeColor="accent6" w:themeShade="BF"/>
      </w:rPr>
    </w:lvl>
    <w:lvl w:ilvl="1" w:tplc="040C0003" w:tentative="1">
      <w:start w:val="1"/>
      <w:numFmt w:val="bullet"/>
      <w:lvlText w:val="o"/>
      <w:lvlJc w:val="left"/>
      <w:pPr>
        <w:ind w:left="3330" w:hanging="360"/>
      </w:pPr>
      <w:rPr>
        <w:rFonts w:ascii="Courier New" w:hAnsi="Courier New" w:cs="Courier New" w:hint="default"/>
      </w:rPr>
    </w:lvl>
    <w:lvl w:ilvl="2" w:tplc="040C0005" w:tentative="1">
      <w:start w:val="1"/>
      <w:numFmt w:val="bullet"/>
      <w:lvlText w:val=""/>
      <w:lvlJc w:val="left"/>
      <w:pPr>
        <w:ind w:left="4050" w:hanging="360"/>
      </w:pPr>
      <w:rPr>
        <w:rFonts w:ascii="Wingdings" w:hAnsi="Wingdings" w:hint="default"/>
      </w:rPr>
    </w:lvl>
    <w:lvl w:ilvl="3" w:tplc="040C0001" w:tentative="1">
      <w:start w:val="1"/>
      <w:numFmt w:val="bullet"/>
      <w:lvlText w:val=""/>
      <w:lvlJc w:val="left"/>
      <w:pPr>
        <w:ind w:left="4770" w:hanging="360"/>
      </w:pPr>
      <w:rPr>
        <w:rFonts w:ascii="Symbol" w:hAnsi="Symbol" w:hint="default"/>
      </w:rPr>
    </w:lvl>
    <w:lvl w:ilvl="4" w:tplc="040C0003" w:tentative="1">
      <w:start w:val="1"/>
      <w:numFmt w:val="bullet"/>
      <w:lvlText w:val="o"/>
      <w:lvlJc w:val="left"/>
      <w:pPr>
        <w:ind w:left="5490" w:hanging="360"/>
      </w:pPr>
      <w:rPr>
        <w:rFonts w:ascii="Courier New" w:hAnsi="Courier New" w:cs="Courier New" w:hint="default"/>
      </w:rPr>
    </w:lvl>
    <w:lvl w:ilvl="5" w:tplc="040C0005" w:tentative="1">
      <w:start w:val="1"/>
      <w:numFmt w:val="bullet"/>
      <w:lvlText w:val=""/>
      <w:lvlJc w:val="left"/>
      <w:pPr>
        <w:ind w:left="6210" w:hanging="360"/>
      </w:pPr>
      <w:rPr>
        <w:rFonts w:ascii="Wingdings" w:hAnsi="Wingdings" w:hint="default"/>
      </w:rPr>
    </w:lvl>
    <w:lvl w:ilvl="6" w:tplc="040C0001" w:tentative="1">
      <w:start w:val="1"/>
      <w:numFmt w:val="bullet"/>
      <w:lvlText w:val=""/>
      <w:lvlJc w:val="left"/>
      <w:pPr>
        <w:ind w:left="6930" w:hanging="360"/>
      </w:pPr>
      <w:rPr>
        <w:rFonts w:ascii="Symbol" w:hAnsi="Symbol" w:hint="default"/>
      </w:rPr>
    </w:lvl>
    <w:lvl w:ilvl="7" w:tplc="040C0003" w:tentative="1">
      <w:start w:val="1"/>
      <w:numFmt w:val="bullet"/>
      <w:lvlText w:val="o"/>
      <w:lvlJc w:val="left"/>
      <w:pPr>
        <w:ind w:left="7650" w:hanging="360"/>
      </w:pPr>
      <w:rPr>
        <w:rFonts w:ascii="Courier New" w:hAnsi="Courier New" w:cs="Courier New" w:hint="default"/>
      </w:rPr>
    </w:lvl>
    <w:lvl w:ilvl="8" w:tplc="040C0005" w:tentative="1">
      <w:start w:val="1"/>
      <w:numFmt w:val="bullet"/>
      <w:lvlText w:val=""/>
      <w:lvlJc w:val="left"/>
      <w:pPr>
        <w:ind w:left="8370" w:hanging="360"/>
      </w:pPr>
      <w:rPr>
        <w:rFonts w:ascii="Wingdings" w:hAnsi="Wingdings" w:hint="default"/>
      </w:rPr>
    </w:lvl>
  </w:abstractNum>
  <w:abstractNum w:abstractNumId="31" w15:restartNumberingAfterBreak="0">
    <w:nsid w:val="739A389A"/>
    <w:multiLevelType w:val="hybridMultilevel"/>
    <w:tmpl w:val="FC76FCDA"/>
    <w:lvl w:ilvl="0" w:tplc="EEB88C16">
      <w:start w:val="1"/>
      <w:numFmt w:val="bullet"/>
      <w:lvlText w:val="-"/>
      <w:lvlJc w:val="left"/>
      <w:pPr>
        <w:ind w:left="2138" w:hanging="360"/>
      </w:pPr>
      <w:rPr>
        <w:rFonts w:ascii="Times New Roman" w:hAnsi="Times New Roman" w:cs="Times New Roman" w:hint="default"/>
        <w:color w:val="auto"/>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2" w15:restartNumberingAfterBreak="0">
    <w:nsid w:val="747A3BAE"/>
    <w:multiLevelType w:val="hybridMultilevel"/>
    <w:tmpl w:val="A052014E"/>
    <w:lvl w:ilvl="0" w:tplc="7CF4407E">
      <w:start w:val="1"/>
      <w:numFmt w:val="bullet"/>
      <w:lvlText w:val=""/>
      <w:lvlJc w:val="left"/>
      <w:pPr>
        <w:ind w:left="2487" w:hanging="360"/>
      </w:pPr>
      <w:rPr>
        <w:rFonts w:ascii="Symbol" w:hAnsi="Symbol" w:hint="default"/>
      </w:rPr>
    </w:lvl>
    <w:lvl w:ilvl="1" w:tplc="040C0003" w:tentative="1">
      <w:start w:val="1"/>
      <w:numFmt w:val="bullet"/>
      <w:lvlText w:val="o"/>
      <w:lvlJc w:val="left"/>
      <w:pPr>
        <w:ind w:left="3207" w:hanging="360"/>
      </w:pPr>
      <w:rPr>
        <w:rFonts w:ascii="Courier New" w:hAnsi="Courier New" w:cs="Courier New" w:hint="default"/>
      </w:rPr>
    </w:lvl>
    <w:lvl w:ilvl="2" w:tplc="040C0005" w:tentative="1">
      <w:start w:val="1"/>
      <w:numFmt w:val="bullet"/>
      <w:lvlText w:val=""/>
      <w:lvlJc w:val="left"/>
      <w:pPr>
        <w:ind w:left="3927" w:hanging="360"/>
      </w:pPr>
      <w:rPr>
        <w:rFonts w:ascii="Wingdings" w:hAnsi="Wingdings" w:hint="default"/>
      </w:rPr>
    </w:lvl>
    <w:lvl w:ilvl="3" w:tplc="040C0001" w:tentative="1">
      <w:start w:val="1"/>
      <w:numFmt w:val="bullet"/>
      <w:lvlText w:val=""/>
      <w:lvlJc w:val="left"/>
      <w:pPr>
        <w:ind w:left="4647" w:hanging="360"/>
      </w:pPr>
      <w:rPr>
        <w:rFonts w:ascii="Symbol" w:hAnsi="Symbol" w:hint="default"/>
      </w:rPr>
    </w:lvl>
    <w:lvl w:ilvl="4" w:tplc="040C0003" w:tentative="1">
      <w:start w:val="1"/>
      <w:numFmt w:val="bullet"/>
      <w:lvlText w:val="o"/>
      <w:lvlJc w:val="left"/>
      <w:pPr>
        <w:ind w:left="5367" w:hanging="360"/>
      </w:pPr>
      <w:rPr>
        <w:rFonts w:ascii="Courier New" w:hAnsi="Courier New" w:cs="Courier New" w:hint="default"/>
      </w:rPr>
    </w:lvl>
    <w:lvl w:ilvl="5" w:tplc="040C0005" w:tentative="1">
      <w:start w:val="1"/>
      <w:numFmt w:val="bullet"/>
      <w:lvlText w:val=""/>
      <w:lvlJc w:val="left"/>
      <w:pPr>
        <w:ind w:left="6087" w:hanging="360"/>
      </w:pPr>
      <w:rPr>
        <w:rFonts w:ascii="Wingdings" w:hAnsi="Wingdings" w:hint="default"/>
      </w:rPr>
    </w:lvl>
    <w:lvl w:ilvl="6" w:tplc="040C0001" w:tentative="1">
      <w:start w:val="1"/>
      <w:numFmt w:val="bullet"/>
      <w:lvlText w:val=""/>
      <w:lvlJc w:val="left"/>
      <w:pPr>
        <w:ind w:left="6807" w:hanging="360"/>
      </w:pPr>
      <w:rPr>
        <w:rFonts w:ascii="Symbol" w:hAnsi="Symbol" w:hint="default"/>
      </w:rPr>
    </w:lvl>
    <w:lvl w:ilvl="7" w:tplc="040C0003" w:tentative="1">
      <w:start w:val="1"/>
      <w:numFmt w:val="bullet"/>
      <w:lvlText w:val="o"/>
      <w:lvlJc w:val="left"/>
      <w:pPr>
        <w:ind w:left="7527" w:hanging="360"/>
      </w:pPr>
      <w:rPr>
        <w:rFonts w:ascii="Courier New" w:hAnsi="Courier New" w:cs="Courier New" w:hint="default"/>
      </w:rPr>
    </w:lvl>
    <w:lvl w:ilvl="8" w:tplc="040C0005" w:tentative="1">
      <w:start w:val="1"/>
      <w:numFmt w:val="bullet"/>
      <w:lvlText w:val=""/>
      <w:lvlJc w:val="left"/>
      <w:pPr>
        <w:ind w:left="8247" w:hanging="360"/>
      </w:pPr>
      <w:rPr>
        <w:rFonts w:ascii="Wingdings" w:hAnsi="Wingdings" w:hint="default"/>
      </w:rPr>
    </w:lvl>
  </w:abstractNum>
  <w:abstractNum w:abstractNumId="33" w15:restartNumberingAfterBreak="0">
    <w:nsid w:val="7497240A"/>
    <w:multiLevelType w:val="hybridMultilevel"/>
    <w:tmpl w:val="3D5A1664"/>
    <w:lvl w:ilvl="0" w:tplc="83B891C2">
      <w:start w:val="1"/>
      <w:numFmt w:val="bullet"/>
      <w:lvlText w:val="-"/>
      <w:lvlJc w:val="left"/>
      <w:pPr>
        <w:ind w:left="1495" w:hanging="360"/>
      </w:pPr>
      <w:rPr>
        <w:rFonts w:ascii="Times New Roman" w:hAnsi="Times New Roman" w:cs="Times New Roman" w:hint="default"/>
        <w:color w:val="auto"/>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34" w15:restartNumberingAfterBreak="0">
    <w:nsid w:val="769E4CC1"/>
    <w:multiLevelType w:val="hybridMultilevel"/>
    <w:tmpl w:val="17045A40"/>
    <w:lvl w:ilvl="0" w:tplc="040C0001">
      <w:start w:val="1"/>
      <w:numFmt w:val="bullet"/>
      <w:lvlText w:val=""/>
      <w:lvlJc w:val="left"/>
      <w:pPr>
        <w:ind w:left="1429" w:hanging="360"/>
      </w:pPr>
      <w:rPr>
        <w:rFonts w:ascii="Symbol" w:hAnsi="Symbol" w:hint="default"/>
      </w:rPr>
    </w:lvl>
    <w:lvl w:ilvl="1" w:tplc="9D4CE876">
      <w:numFmt w:val="bullet"/>
      <w:lvlText w:val="•"/>
      <w:lvlJc w:val="left"/>
      <w:pPr>
        <w:ind w:left="2149" w:hanging="360"/>
      </w:pPr>
      <w:rPr>
        <w:rFonts w:ascii="Arial" w:eastAsia="Calibri" w:hAnsi="Arial" w:cs="Arial"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5" w15:restartNumberingAfterBreak="0">
    <w:nsid w:val="76BC50D1"/>
    <w:multiLevelType w:val="hybridMultilevel"/>
    <w:tmpl w:val="74009C92"/>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num w:numId="1">
    <w:abstractNumId w:val="22"/>
  </w:num>
  <w:num w:numId="2">
    <w:abstractNumId w:val="32"/>
  </w:num>
  <w:num w:numId="3">
    <w:abstractNumId w:val="18"/>
  </w:num>
  <w:num w:numId="4">
    <w:abstractNumId w:val="6"/>
  </w:num>
  <w:num w:numId="5">
    <w:abstractNumId w:val="14"/>
  </w:num>
  <w:num w:numId="6">
    <w:abstractNumId w:val="20"/>
  </w:num>
  <w:num w:numId="7">
    <w:abstractNumId w:val="26"/>
  </w:num>
  <w:num w:numId="8">
    <w:abstractNumId w:val="27"/>
  </w:num>
  <w:num w:numId="9">
    <w:abstractNumId w:val="13"/>
  </w:num>
  <w:num w:numId="10">
    <w:abstractNumId w:val="33"/>
  </w:num>
  <w:num w:numId="11">
    <w:abstractNumId w:val="21"/>
  </w:num>
  <w:num w:numId="12">
    <w:abstractNumId w:val="5"/>
  </w:num>
  <w:num w:numId="13">
    <w:abstractNumId w:val="2"/>
  </w:num>
  <w:num w:numId="14">
    <w:abstractNumId w:val="28"/>
  </w:num>
  <w:num w:numId="15">
    <w:abstractNumId w:val="30"/>
  </w:num>
  <w:num w:numId="16">
    <w:abstractNumId w:val="31"/>
  </w:num>
  <w:num w:numId="17">
    <w:abstractNumId w:val="7"/>
  </w:num>
  <w:num w:numId="18">
    <w:abstractNumId w:val="25"/>
  </w:num>
  <w:num w:numId="19">
    <w:abstractNumId w:val="24"/>
  </w:num>
  <w:num w:numId="20">
    <w:abstractNumId w:val="4"/>
  </w:num>
  <w:num w:numId="21">
    <w:abstractNumId w:val="15"/>
  </w:num>
  <w:num w:numId="22">
    <w:abstractNumId w:val="8"/>
  </w:num>
  <w:num w:numId="23">
    <w:abstractNumId w:val="12"/>
  </w:num>
  <w:num w:numId="24">
    <w:abstractNumId w:val="11"/>
  </w:num>
  <w:num w:numId="25">
    <w:abstractNumId w:val="35"/>
  </w:num>
  <w:num w:numId="26">
    <w:abstractNumId w:val="10"/>
  </w:num>
  <w:num w:numId="27">
    <w:abstractNumId w:val="9"/>
  </w:num>
  <w:num w:numId="28">
    <w:abstractNumId w:val="23"/>
  </w:num>
  <w:num w:numId="29">
    <w:abstractNumId w:val="0"/>
  </w:num>
  <w:num w:numId="30">
    <w:abstractNumId w:val="34"/>
  </w:num>
  <w:num w:numId="31">
    <w:abstractNumId w:val="3"/>
  </w:num>
  <w:num w:numId="32">
    <w:abstractNumId w:val="16"/>
  </w:num>
  <w:num w:numId="33">
    <w:abstractNumId w:val="17"/>
  </w:num>
  <w:num w:numId="34">
    <w:abstractNumId w:val="19"/>
  </w:num>
  <w:num w:numId="35">
    <w:abstractNumId w:val="29"/>
  </w:num>
  <w:num w:numId="36">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09"/>
  <w:hyphenationZone w:val="425"/>
  <w:drawingGridHorizontalSpacing w:val="57"/>
  <w:drawingGridVerticalSpacing w:val="57"/>
  <w:displayHorizontalDrawingGridEvery w:val="2"/>
  <w:characterSpacingControl w:val="doNotCompress"/>
  <w:hdrShapeDefaults>
    <o:shapedefaults v:ext="edit" spidmax="2050" style="v-text-anchor:middle" fill="f" fillcolor="yellow" strokecolor="#0070c0">
      <v:fill color="yellow" on="f"/>
      <v:stroke color="#0070c0" weight="1.5pt"/>
      <o:colormru v:ext="edit" colors="#f06,#fc0,#ffc,#c00,#080600,#f60,#f90,#f2f2f2"/>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32"/>
    <w:rsid w:val="000033E5"/>
    <w:rsid w:val="000050AF"/>
    <w:rsid w:val="000061BC"/>
    <w:rsid w:val="0000721A"/>
    <w:rsid w:val="00010468"/>
    <w:rsid w:val="00011AB4"/>
    <w:rsid w:val="000120D9"/>
    <w:rsid w:val="00012784"/>
    <w:rsid w:val="0001344F"/>
    <w:rsid w:val="00013DD9"/>
    <w:rsid w:val="000141F4"/>
    <w:rsid w:val="000145DB"/>
    <w:rsid w:val="000172F5"/>
    <w:rsid w:val="000173E3"/>
    <w:rsid w:val="00023280"/>
    <w:rsid w:val="00023433"/>
    <w:rsid w:val="00023F59"/>
    <w:rsid w:val="00027B17"/>
    <w:rsid w:val="000331D2"/>
    <w:rsid w:val="00034F66"/>
    <w:rsid w:val="000369D3"/>
    <w:rsid w:val="00036CE4"/>
    <w:rsid w:val="00036EEB"/>
    <w:rsid w:val="000372A9"/>
    <w:rsid w:val="000410E4"/>
    <w:rsid w:val="000419C0"/>
    <w:rsid w:val="00042FAC"/>
    <w:rsid w:val="0004316E"/>
    <w:rsid w:val="0004330F"/>
    <w:rsid w:val="00044752"/>
    <w:rsid w:val="000457D0"/>
    <w:rsid w:val="00050E63"/>
    <w:rsid w:val="00051E10"/>
    <w:rsid w:val="000540FB"/>
    <w:rsid w:val="00054144"/>
    <w:rsid w:val="00055B95"/>
    <w:rsid w:val="00055C89"/>
    <w:rsid w:val="00056959"/>
    <w:rsid w:val="00056E4E"/>
    <w:rsid w:val="000577C2"/>
    <w:rsid w:val="000654C0"/>
    <w:rsid w:val="00065BFE"/>
    <w:rsid w:val="00067BAD"/>
    <w:rsid w:val="000713B7"/>
    <w:rsid w:val="00071464"/>
    <w:rsid w:val="000714C7"/>
    <w:rsid w:val="00071889"/>
    <w:rsid w:val="000720BB"/>
    <w:rsid w:val="000726C8"/>
    <w:rsid w:val="0007611E"/>
    <w:rsid w:val="000761DC"/>
    <w:rsid w:val="000767D0"/>
    <w:rsid w:val="00080A79"/>
    <w:rsid w:val="000822FF"/>
    <w:rsid w:val="00085BB0"/>
    <w:rsid w:val="00086275"/>
    <w:rsid w:val="00087A03"/>
    <w:rsid w:val="00087A70"/>
    <w:rsid w:val="00091E0D"/>
    <w:rsid w:val="0009250E"/>
    <w:rsid w:val="00095026"/>
    <w:rsid w:val="00097A31"/>
    <w:rsid w:val="000A2B7F"/>
    <w:rsid w:val="000A71FA"/>
    <w:rsid w:val="000A7D2C"/>
    <w:rsid w:val="000B23DE"/>
    <w:rsid w:val="000C0197"/>
    <w:rsid w:val="000C37BB"/>
    <w:rsid w:val="000C384A"/>
    <w:rsid w:val="000C43DD"/>
    <w:rsid w:val="000C6450"/>
    <w:rsid w:val="000C64E1"/>
    <w:rsid w:val="000D06FD"/>
    <w:rsid w:val="000D0C93"/>
    <w:rsid w:val="000D1F26"/>
    <w:rsid w:val="000D3224"/>
    <w:rsid w:val="000D41C8"/>
    <w:rsid w:val="000D4B4B"/>
    <w:rsid w:val="000D721D"/>
    <w:rsid w:val="000D77BA"/>
    <w:rsid w:val="000D7A59"/>
    <w:rsid w:val="000E039A"/>
    <w:rsid w:val="000E07ED"/>
    <w:rsid w:val="000E0A93"/>
    <w:rsid w:val="000E0B05"/>
    <w:rsid w:val="000E0E38"/>
    <w:rsid w:val="000E381F"/>
    <w:rsid w:val="000E420F"/>
    <w:rsid w:val="000E4549"/>
    <w:rsid w:val="000E4575"/>
    <w:rsid w:val="000E5932"/>
    <w:rsid w:val="000E6BF4"/>
    <w:rsid w:val="000F025E"/>
    <w:rsid w:val="000F06B4"/>
    <w:rsid w:val="000F4259"/>
    <w:rsid w:val="000F7A1D"/>
    <w:rsid w:val="000F7ACC"/>
    <w:rsid w:val="000F7DBD"/>
    <w:rsid w:val="001010D4"/>
    <w:rsid w:val="00101A3B"/>
    <w:rsid w:val="00110D49"/>
    <w:rsid w:val="00110D63"/>
    <w:rsid w:val="0011239C"/>
    <w:rsid w:val="0011291A"/>
    <w:rsid w:val="00113658"/>
    <w:rsid w:val="00114137"/>
    <w:rsid w:val="00115734"/>
    <w:rsid w:val="00117747"/>
    <w:rsid w:val="0012004B"/>
    <w:rsid w:val="001214FE"/>
    <w:rsid w:val="00123B9A"/>
    <w:rsid w:val="00125544"/>
    <w:rsid w:val="00125B84"/>
    <w:rsid w:val="001277D8"/>
    <w:rsid w:val="001300EC"/>
    <w:rsid w:val="00130B70"/>
    <w:rsid w:val="00131B8A"/>
    <w:rsid w:val="00132842"/>
    <w:rsid w:val="00132A38"/>
    <w:rsid w:val="0013361B"/>
    <w:rsid w:val="001338E4"/>
    <w:rsid w:val="001356C2"/>
    <w:rsid w:val="00143151"/>
    <w:rsid w:val="001524D2"/>
    <w:rsid w:val="00152A00"/>
    <w:rsid w:val="00152C25"/>
    <w:rsid w:val="001536F1"/>
    <w:rsid w:val="00156CE0"/>
    <w:rsid w:val="001577F8"/>
    <w:rsid w:val="001617BA"/>
    <w:rsid w:val="001620E9"/>
    <w:rsid w:val="00162CB0"/>
    <w:rsid w:val="00164FB2"/>
    <w:rsid w:val="0016578B"/>
    <w:rsid w:val="00165E2D"/>
    <w:rsid w:val="001707EC"/>
    <w:rsid w:val="00173CF2"/>
    <w:rsid w:val="00173D87"/>
    <w:rsid w:val="00180A88"/>
    <w:rsid w:val="001838C8"/>
    <w:rsid w:val="00183C3C"/>
    <w:rsid w:val="00183CE5"/>
    <w:rsid w:val="0018659B"/>
    <w:rsid w:val="001866A2"/>
    <w:rsid w:val="00186BC2"/>
    <w:rsid w:val="001875ED"/>
    <w:rsid w:val="00192096"/>
    <w:rsid w:val="0019319E"/>
    <w:rsid w:val="00195767"/>
    <w:rsid w:val="001A0FBD"/>
    <w:rsid w:val="001A2198"/>
    <w:rsid w:val="001A243E"/>
    <w:rsid w:val="001A3FE0"/>
    <w:rsid w:val="001A63F3"/>
    <w:rsid w:val="001A6AC0"/>
    <w:rsid w:val="001A737E"/>
    <w:rsid w:val="001A79A6"/>
    <w:rsid w:val="001B19EB"/>
    <w:rsid w:val="001B256A"/>
    <w:rsid w:val="001B2D9E"/>
    <w:rsid w:val="001B34A8"/>
    <w:rsid w:val="001B60EC"/>
    <w:rsid w:val="001C5928"/>
    <w:rsid w:val="001C7915"/>
    <w:rsid w:val="001D0DED"/>
    <w:rsid w:val="001D13DA"/>
    <w:rsid w:val="001D5C73"/>
    <w:rsid w:val="001D6202"/>
    <w:rsid w:val="001D6D13"/>
    <w:rsid w:val="001D6E40"/>
    <w:rsid w:val="001E172D"/>
    <w:rsid w:val="001E49DD"/>
    <w:rsid w:val="001E4DDA"/>
    <w:rsid w:val="001E5C97"/>
    <w:rsid w:val="001E7DAC"/>
    <w:rsid w:val="001F03FE"/>
    <w:rsid w:val="001F0F28"/>
    <w:rsid w:val="001F22FE"/>
    <w:rsid w:val="001F2B56"/>
    <w:rsid w:val="001F40B7"/>
    <w:rsid w:val="001F5B72"/>
    <w:rsid w:val="001F5BBC"/>
    <w:rsid w:val="001F60D4"/>
    <w:rsid w:val="00200D8A"/>
    <w:rsid w:val="002013DF"/>
    <w:rsid w:val="00201A92"/>
    <w:rsid w:val="002119BB"/>
    <w:rsid w:val="00211F97"/>
    <w:rsid w:val="00213B77"/>
    <w:rsid w:val="00213FBD"/>
    <w:rsid w:val="00214098"/>
    <w:rsid w:val="00217ED2"/>
    <w:rsid w:val="00221FEB"/>
    <w:rsid w:val="00222470"/>
    <w:rsid w:val="002229EA"/>
    <w:rsid w:val="00222EEA"/>
    <w:rsid w:val="00226620"/>
    <w:rsid w:val="00226831"/>
    <w:rsid w:val="00227124"/>
    <w:rsid w:val="0023088F"/>
    <w:rsid w:val="002318D0"/>
    <w:rsid w:val="002349D3"/>
    <w:rsid w:val="00240FBF"/>
    <w:rsid w:val="00242668"/>
    <w:rsid w:val="0024282C"/>
    <w:rsid w:val="00242BE6"/>
    <w:rsid w:val="00244859"/>
    <w:rsid w:val="00244C4B"/>
    <w:rsid w:val="00247343"/>
    <w:rsid w:val="00247DCB"/>
    <w:rsid w:val="00252BC0"/>
    <w:rsid w:val="00253E7A"/>
    <w:rsid w:val="00260764"/>
    <w:rsid w:val="00262B3E"/>
    <w:rsid w:val="00263A8B"/>
    <w:rsid w:val="00267962"/>
    <w:rsid w:val="00272652"/>
    <w:rsid w:val="00272FEB"/>
    <w:rsid w:val="002736BF"/>
    <w:rsid w:val="0027370D"/>
    <w:rsid w:val="00273E80"/>
    <w:rsid w:val="00275468"/>
    <w:rsid w:val="00275EEE"/>
    <w:rsid w:val="002776C0"/>
    <w:rsid w:val="00277BF4"/>
    <w:rsid w:val="00277D33"/>
    <w:rsid w:val="0028153B"/>
    <w:rsid w:val="002820A3"/>
    <w:rsid w:val="002832B3"/>
    <w:rsid w:val="00284019"/>
    <w:rsid w:val="002922F1"/>
    <w:rsid w:val="00292EB5"/>
    <w:rsid w:val="00293FF6"/>
    <w:rsid w:val="00294D6B"/>
    <w:rsid w:val="00295A82"/>
    <w:rsid w:val="002963B5"/>
    <w:rsid w:val="00297EEB"/>
    <w:rsid w:val="002A1CB3"/>
    <w:rsid w:val="002A1D9D"/>
    <w:rsid w:val="002A493A"/>
    <w:rsid w:val="002A65CF"/>
    <w:rsid w:val="002B065E"/>
    <w:rsid w:val="002B0B14"/>
    <w:rsid w:val="002B1C05"/>
    <w:rsid w:val="002B3893"/>
    <w:rsid w:val="002B4CC0"/>
    <w:rsid w:val="002B560E"/>
    <w:rsid w:val="002B61EE"/>
    <w:rsid w:val="002C04F0"/>
    <w:rsid w:val="002C12DE"/>
    <w:rsid w:val="002C25C4"/>
    <w:rsid w:val="002C36F1"/>
    <w:rsid w:val="002C65CE"/>
    <w:rsid w:val="002D6573"/>
    <w:rsid w:val="002D6668"/>
    <w:rsid w:val="002E0988"/>
    <w:rsid w:val="002E0B32"/>
    <w:rsid w:val="002E21A4"/>
    <w:rsid w:val="002E30EC"/>
    <w:rsid w:val="002E50BE"/>
    <w:rsid w:val="002E55F2"/>
    <w:rsid w:val="002E5811"/>
    <w:rsid w:val="002E67F8"/>
    <w:rsid w:val="002E71CB"/>
    <w:rsid w:val="002E780C"/>
    <w:rsid w:val="002E78E7"/>
    <w:rsid w:val="002F09B2"/>
    <w:rsid w:val="002F31E1"/>
    <w:rsid w:val="002F361D"/>
    <w:rsid w:val="002F3951"/>
    <w:rsid w:val="002F4012"/>
    <w:rsid w:val="002F699C"/>
    <w:rsid w:val="003051D6"/>
    <w:rsid w:val="00306980"/>
    <w:rsid w:val="00306BEA"/>
    <w:rsid w:val="00311DD1"/>
    <w:rsid w:val="00312BDC"/>
    <w:rsid w:val="00313227"/>
    <w:rsid w:val="0031503C"/>
    <w:rsid w:val="00324E9E"/>
    <w:rsid w:val="003253A4"/>
    <w:rsid w:val="00325EE5"/>
    <w:rsid w:val="00327EC6"/>
    <w:rsid w:val="00330204"/>
    <w:rsid w:val="00330351"/>
    <w:rsid w:val="0033046F"/>
    <w:rsid w:val="0033071D"/>
    <w:rsid w:val="00331D7A"/>
    <w:rsid w:val="003354C6"/>
    <w:rsid w:val="003356FA"/>
    <w:rsid w:val="003360E5"/>
    <w:rsid w:val="003405EC"/>
    <w:rsid w:val="00340C05"/>
    <w:rsid w:val="00344113"/>
    <w:rsid w:val="00344EC6"/>
    <w:rsid w:val="00346500"/>
    <w:rsid w:val="0034651D"/>
    <w:rsid w:val="00346ADE"/>
    <w:rsid w:val="00346E6A"/>
    <w:rsid w:val="003474F8"/>
    <w:rsid w:val="0035487D"/>
    <w:rsid w:val="00361AA6"/>
    <w:rsid w:val="00361E68"/>
    <w:rsid w:val="00363106"/>
    <w:rsid w:val="00364674"/>
    <w:rsid w:val="00364713"/>
    <w:rsid w:val="00364722"/>
    <w:rsid w:val="00364DFD"/>
    <w:rsid w:val="003669DD"/>
    <w:rsid w:val="00366B39"/>
    <w:rsid w:val="00367484"/>
    <w:rsid w:val="00367B54"/>
    <w:rsid w:val="003726ED"/>
    <w:rsid w:val="003728FD"/>
    <w:rsid w:val="00372D2D"/>
    <w:rsid w:val="003732E3"/>
    <w:rsid w:val="00373E2D"/>
    <w:rsid w:val="00377D6F"/>
    <w:rsid w:val="003804C7"/>
    <w:rsid w:val="003826C6"/>
    <w:rsid w:val="00383EBC"/>
    <w:rsid w:val="00385F8B"/>
    <w:rsid w:val="00387593"/>
    <w:rsid w:val="00387D43"/>
    <w:rsid w:val="00390ADC"/>
    <w:rsid w:val="0039336B"/>
    <w:rsid w:val="00394830"/>
    <w:rsid w:val="00395166"/>
    <w:rsid w:val="003960B3"/>
    <w:rsid w:val="00396CBE"/>
    <w:rsid w:val="0039734F"/>
    <w:rsid w:val="003A3B73"/>
    <w:rsid w:val="003A5D1E"/>
    <w:rsid w:val="003A62BE"/>
    <w:rsid w:val="003A70DD"/>
    <w:rsid w:val="003B0AD2"/>
    <w:rsid w:val="003B12D6"/>
    <w:rsid w:val="003B37E9"/>
    <w:rsid w:val="003B4B21"/>
    <w:rsid w:val="003B67D9"/>
    <w:rsid w:val="003B7534"/>
    <w:rsid w:val="003B7736"/>
    <w:rsid w:val="003C20CF"/>
    <w:rsid w:val="003C2570"/>
    <w:rsid w:val="003C5175"/>
    <w:rsid w:val="003C6A2F"/>
    <w:rsid w:val="003D0868"/>
    <w:rsid w:val="003D1220"/>
    <w:rsid w:val="003D289F"/>
    <w:rsid w:val="003D3A7B"/>
    <w:rsid w:val="003D42E0"/>
    <w:rsid w:val="003D5169"/>
    <w:rsid w:val="003D60E0"/>
    <w:rsid w:val="003D6FA4"/>
    <w:rsid w:val="003D74B5"/>
    <w:rsid w:val="003E65B5"/>
    <w:rsid w:val="003F032D"/>
    <w:rsid w:val="003F253A"/>
    <w:rsid w:val="003F291D"/>
    <w:rsid w:val="003F43F7"/>
    <w:rsid w:val="003F4D68"/>
    <w:rsid w:val="003F7870"/>
    <w:rsid w:val="00404029"/>
    <w:rsid w:val="00405C09"/>
    <w:rsid w:val="00405DDC"/>
    <w:rsid w:val="0040782C"/>
    <w:rsid w:val="00413B9B"/>
    <w:rsid w:val="00413BB1"/>
    <w:rsid w:val="00416713"/>
    <w:rsid w:val="00420248"/>
    <w:rsid w:val="004203A0"/>
    <w:rsid w:val="0042148A"/>
    <w:rsid w:val="004219DD"/>
    <w:rsid w:val="00421C35"/>
    <w:rsid w:val="004240BE"/>
    <w:rsid w:val="00424EA2"/>
    <w:rsid w:val="00425391"/>
    <w:rsid w:val="00426BDF"/>
    <w:rsid w:val="00427534"/>
    <w:rsid w:val="00427AAD"/>
    <w:rsid w:val="00433A56"/>
    <w:rsid w:val="00433DDF"/>
    <w:rsid w:val="00434066"/>
    <w:rsid w:val="004345F5"/>
    <w:rsid w:val="00437335"/>
    <w:rsid w:val="00440305"/>
    <w:rsid w:val="00440EA2"/>
    <w:rsid w:val="0044230F"/>
    <w:rsid w:val="0044266E"/>
    <w:rsid w:val="00442BA3"/>
    <w:rsid w:val="004433D4"/>
    <w:rsid w:val="0044402B"/>
    <w:rsid w:val="004455D6"/>
    <w:rsid w:val="00447B2C"/>
    <w:rsid w:val="00447C3E"/>
    <w:rsid w:val="00450693"/>
    <w:rsid w:val="00451CD8"/>
    <w:rsid w:val="00453D76"/>
    <w:rsid w:val="00454FE8"/>
    <w:rsid w:val="0045513D"/>
    <w:rsid w:val="00455D39"/>
    <w:rsid w:val="004578A1"/>
    <w:rsid w:val="00462AEA"/>
    <w:rsid w:val="00466E66"/>
    <w:rsid w:val="004672C3"/>
    <w:rsid w:val="00470671"/>
    <w:rsid w:val="004712EE"/>
    <w:rsid w:val="0047218D"/>
    <w:rsid w:val="00472877"/>
    <w:rsid w:val="004739CA"/>
    <w:rsid w:val="00474EBF"/>
    <w:rsid w:val="0047746D"/>
    <w:rsid w:val="00477A62"/>
    <w:rsid w:val="00481DB0"/>
    <w:rsid w:val="00481E56"/>
    <w:rsid w:val="00482E93"/>
    <w:rsid w:val="00484761"/>
    <w:rsid w:val="004857D0"/>
    <w:rsid w:val="00491162"/>
    <w:rsid w:val="004923E5"/>
    <w:rsid w:val="004934CB"/>
    <w:rsid w:val="00493E41"/>
    <w:rsid w:val="00493E78"/>
    <w:rsid w:val="00495A11"/>
    <w:rsid w:val="00495B51"/>
    <w:rsid w:val="004A191A"/>
    <w:rsid w:val="004A1FFB"/>
    <w:rsid w:val="004A3A9D"/>
    <w:rsid w:val="004A4271"/>
    <w:rsid w:val="004A453C"/>
    <w:rsid w:val="004A6018"/>
    <w:rsid w:val="004A6699"/>
    <w:rsid w:val="004B31CB"/>
    <w:rsid w:val="004B5DCF"/>
    <w:rsid w:val="004C1A27"/>
    <w:rsid w:val="004C668B"/>
    <w:rsid w:val="004C699A"/>
    <w:rsid w:val="004C735D"/>
    <w:rsid w:val="004D0852"/>
    <w:rsid w:val="004D09EB"/>
    <w:rsid w:val="004D1C2E"/>
    <w:rsid w:val="004D31A6"/>
    <w:rsid w:val="004D3B9A"/>
    <w:rsid w:val="004D3CDC"/>
    <w:rsid w:val="004D4145"/>
    <w:rsid w:val="004D4F28"/>
    <w:rsid w:val="004D5591"/>
    <w:rsid w:val="004D5957"/>
    <w:rsid w:val="004D7B28"/>
    <w:rsid w:val="004E0ED0"/>
    <w:rsid w:val="004E32E7"/>
    <w:rsid w:val="004E331E"/>
    <w:rsid w:val="004E4464"/>
    <w:rsid w:val="004E47E6"/>
    <w:rsid w:val="004E48C7"/>
    <w:rsid w:val="004E6990"/>
    <w:rsid w:val="004F154D"/>
    <w:rsid w:val="004F2711"/>
    <w:rsid w:val="004F3D00"/>
    <w:rsid w:val="004F416D"/>
    <w:rsid w:val="004F4D2B"/>
    <w:rsid w:val="004F5465"/>
    <w:rsid w:val="004F6A93"/>
    <w:rsid w:val="004F771A"/>
    <w:rsid w:val="00500F34"/>
    <w:rsid w:val="00503809"/>
    <w:rsid w:val="005047E0"/>
    <w:rsid w:val="00504E8E"/>
    <w:rsid w:val="00505667"/>
    <w:rsid w:val="00505838"/>
    <w:rsid w:val="0050599A"/>
    <w:rsid w:val="00505B0C"/>
    <w:rsid w:val="00507D92"/>
    <w:rsid w:val="0051198E"/>
    <w:rsid w:val="0051386A"/>
    <w:rsid w:val="00517233"/>
    <w:rsid w:val="005210D6"/>
    <w:rsid w:val="00522077"/>
    <w:rsid w:val="00525B9D"/>
    <w:rsid w:val="0053184F"/>
    <w:rsid w:val="0053382B"/>
    <w:rsid w:val="00535691"/>
    <w:rsid w:val="0054160A"/>
    <w:rsid w:val="00541797"/>
    <w:rsid w:val="00541BF3"/>
    <w:rsid w:val="005423F8"/>
    <w:rsid w:val="005459BA"/>
    <w:rsid w:val="00546040"/>
    <w:rsid w:val="00547F75"/>
    <w:rsid w:val="00551F34"/>
    <w:rsid w:val="0055363D"/>
    <w:rsid w:val="005540CF"/>
    <w:rsid w:val="00556AED"/>
    <w:rsid w:val="005572A9"/>
    <w:rsid w:val="00560594"/>
    <w:rsid w:val="005605D2"/>
    <w:rsid w:val="00562B71"/>
    <w:rsid w:val="00562DF0"/>
    <w:rsid w:val="00564070"/>
    <w:rsid w:val="00564EC8"/>
    <w:rsid w:val="00566412"/>
    <w:rsid w:val="00566BAC"/>
    <w:rsid w:val="00567A86"/>
    <w:rsid w:val="00571C2F"/>
    <w:rsid w:val="005730DF"/>
    <w:rsid w:val="005731C1"/>
    <w:rsid w:val="0057368A"/>
    <w:rsid w:val="00573D26"/>
    <w:rsid w:val="005750F7"/>
    <w:rsid w:val="0057535F"/>
    <w:rsid w:val="005754AA"/>
    <w:rsid w:val="00577DC7"/>
    <w:rsid w:val="00581937"/>
    <w:rsid w:val="00581F2A"/>
    <w:rsid w:val="00582169"/>
    <w:rsid w:val="00582631"/>
    <w:rsid w:val="00582B58"/>
    <w:rsid w:val="005847B6"/>
    <w:rsid w:val="00584812"/>
    <w:rsid w:val="00585C51"/>
    <w:rsid w:val="00590127"/>
    <w:rsid w:val="00591EA8"/>
    <w:rsid w:val="005934F9"/>
    <w:rsid w:val="00594AE9"/>
    <w:rsid w:val="005A0FD7"/>
    <w:rsid w:val="005A1C5D"/>
    <w:rsid w:val="005A4946"/>
    <w:rsid w:val="005A70F6"/>
    <w:rsid w:val="005B0054"/>
    <w:rsid w:val="005B10D0"/>
    <w:rsid w:val="005B1B1A"/>
    <w:rsid w:val="005B2BB8"/>
    <w:rsid w:val="005B3696"/>
    <w:rsid w:val="005B3D16"/>
    <w:rsid w:val="005B451F"/>
    <w:rsid w:val="005B633D"/>
    <w:rsid w:val="005B63EE"/>
    <w:rsid w:val="005C5320"/>
    <w:rsid w:val="005C6B07"/>
    <w:rsid w:val="005C7AA2"/>
    <w:rsid w:val="005D0EAF"/>
    <w:rsid w:val="005D21B6"/>
    <w:rsid w:val="005D4F5E"/>
    <w:rsid w:val="005D71D9"/>
    <w:rsid w:val="005D7415"/>
    <w:rsid w:val="005D793D"/>
    <w:rsid w:val="005E022F"/>
    <w:rsid w:val="005E25E2"/>
    <w:rsid w:val="005E2AC7"/>
    <w:rsid w:val="005E3447"/>
    <w:rsid w:val="005E64D8"/>
    <w:rsid w:val="005F19DA"/>
    <w:rsid w:val="005F209A"/>
    <w:rsid w:val="005F24AD"/>
    <w:rsid w:val="005F3139"/>
    <w:rsid w:val="005F3936"/>
    <w:rsid w:val="0060101C"/>
    <w:rsid w:val="00601C81"/>
    <w:rsid w:val="006021E6"/>
    <w:rsid w:val="00602764"/>
    <w:rsid w:val="00604322"/>
    <w:rsid w:val="006046F2"/>
    <w:rsid w:val="00605A2C"/>
    <w:rsid w:val="0060624D"/>
    <w:rsid w:val="0061261C"/>
    <w:rsid w:val="006136DB"/>
    <w:rsid w:val="0061378D"/>
    <w:rsid w:val="00615E7D"/>
    <w:rsid w:val="00616CE1"/>
    <w:rsid w:val="0062331A"/>
    <w:rsid w:val="00623CC8"/>
    <w:rsid w:val="00624077"/>
    <w:rsid w:val="00624804"/>
    <w:rsid w:val="006263FE"/>
    <w:rsid w:val="00626ACC"/>
    <w:rsid w:val="006273F8"/>
    <w:rsid w:val="00631423"/>
    <w:rsid w:val="00631B83"/>
    <w:rsid w:val="00631E18"/>
    <w:rsid w:val="0063348D"/>
    <w:rsid w:val="006339A1"/>
    <w:rsid w:val="006357CE"/>
    <w:rsid w:val="0063610B"/>
    <w:rsid w:val="0064295C"/>
    <w:rsid w:val="00643B27"/>
    <w:rsid w:val="006470A5"/>
    <w:rsid w:val="006477B2"/>
    <w:rsid w:val="00652F91"/>
    <w:rsid w:val="006626D6"/>
    <w:rsid w:val="00662FB3"/>
    <w:rsid w:val="00665878"/>
    <w:rsid w:val="00665F8C"/>
    <w:rsid w:val="00666AE4"/>
    <w:rsid w:val="00671E68"/>
    <w:rsid w:val="00673F1B"/>
    <w:rsid w:val="006769E2"/>
    <w:rsid w:val="006807E2"/>
    <w:rsid w:val="00680F5E"/>
    <w:rsid w:val="00683AFD"/>
    <w:rsid w:val="00684C3A"/>
    <w:rsid w:val="006867CB"/>
    <w:rsid w:val="006930A7"/>
    <w:rsid w:val="00697FD7"/>
    <w:rsid w:val="006A030F"/>
    <w:rsid w:val="006A1CE1"/>
    <w:rsid w:val="006A22AB"/>
    <w:rsid w:val="006A546B"/>
    <w:rsid w:val="006A5F25"/>
    <w:rsid w:val="006A690F"/>
    <w:rsid w:val="006B291C"/>
    <w:rsid w:val="006B4D5E"/>
    <w:rsid w:val="006B4F45"/>
    <w:rsid w:val="006B578A"/>
    <w:rsid w:val="006C0238"/>
    <w:rsid w:val="006C050F"/>
    <w:rsid w:val="006C22F3"/>
    <w:rsid w:val="006C2997"/>
    <w:rsid w:val="006C3FD7"/>
    <w:rsid w:val="006C76DA"/>
    <w:rsid w:val="006D1700"/>
    <w:rsid w:val="006D257C"/>
    <w:rsid w:val="006D402B"/>
    <w:rsid w:val="006D40ED"/>
    <w:rsid w:val="006D591B"/>
    <w:rsid w:val="006D63AD"/>
    <w:rsid w:val="006E466D"/>
    <w:rsid w:val="006E5479"/>
    <w:rsid w:val="006E5644"/>
    <w:rsid w:val="006E5B00"/>
    <w:rsid w:val="006E5F25"/>
    <w:rsid w:val="006E64C6"/>
    <w:rsid w:val="006E7272"/>
    <w:rsid w:val="006E729F"/>
    <w:rsid w:val="006F0731"/>
    <w:rsid w:val="006F0741"/>
    <w:rsid w:val="006F15D9"/>
    <w:rsid w:val="006F42BC"/>
    <w:rsid w:val="006F4A3B"/>
    <w:rsid w:val="006F5D85"/>
    <w:rsid w:val="006F63BC"/>
    <w:rsid w:val="0070091A"/>
    <w:rsid w:val="00701CD3"/>
    <w:rsid w:val="00705D51"/>
    <w:rsid w:val="00711111"/>
    <w:rsid w:val="00712582"/>
    <w:rsid w:val="00714290"/>
    <w:rsid w:val="00716963"/>
    <w:rsid w:val="00716A14"/>
    <w:rsid w:val="00716B64"/>
    <w:rsid w:val="00717516"/>
    <w:rsid w:val="007200A3"/>
    <w:rsid w:val="00720146"/>
    <w:rsid w:val="007275C4"/>
    <w:rsid w:val="00727638"/>
    <w:rsid w:val="0073710B"/>
    <w:rsid w:val="007407CC"/>
    <w:rsid w:val="0074132A"/>
    <w:rsid w:val="0074487B"/>
    <w:rsid w:val="00745276"/>
    <w:rsid w:val="007504F6"/>
    <w:rsid w:val="00750562"/>
    <w:rsid w:val="00754D70"/>
    <w:rsid w:val="00756E1D"/>
    <w:rsid w:val="00757355"/>
    <w:rsid w:val="00757C99"/>
    <w:rsid w:val="00761AA1"/>
    <w:rsid w:val="00762896"/>
    <w:rsid w:val="00762C6F"/>
    <w:rsid w:val="00763CCC"/>
    <w:rsid w:val="00763D16"/>
    <w:rsid w:val="00772310"/>
    <w:rsid w:val="00775793"/>
    <w:rsid w:val="00775A32"/>
    <w:rsid w:val="00775C3C"/>
    <w:rsid w:val="00776A17"/>
    <w:rsid w:val="00776CED"/>
    <w:rsid w:val="0078464B"/>
    <w:rsid w:val="007851E6"/>
    <w:rsid w:val="0078557A"/>
    <w:rsid w:val="00785967"/>
    <w:rsid w:val="00785AE5"/>
    <w:rsid w:val="00786C66"/>
    <w:rsid w:val="0078745B"/>
    <w:rsid w:val="00792294"/>
    <w:rsid w:val="00792696"/>
    <w:rsid w:val="00793963"/>
    <w:rsid w:val="00794B74"/>
    <w:rsid w:val="00796732"/>
    <w:rsid w:val="007A6CA3"/>
    <w:rsid w:val="007B0311"/>
    <w:rsid w:val="007B076A"/>
    <w:rsid w:val="007B21FE"/>
    <w:rsid w:val="007B3547"/>
    <w:rsid w:val="007B3ED0"/>
    <w:rsid w:val="007B5407"/>
    <w:rsid w:val="007B611F"/>
    <w:rsid w:val="007B7A80"/>
    <w:rsid w:val="007C1642"/>
    <w:rsid w:val="007C17D0"/>
    <w:rsid w:val="007D092F"/>
    <w:rsid w:val="007D3683"/>
    <w:rsid w:val="007D39A7"/>
    <w:rsid w:val="007D5DE5"/>
    <w:rsid w:val="007D6477"/>
    <w:rsid w:val="007E01E3"/>
    <w:rsid w:val="007E213C"/>
    <w:rsid w:val="007E26A2"/>
    <w:rsid w:val="007E2751"/>
    <w:rsid w:val="007E33DE"/>
    <w:rsid w:val="007E3D22"/>
    <w:rsid w:val="007E3EEB"/>
    <w:rsid w:val="007E557A"/>
    <w:rsid w:val="007E5AF4"/>
    <w:rsid w:val="007E7466"/>
    <w:rsid w:val="007F0EEA"/>
    <w:rsid w:val="007F2B2B"/>
    <w:rsid w:val="007F2EFD"/>
    <w:rsid w:val="007F67AC"/>
    <w:rsid w:val="00802932"/>
    <w:rsid w:val="00802CEC"/>
    <w:rsid w:val="008033A0"/>
    <w:rsid w:val="00803911"/>
    <w:rsid w:val="00804F9A"/>
    <w:rsid w:val="008059B6"/>
    <w:rsid w:val="008067F4"/>
    <w:rsid w:val="0080757D"/>
    <w:rsid w:val="0081273F"/>
    <w:rsid w:val="008145BD"/>
    <w:rsid w:val="00814825"/>
    <w:rsid w:val="00814EF2"/>
    <w:rsid w:val="00815435"/>
    <w:rsid w:val="0081576C"/>
    <w:rsid w:val="008165C3"/>
    <w:rsid w:val="00817233"/>
    <w:rsid w:val="00817F3C"/>
    <w:rsid w:val="0082021F"/>
    <w:rsid w:val="00820629"/>
    <w:rsid w:val="008206D8"/>
    <w:rsid w:val="00820CC8"/>
    <w:rsid w:val="0082115A"/>
    <w:rsid w:val="0082551B"/>
    <w:rsid w:val="00825E18"/>
    <w:rsid w:val="008268D5"/>
    <w:rsid w:val="008269E3"/>
    <w:rsid w:val="00826FB8"/>
    <w:rsid w:val="00827D81"/>
    <w:rsid w:val="0083019D"/>
    <w:rsid w:val="00832307"/>
    <w:rsid w:val="00834740"/>
    <w:rsid w:val="00835EAF"/>
    <w:rsid w:val="008363A2"/>
    <w:rsid w:val="008423B6"/>
    <w:rsid w:val="008452A6"/>
    <w:rsid w:val="00845EE4"/>
    <w:rsid w:val="008518C7"/>
    <w:rsid w:val="0085344A"/>
    <w:rsid w:val="00854FAC"/>
    <w:rsid w:val="008617F2"/>
    <w:rsid w:val="00862021"/>
    <w:rsid w:val="00862884"/>
    <w:rsid w:val="00863035"/>
    <w:rsid w:val="00863CC5"/>
    <w:rsid w:val="0086451F"/>
    <w:rsid w:val="00864AB2"/>
    <w:rsid w:val="008653BA"/>
    <w:rsid w:val="00865459"/>
    <w:rsid w:val="00866593"/>
    <w:rsid w:val="00867472"/>
    <w:rsid w:val="008753E4"/>
    <w:rsid w:val="008760AC"/>
    <w:rsid w:val="00877DED"/>
    <w:rsid w:val="008800F6"/>
    <w:rsid w:val="00882F77"/>
    <w:rsid w:val="008845D2"/>
    <w:rsid w:val="00885FB9"/>
    <w:rsid w:val="00892377"/>
    <w:rsid w:val="0089286F"/>
    <w:rsid w:val="00893EE8"/>
    <w:rsid w:val="00897C1D"/>
    <w:rsid w:val="008A0708"/>
    <w:rsid w:val="008A10C0"/>
    <w:rsid w:val="008A6246"/>
    <w:rsid w:val="008A787A"/>
    <w:rsid w:val="008B10AF"/>
    <w:rsid w:val="008B2183"/>
    <w:rsid w:val="008B27C3"/>
    <w:rsid w:val="008B2B68"/>
    <w:rsid w:val="008B30A3"/>
    <w:rsid w:val="008B784E"/>
    <w:rsid w:val="008C0E7C"/>
    <w:rsid w:val="008C2353"/>
    <w:rsid w:val="008C3456"/>
    <w:rsid w:val="008C477B"/>
    <w:rsid w:val="008C5392"/>
    <w:rsid w:val="008C59AA"/>
    <w:rsid w:val="008C6E9C"/>
    <w:rsid w:val="008D0631"/>
    <w:rsid w:val="008D33A8"/>
    <w:rsid w:val="008E1E1A"/>
    <w:rsid w:val="008E32B1"/>
    <w:rsid w:val="008E6D45"/>
    <w:rsid w:val="008E7812"/>
    <w:rsid w:val="008E79CB"/>
    <w:rsid w:val="008F06EF"/>
    <w:rsid w:val="008F0F5B"/>
    <w:rsid w:val="008F1956"/>
    <w:rsid w:val="008F1DF1"/>
    <w:rsid w:val="008F1EB0"/>
    <w:rsid w:val="008F375F"/>
    <w:rsid w:val="008F510D"/>
    <w:rsid w:val="008F5162"/>
    <w:rsid w:val="008F62F0"/>
    <w:rsid w:val="008F6344"/>
    <w:rsid w:val="008F6D19"/>
    <w:rsid w:val="00903F18"/>
    <w:rsid w:val="009046AE"/>
    <w:rsid w:val="00904E53"/>
    <w:rsid w:val="009066C3"/>
    <w:rsid w:val="00907542"/>
    <w:rsid w:val="0091030C"/>
    <w:rsid w:val="00912E0B"/>
    <w:rsid w:val="00913C03"/>
    <w:rsid w:val="00916470"/>
    <w:rsid w:val="009213DE"/>
    <w:rsid w:val="009221F6"/>
    <w:rsid w:val="00922A17"/>
    <w:rsid w:val="00926D14"/>
    <w:rsid w:val="009330FE"/>
    <w:rsid w:val="0093363B"/>
    <w:rsid w:val="0093504B"/>
    <w:rsid w:val="00936363"/>
    <w:rsid w:val="009379EC"/>
    <w:rsid w:val="00942472"/>
    <w:rsid w:val="009433FC"/>
    <w:rsid w:val="00943469"/>
    <w:rsid w:val="00950533"/>
    <w:rsid w:val="0095059D"/>
    <w:rsid w:val="009509D4"/>
    <w:rsid w:val="00950ACD"/>
    <w:rsid w:val="00950B7D"/>
    <w:rsid w:val="00951788"/>
    <w:rsid w:val="00956242"/>
    <w:rsid w:val="00956D86"/>
    <w:rsid w:val="00957153"/>
    <w:rsid w:val="009609B6"/>
    <w:rsid w:val="009647FD"/>
    <w:rsid w:val="00967EF1"/>
    <w:rsid w:val="00972462"/>
    <w:rsid w:val="009749BF"/>
    <w:rsid w:val="00975B9C"/>
    <w:rsid w:val="009801E6"/>
    <w:rsid w:val="00986A1D"/>
    <w:rsid w:val="009926C5"/>
    <w:rsid w:val="00993AE9"/>
    <w:rsid w:val="00996505"/>
    <w:rsid w:val="00997D26"/>
    <w:rsid w:val="009A0E5B"/>
    <w:rsid w:val="009A1237"/>
    <w:rsid w:val="009A1EA6"/>
    <w:rsid w:val="009A2F9F"/>
    <w:rsid w:val="009A5926"/>
    <w:rsid w:val="009A7946"/>
    <w:rsid w:val="009B28E4"/>
    <w:rsid w:val="009B336A"/>
    <w:rsid w:val="009B4A11"/>
    <w:rsid w:val="009C0A80"/>
    <w:rsid w:val="009C2E46"/>
    <w:rsid w:val="009C3DB3"/>
    <w:rsid w:val="009C5FA5"/>
    <w:rsid w:val="009C782A"/>
    <w:rsid w:val="009C7C02"/>
    <w:rsid w:val="009D105C"/>
    <w:rsid w:val="009D19AB"/>
    <w:rsid w:val="009D1EBB"/>
    <w:rsid w:val="009D28DC"/>
    <w:rsid w:val="009D53F3"/>
    <w:rsid w:val="009D54B1"/>
    <w:rsid w:val="009D69E3"/>
    <w:rsid w:val="009D7227"/>
    <w:rsid w:val="009D7CC8"/>
    <w:rsid w:val="009E05EE"/>
    <w:rsid w:val="009E2922"/>
    <w:rsid w:val="009E394B"/>
    <w:rsid w:val="009E78A9"/>
    <w:rsid w:val="009F0131"/>
    <w:rsid w:val="009F0653"/>
    <w:rsid w:val="009F0A9B"/>
    <w:rsid w:val="009F1B74"/>
    <w:rsid w:val="009F20CD"/>
    <w:rsid w:val="009F26EA"/>
    <w:rsid w:val="009F3102"/>
    <w:rsid w:val="009F48F9"/>
    <w:rsid w:val="009F529A"/>
    <w:rsid w:val="009F77F1"/>
    <w:rsid w:val="009F7C01"/>
    <w:rsid w:val="00A00A05"/>
    <w:rsid w:val="00A00D92"/>
    <w:rsid w:val="00A0133D"/>
    <w:rsid w:val="00A028D0"/>
    <w:rsid w:val="00A0483A"/>
    <w:rsid w:val="00A062F6"/>
    <w:rsid w:val="00A06B22"/>
    <w:rsid w:val="00A06F33"/>
    <w:rsid w:val="00A10F61"/>
    <w:rsid w:val="00A140C0"/>
    <w:rsid w:val="00A165B5"/>
    <w:rsid w:val="00A21045"/>
    <w:rsid w:val="00A21BF6"/>
    <w:rsid w:val="00A2349C"/>
    <w:rsid w:val="00A24358"/>
    <w:rsid w:val="00A24D34"/>
    <w:rsid w:val="00A26FD5"/>
    <w:rsid w:val="00A301AC"/>
    <w:rsid w:val="00A33C86"/>
    <w:rsid w:val="00A3542C"/>
    <w:rsid w:val="00A35FC3"/>
    <w:rsid w:val="00A37381"/>
    <w:rsid w:val="00A37D95"/>
    <w:rsid w:val="00A40032"/>
    <w:rsid w:val="00A40636"/>
    <w:rsid w:val="00A40DAD"/>
    <w:rsid w:val="00A428F4"/>
    <w:rsid w:val="00A433B6"/>
    <w:rsid w:val="00A4530D"/>
    <w:rsid w:val="00A45874"/>
    <w:rsid w:val="00A50FDE"/>
    <w:rsid w:val="00A518A4"/>
    <w:rsid w:val="00A5230E"/>
    <w:rsid w:val="00A52BCC"/>
    <w:rsid w:val="00A530B0"/>
    <w:rsid w:val="00A53A5C"/>
    <w:rsid w:val="00A56184"/>
    <w:rsid w:val="00A56BB3"/>
    <w:rsid w:val="00A62D1B"/>
    <w:rsid w:val="00A67123"/>
    <w:rsid w:val="00A6722F"/>
    <w:rsid w:val="00A71DD6"/>
    <w:rsid w:val="00A7240F"/>
    <w:rsid w:val="00A72430"/>
    <w:rsid w:val="00A72652"/>
    <w:rsid w:val="00A75939"/>
    <w:rsid w:val="00A77228"/>
    <w:rsid w:val="00A7776B"/>
    <w:rsid w:val="00A80CA8"/>
    <w:rsid w:val="00A8173A"/>
    <w:rsid w:val="00A817FB"/>
    <w:rsid w:val="00A823E3"/>
    <w:rsid w:val="00A85551"/>
    <w:rsid w:val="00A85761"/>
    <w:rsid w:val="00A87CBE"/>
    <w:rsid w:val="00A9074C"/>
    <w:rsid w:val="00A91A29"/>
    <w:rsid w:val="00A9227D"/>
    <w:rsid w:val="00A93B4B"/>
    <w:rsid w:val="00A94AD3"/>
    <w:rsid w:val="00A971C4"/>
    <w:rsid w:val="00A9744B"/>
    <w:rsid w:val="00AA27CF"/>
    <w:rsid w:val="00AA2AC0"/>
    <w:rsid w:val="00AA6FD8"/>
    <w:rsid w:val="00AB2157"/>
    <w:rsid w:val="00AB4E91"/>
    <w:rsid w:val="00AC2AC6"/>
    <w:rsid w:val="00AC33AE"/>
    <w:rsid w:val="00AC51E6"/>
    <w:rsid w:val="00AC57C2"/>
    <w:rsid w:val="00AC582D"/>
    <w:rsid w:val="00AC60D9"/>
    <w:rsid w:val="00AC7345"/>
    <w:rsid w:val="00AC74D0"/>
    <w:rsid w:val="00AD30E2"/>
    <w:rsid w:val="00AD6019"/>
    <w:rsid w:val="00AD6BFF"/>
    <w:rsid w:val="00AE14F7"/>
    <w:rsid w:val="00AE2084"/>
    <w:rsid w:val="00AE40A9"/>
    <w:rsid w:val="00AE52BD"/>
    <w:rsid w:val="00AE6E31"/>
    <w:rsid w:val="00AF0AC5"/>
    <w:rsid w:val="00AF0C6B"/>
    <w:rsid w:val="00AF1ED4"/>
    <w:rsid w:val="00AF4165"/>
    <w:rsid w:val="00AF5F19"/>
    <w:rsid w:val="00AF6A54"/>
    <w:rsid w:val="00B006D1"/>
    <w:rsid w:val="00B01696"/>
    <w:rsid w:val="00B01E38"/>
    <w:rsid w:val="00B030ED"/>
    <w:rsid w:val="00B05391"/>
    <w:rsid w:val="00B05F59"/>
    <w:rsid w:val="00B06E7D"/>
    <w:rsid w:val="00B10CD8"/>
    <w:rsid w:val="00B11CB0"/>
    <w:rsid w:val="00B13249"/>
    <w:rsid w:val="00B204D4"/>
    <w:rsid w:val="00B22C94"/>
    <w:rsid w:val="00B22D60"/>
    <w:rsid w:val="00B2309F"/>
    <w:rsid w:val="00B2359C"/>
    <w:rsid w:val="00B23B01"/>
    <w:rsid w:val="00B244A4"/>
    <w:rsid w:val="00B278E9"/>
    <w:rsid w:val="00B2798D"/>
    <w:rsid w:val="00B30361"/>
    <w:rsid w:val="00B3084D"/>
    <w:rsid w:val="00B308F1"/>
    <w:rsid w:val="00B310DB"/>
    <w:rsid w:val="00B31B53"/>
    <w:rsid w:val="00B3376E"/>
    <w:rsid w:val="00B34A2D"/>
    <w:rsid w:val="00B431FE"/>
    <w:rsid w:val="00B4382F"/>
    <w:rsid w:val="00B440E6"/>
    <w:rsid w:val="00B46691"/>
    <w:rsid w:val="00B50EA1"/>
    <w:rsid w:val="00B50ECD"/>
    <w:rsid w:val="00B51E19"/>
    <w:rsid w:val="00B5271F"/>
    <w:rsid w:val="00B532C2"/>
    <w:rsid w:val="00B53495"/>
    <w:rsid w:val="00B56A02"/>
    <w:rsid w:val="00B56B03"/>
    <w:rsid w:val="00B57534"/>
    <w:rsid w:val="00B5767F"/>
    <w:rsid w:val="00B60952"/>
    <w:rsid w:val="00B610D8"/>
    <w:rsid w:val="00B622A5"/>
    <w:rsid w:val="00B6363E"/>
    <w:rsid w:val="00B63724"/>
    <w:rsid w:val="00B656F8"/>
    <w:rsid w:val="00B659AD"/>
    <w:rsid w:val="00B65C7D"/>
    <w:rsid w:val="00B6624F"/>
    <w:rsid w:val="00B663AF"/>
    <w:rsid w:val="00B75651"/>
    <w:rsid w:val="00B76790"/>
    <w:rsid w:val="00B77D33"/>
    <w:rsid w:val="00B80B29"/>
    <w:rsid w:val="00B82640"/>
    <w:rsid w:val="00B8322A"/>
    <w:rsid w:val="00B8485D"/>
    <w:rsid w:val="00B900B8"/>
    <w:rsid w:val="00B91589"/>
    <w:rsid w:val="00B93F70"/>
    <w:rsid w:val="00B94856"/>
    <w:rsid w:val="00B961C8"/>
    <w:rsid w:val="00B97D5C"/>
    <w:rsid w:val="00B97DD9"/>
    <w:rsid w:val="00BA0DB5"/>
    <w:rsid w:val="00BA0EA2"/>
    <w:rsid w:val="00BA23D2"/>
    <w:rsid w:val="00BA2A82"/>
    <w:rsid w:val="00BA6AFC"/>
    <w:rsid w:val="00BA6F02"/>
    <w:rsid w:val="00BB0693"/>
    <w:rsid w:val="00BB4D7B"/>
    <w:rsid w:val="00BB53F1"/>
    <w:rsid w:val="00BB6EAA"/>
    <w:rsid w:val="00BC078E"/>
    <w:rsid w:val="00BC145D"/>
    <w:rsid w:val="00BC3593"/>
    <w:rsid w:val="00BC3F25"/>
    <w:rsid w:val="00BC64F9"/>
    <w:rsid w:val="00BC6BC2"/>
    <w:rsid w:val="00BC6BC7"/>
    <w:rsid w:val="00BC704F"/>
    <w:rsid w:val="00BC7633"/>
    <w:rsid w:val="00BD06D6"/>
    <w:rsid w:val="00BD3813"/>
    <w:rsid w:val="00BD4789"/>
    <w:rsid w:val="00BD6754"/>
    <w:rsid w:val="00BE3F84"/>
    <w:rsid w:val="00BE5DD4"/>
    <w:rsid w:val="00BF4DB3"/>
    <w:rsid w:val="00BF6EE4"/>
    <w:rsid w:val="00BF7E3D"/>
    <w:rsid w:val="00C00917"/>
    <w:rsid w:val="00C0095E"/>
    <w:rsid w:val="00C019AE"/>
    <w:rsid w:val="00C02789"/>
    <w:rsid w:val="00C02BCA"/>
    <w:rsid w:val="00C03048"/>
    <w:rsid w:val="00C040D9"/>
    <w:rsid w:val="00C05A1A"/>
    <w:rsid w:val="00C0693B"/>
    <w:rsid w:val="00C109E5"/>
    <w:rsid w:val="00C113A4"/>
    <w:rsid w:val="00C128EF"/>
    <w:rsid w:val="00C14241"/>
    <w:rsid w:val="00C169F9"/>
    <w:rsid w:val="00C20680"/>
    <w:rsid w:val="00C23FF8"/>
    <w:rsid w:val="00C2520D"/>
    <w:rsid w:val="00C25460"/>
    <w:rsid w:val="00C257D6"/>
    <w:rsid w:val="00C25C7D"/>
    <w:rsid w:val="00C261B1"/>
    <w:rsid w:val="00C264AD"/>
    <w:rsid w:val="00C27216"/>
    <w:rsid w:val="00C3207E"/>
    <w:rsid w:val="00C331E5"/>
    <w:rsid w:val="00C33B74"/>
    <w:rsid w:val="00C377C1"/>
    <w:rsid w:val="00C42AF9"/>
    <w:rsid w:val="00C45B81"/>
    <w:rsid w:val="00C50046"/>
    <w:rsid w:val="00C50282"/>
    <w:rsid w:val="00C51F9D"/>
    <w:rsid w:val="00C60280"/>
    <w:rsid w:val="00C60E13"/>
    <w:rsid w:val="00C639E6"/>
    <w:rsid w:val="00C65263"/>
    <w:rsid w:val="00C66F47"/>
    <w:rsid w:val="00C67335"/>
    <w:rsid w:val="00C67B1E"/>
    <w:rsid w:val="00C700FD"/>
    <w:rsid w:val="00C726F7"/>
    <w:rsid w:val="00C729C9"/>
    <w:rsid w:val="00C72E40"/>
    <w:rsid w:val="00C752B6"/>
    <w:rsid w:val="00C7636B"/>
    <w:rsid w:val="00C76500"/>
    <w:rsid w:val="00C7766F"/>
    <w:rsid w:val="00C8005D"/>
    <w:rsid w:val="00C808ED"/>
    <w:rsid w:val="00C8224D"/>
    <w:rsid w:val="00C83020"/>
    <w:rsid w:val="00C83069"/>
    <w:rsid w:val="00C85684"/>
    <w:rsid w:val="00C85AD1"/>
    <w:rsid w:val="00C87283"/>
    <w:rsid w:val="00C927B0"/>
    <w:rsid w:val="00C9743F"/>
    <w:rsid w:val="00CA3A27"/>
    <w:rsid w:val="00CA6998"/>
    <w:rsid w:val="00CA74B5"/>
    <w:rsid w:val="00CB08CF"/>
    <w:rsid w:val="00CB0B72"/>
    <w:rsid w:val="00CB0C59"/>
    <w:rsid w:val="00CB10DE"/>
    <w:rsid w:val="00CB12C2"/>
    <w:rsid w:val="00CB68CF"/>
    <w:rsid w:val="00CB7A90"/>
    <w:rsid w:val="00CC0400"/>
    <w:rsid w:val="00CC0DF9"/>
    <w:rsid w:val="00CC2353"/>
    <w:rsid w:val="00CC45DC"/>
    <w:rsid w:val="00CC480D"/>
    <w:rsid w:val="00CC6035"/>
    <w:rsid w:val="00CC6B72"/>
    <w:rsid w:val="00CD0424"/>
    <w:rsid w:val="00CD0F0C"/>
    <w:rsid w:val="00CD0F5D"/>
    <w:rsid w:val="00CD33E4"/>
    <w:rsid w:val="00CD3909"/>
    <w:rsid w:val="00CD4699"/>
    <w:rsid w:val="00CD4AA8"/>
    <w:rsid w:val="00CD554E"/>
    <w:rsid w:val="00CD7442"/>
    <w:rsid w:val="00CE479B"/>
    <w:rsid w:val="00CE54BC"/>
    <w:rsid w:val="00CF02F7"/>
    <w:rsid w:val="00CF0CCB"/>
    <w:rsid w:val="00CF1BA5"/>
    <w:rsid w:val="00CF3A21"/>
    <w:rsid w:val="00CF53DD"/>
    <w:rsid w:val="00CF5D6D"/>
    <w:rsid w:val="00CF76C7"/>
    <w:rsid w:val="00D018B9"/>
    <w:rsid w:val="00D04DAC"/>
    <w:rsid w:val="00D061A7"/>
    <w:rsid w:val="00D0771B"/>
    <w:rsid w:val="00D16E2B"/>
    <w:rsid w:val="00D203A5"/>
    <w:rsid w:val="00D218F5"/>
    <w:rsid w:val="00D24E00"/>
    <w:rsid w:val="00D25697"/>
    <w:rsid w:val="00D30CBD"/>
    <w:rsid w:val="00D31B33"/>
    <w:rsid w:val="00D32955"/>
    <w:rsid w:val="00D32CA3"/>
    <w:rsid w:val="00D34124"/>
    <w:rsid w:val="00D349C1"/>
    <w:rsid w:val="00D34ED3"/>
    <w:rsid w:val="00D35EC7"/>
    <w:rsid w:val="00D3692A"/>
    <w:rsid w:val="00D407DF"/>
    <w:rsid w:val="00D41200"/>
    <w:rsid w:val="00D4384D"/>
    <w:rsid w:val="00D4393E"/>
    <w:rsid w:val="00D450DF"/>
    <w:rsid w:val="00D45B46"/>
    <w:rsid w:val="00D4649E"/>
    <w:rsid w:val="00D50AA7"/>
    <w:rsid w:val="00D51542"/>
    <w:rsid w:val="00D515FF"/>
    <w:rsid w:val="00D51C22"/>
    <w:rsid w:val="00D51CCA"/>
    <w:rsid w:val="00D52E1D"/>
    <w:rsid w:val="00D535D4"/>
    <w:rsid w:val="00D55133"/>
    <w:rsid w:val="00D55A88"/>
    <w:rsid w:val="00D55EFC"/>
    <w:rsid w:val="00D565C9"/>
    <w:rsid w:val="00D60AA9"/>
    <w:rsid w:val="00D610C3"/>
    <w:rsid w:val="00D62A08"/>
    <w:rsid w:val="00D62A72"/>
    <w:rsid w:val="00D67BD9"/>
    <w:rsid w:val="00D67DEF"/>
    <w:rsid w:val="00D70C99"/>
    <w:rsid w:val="00D7134D"/>
    <w:rsid w:val="00D72478"/>
    <w:rsid w:val="00D82719"/>
    <w:rsid w:val="00D82A96"/>
    <w:rsid w:val="00D87049"/>
    <w:rsid w:val="00D90D01"/>
    <w:rsid w:val="00D91EA7"/>
    <w:rsid w:val="00D91F7E"/>
    <w:rsid w:val="00D926E6"/>
    <w:rsid w:val="00D931F4"/>
    <w:rsid w:val="00D947CB"/>
    <w:rsid w:val="00D96738"/>
    <w:rsid w:val="00D97813"/>
    <w:rsid w:val="00DA1D75"/>
    <w:rsid w:val="00DA238E"/>
    <w:rsid w:val="00DA5E56"/>
    <w:rsid w:val="00DA7AC7"/>
    <w:rsid w:val="00DB0C1C"/>
    <w:rsid w:val="00DB1374"/>
    <w:rsid w:val="00DB2260"/>
    <w:rsid w:val="00DB44DC"/>
    <w:rsid w:val="00DB44EF"/>
    <w:rsid w:val="00DB4584"/>
    <w:rsid w:val="00DB545E"/>
    <w:rsid w:val="00DB6D26"/>
    <w:rsid w:val="00DB7374"/>
    <w:rsid w:val="00DC0CBF"/>
    <w:rsid w:val="00DC5B56"/>
    <w:rsid w:val="00DC66B8"/>
    <w:rsid w:val="00DC7B87"/>
    <w:rsid w:val="00DD0A33"/>
    <w:rsid w:val="00DD0A82"/>
    <w:rsid w:val="00DD1158"/>
    <w:rsid w:val="00DD1C4A"/>
    <w:rsid w:val="00DD2445"/>
    <w:rsid w:val="00DD2A01"/>
    <w:rsid w:val="00DD2CA0"/>
    <w:rsid w:val="00DD4973"/>
    <w:rsid w:val="00DD56EA"/>
    <w:rsid w:val="00DD6DCC"/>
    <w:rsid w:val="00DE10A3"/>
    <w:rsid w:val="00DE2C67"/>
    <w:rsid w:val="00DE4395"/>
    <w:rsid w:val="00DE4A0D"/>
    <w:rsid w:val="00DE5799"/>
    <w:rsid w:val="00DE5F63"/>
    <w:rsid w:val="00DF1177"/>
    <w:rsid w:val="00DF3015"/>
    <w:rsid w:val="00DF5039"/>
    <w:rsid w:val="00E01C12"/>
    <w:rsid w:val="00E01F06"/>
    <w:rsid w:val="00E01FC0"/>
    <w:rsid w:val="00E021D5"/>
    <w:rsid w:val="00E02292"/>
    <w:rsid w:val="00E03405"/>
    <w:rsid w:val="00E04AC3"/>
    <w:rsid w:val="00E050B8"/>
    <w:rsid w:val="00E07806"/>
    <w:rsid w:val="00E11DD6"/>
    <w:rsid w:val="00E14C2B"/>
    <w:rsid w:val="00E1735D"/>
    <w:rsid w:val="00E27FCB"/>
    <w:rsid w:val="00E312BD"/>
    <w:rsid w:val="00E31BCA"/>
    <w:rsid w:val="00E3325F"/>
    <w:rsid w:val="00E33765"/>
    <w:rsid w:val="00E3441E"/>
    <w:rsid w:val="00E3635B"/>
    <w:rsid w:val="00E40535"/>
    <w:rsid w:val="00E41891"/>
    <w:rsid w:val="00E41A97"/>
    <w:rsid w:val="00E43F18"/>
    <w:rsid w:val="00E43F3C"/>
    <w:rsid w:val="00E535B9"/>
    <w:rsid w:val="00E56B71"/>
    <w:rsid w:val="00E60BA3"/>
    <w:rsid w:val="00E6236F"/>
    <w:rsid w:val="00E62532"/>
    <w:rsid w:val="00E62E49"/>
    <w:rsid w:val="00E64CD9"/>
    <w:rsid w:val="00E64F61"/>
    <w:rsid w:val="00E6512C"/>
    <w:rsid w:val="00E65BE8"/>
    <w:rsid w:val="00E664A5"/>
    <w:rsid w:val="00E677D8"/>
    <w:rsid w:val="00E70310"/>
    <w:rsid w:val="00E71CB7"/>
    <w:rsid w:val="00E71CC4"/>
    <w:rsid w:val="00E73D1F"/>
    <w:rsid w:val="00E74E99"/>
    <w:rsid w:val="00E753C1"/>
    <w:rsid w:val="00E75B3C"/>
    <w:rsid w:val="00E75FD3"/>
    <w:rsid w:val="00E76900"/>
    <w:rsid w:val="00E81E8A"/>
    <w:rsid w:val="00E81F75"/>
    <w:rsid w:val="00E82521"/>
    <w:rsid w:val="00E83A29"/>
    <w:rsid w:val="00E83D18"/>
    <w:rsid w:val="00E844D0"/>
    <w:rsid w:val="00E86DC8"/>
    <w:rsid w:val="00E87964"/>
    <w:rsid w:val="00E90F95"/>
    <w:rsid w:val="00E91D62"/>
    <w:rsid w:val="00E94D1E"/>
    <w:rsid w:val="00E94EB2"/>
    <w:rsid w:val="00E9627F"/>
    <w:rsid w:val="00E97327"/>
    <w:rsid w:val="00EA081B"/>
    <w:rsid w:val="00EA1CC1"/>
    <w:rsid w:val="00EA1E6D"/>
    <w:rsid w:val="00EA7632"/>
    <w:rsid w:val="00EA7941"/>
    <w:rsid w:val="00EB1198"/>
    <w:rsid w:val="00EB24B7"/>
    <w:rsid w:val="00EB591C"/>
    <w:rsid w:val="00EB6D2A"/>
    <w:rsid w:val="00EC281F"/>
    <w:rsid w:val="00EC3232"/>
    <w:rsid w:val="00EC3AEF"/>
    <w:rsid w:val="00EC7AFC"/>
    <w:rsid w:val="00ED02DB"/>
    <w:rsid w:val="00ED0ED6"/>
    <w:rsid w:val="00ED101E"/>
    <w:rsid w:val="00ED1180"/>
    <w:rsid w:val="00ED2C5A"/>
    <w:rsid w:val="00ED30F0"/>
    <w:rsid w:val="00ED505A"/>
    <w:rsid w:val="00ED69C3"/>
    <w:rsid w:val="00EE0F9D"/>
    <w:rsid w:val="00EE287E"/>
    <w:rsid w:val="00EE2CFC"/>
    <w:rsid w:val="00EE4602"/>
    <w:rsid w:val="00EE5920"/>
    <w:rsid w:val="00EE5AAB"/>
    <w:rsid w:val="00EE6138"/>
    <w:rsid w:val="00EE6A1C"/>
    <w:rsid w:val="00EE7DB3"/>
    <w:rsid w:val="00EF08E8"/>
    <w:rsid w:val="00EF3871"/>
    <w:rsid w:val="00EF47CC"/>
    <w:rsid w:val="00EF580D"/>
    <w:rsid w:val="00F00C90"/>
    <w:rsid w:val="00F01AD9"/>
    <w:rsid w:val="00F02DAE"/>
    <w:rsid w:val="00F10CE5"/>
    <w:rsid w:val="00F10D2F"/>
    <w:rsid w:val="00F116A7"/>
    <w:rsid w:val="00F1534F"/>
    <w:rsid w:val="00F21012"/>
    <w:rsid w:val="00F268F2"/>
    <w:rsid w:val="00F27634"/>
    <w:rsid w:val="00F32943"/>
    <w:rsid w:val="00F35922"/>
    <w:rsid w:val="00F37B44"/>
    <w:rsid w:val="00F42436"/>
    <w:rsid w:val="00F42A7D"/>
    <w:rsid w:val="00F442DB"/>
    <w:rsid w:val="00F46886"/>
    <w:rsid w:val="00F46E71"/>
    <w:rsid w:val="00F47505"/>
    <w:rsid w:val="00F515FE"/>
    <w:rsid w:val="00F51E00"/>
    <w:rsid w:val="00F522FA"/>
    <w:rsid w:val="00F54507"/>
    <w:rsid w:val="00F571C5"/>
    <w:rsid w:val="00F5729E"/>
    <w:rsid w:val="00F60284"/>
    <w:rsid w:val="00F64BBD"/>
    <w:rsid w:val="00F651A4"/>
    <w:rsid w:val="00F66460"/>
    <w:rsid w:val="00F709F4"/>
    <w:rsid w:val="00F731DC"/>
    <w:rsid w:val="00F740FF"/>
    <w:rsid w:val="00F745E6"/>
    <w:rsid w:val="00F77518"/>
    <w:rsid w:val="00F778A4"/>
    <w:rsid w:val="00F808C8"/>
    <w:rsid w:val="00F808DF"/>
    <w:rsid w:val="00F834AE"/>
    <w:rsid w:val="00F84114"/>
    <w:rsid w:val="00F854DC"/>
    <w:rsid w:val="00F87778"/>
    <w:rsid w:val="00F87FC6"/>
    <w:rsid w:val="00F92887"/>
    <w:rsid w:val="00F94FF4"/>
    <w:rsid w:val="00FA1549"/>
    <w:rsid w:val="00FA217F"/>
    <w:rsid w:val="00FA3A1B"/>
    <w:rsid w:val="00FB2733"/>
    <w:rsid w:val="00FB3BA7"/>
    <w:rsid w:val="00FB3BD8"/>
    <w:rsid w:val="00FB4D80"/>
    <w:rsid w:val="00FB5679"/>
    <w:rsid w:val="00FB5796"/>
    <w:rsid w:val="00FB6408"/>
    <w:rsid w:val="00FB6449"/>
    <w:rsid w:val="00FB766E"/>
    <w:rsid w:val="00FC0A37"/>
    <w:rsid w:val="00FC1196"/>
    <w:rsid w:val="00FC2FA1"/>
    <w:rsid w:val="00FC380D"/>
    <w:rsid w:val="00FC5DD3"/>
    <w:rsid w:val="00FD0494"/>
    <w:rsid w:val="00FD11B4"/>
    <w:rsid w:val="00FD2CE3"/>
    <w:rsid w:val="00FD65CE"/>
    <w:rsid w:val="00FE24F0"/>
    <w:rsid w:val="00FE260A"/>
    <w:rsid w:val="00FE48B0"/>
    <w:rsid w:val="00FE521B"/>
    <w:rsid w:val="00FE6571"/>
    <w:rsid w:val="00FE6C4B"/>
    <w:rsid w:val="00FE78EC"/>
    <w:rsid w:val="00FF01B5"/>
    <w:rsid w:val="00FF1F87"/>
    <w:rsid w:val="00FF26A7"/>
    <w:rsid w:val="00FF36B2"/>
    <w:rsid w:val="00FF408F"/>
    <w:rsid w:val="00FF6C0F"/>
    <w:rsid w:val="00FF79B9"/>
    <w:rsid w:val="00FF7DBE"/>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f" fillcolor="yellow" strokecolor="#0070c0">
      <v:fill color="yellow" on="f"/>
      <v:stroke color="#0070c0" weight="1.5pt"/>
      <o:colormru v:ext="edit" colors="#f06,#fc0,#ffc,#c00,#080600,#f60,#f90,#f2f2f2"/>
    </o:shapedefaults>
    <o:shapelayout v:ext="edit">
      <o:idmap v:ext="edit" data="2"/>
    </o:shapelayout>
  </w:shapeDefaults>
  <w:decimalSymbol w:val=","/>
  <w:listSeparator w:val=";"/>
  <w14:docId w14:val="0B72E36F"/>
  <w15:docId w15:val="{1C4CF41D-881F-4153-B5C7-2E2261AE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0EC"/>
    <w:pPr>
      <w:spacing w:line="276" w:lineRule="auto"/>
      <w:ind w:left="397"/>
      <w:jc w:val="both"/>
    </w:pPr>
    <w:rPr>
      <w:rFonts w:ascii="Arial" w:hAnsi="Arial"/>
      <w:sz w:val="22"/>
      <w:szCs w:val="22"/>
      <w:lang w:eastAsia="en-US"/>
    </w:rPr>
  </w:style>
  <w:style w:type="paragraph" w:styleId="Titre1">
    <w:name w:val="heading 1"/>
    <w:basedOn w:val="Normal"/>
    <w:next w:val="Normal"/>
    <w:link w:val="Titre1Car"/>
    <w:uiPriority w:val="9"/>
    <w:qFormat/>
    <w:rsid w:val="00F00C90"/>
    <w:pPr>
      <w:keepNext/>
      <w:keepLines/>
      <w:framePr w:wrap="around" w:vAnchor="text" w:hAnchor="text" w:xAlign="center" w:y="1"/>
      <w:shd w:val="clear" w:color="auto" w:fill="808080"/>
      <w:spacing w:after="80" w:line="240" w:lineRule="auto"/>
      <w:jc w:val="center"/>
      <w:outlineLvl w:val="0"/>
    </w:pPr>
    <w:rPr>
      <w:rFonts w:eastAsia="Times New Roman"/>
      <w:b/>
      <w:bCs/>
      <w:smallCaps/>
      <w:color w:val="FFFFFF"/>
      <w:sz w:val="28"/>
      <w:szCs w:val="28"/>
    </w:rPr>
  </w:style>
  <w:style w:type="paragraph" w:styleId="Titre2">
    <w:name w:val="heading 2"/>
    <w:basedOn w:val="Normal"/>
    <w:next w:val="Normal"/>
    <w:link w:val="Titre2Car"/>
    <w:uiPriority w:val="9"/>
    <w:qFormat/>
    <w:rsid w:val="001300EC"/>
    <w:pPr>
      <w:keepNext/>
      <w:keepLines/>
      <w:numPr>
        <w:numId w:val="23"/>
      </w:numPr>
      <w:spacing w:before="200"/>
      <w:ind w:left="1117" w:hanging="360"/>
      <w:outlineLvl w:val="1"/>
    </w:pPr>
    <w:rPr>
      <w:rFonts w:eastAsia="Times New Roman"/>
      <w:b/>
      <w:bCs/>
      <w:color w:val="548DD4" w:themeColor="text2" w:themeTint="99"/>
      <w:sz w:val="24"/>
      <w:szCs w:val="26"/>
      <w:u w:val="thick"/>
    </w:rPr>
  </w:style>
  <w:style w:type="paragraph" w:styleId="Titre3">
    <w:name w:val="heading 3"/>
    <w:basedOn w:val="Normal"/>
    <w:next w:val="Normal"/>
    <w:link w:val="Titre3Car"/>
    <w:uiPriority w:val="9"/>
    <w:qFormat/>
    <w:rsid w:val="00F00C90"/>
    <w:pPr>
      <w:keepNext/>
      <w:keepLines/>
      <w:spacing w:before="200"/>
      <w:ind w:left="284"/>
      <w:outlineLvl w:val="2"/>
    </w:pPr>
    <w:rPr>
      <w:rFonts w:eastAsia="Times New Roman"/>
      <w:bCs/>
      <w:u w:val="double"/>
    </w:rPr>
  </w:style>
  <w:style w:type="paragraph" w:styleId="Titre4">
    <w:name w:val="heading 4"/>
    <w:basedOn w:val="Normal"/>
    <w:next w:val="Normal"/>
    <w:link w:val="Titre4Car"/>
    <w:uiPriority w:val="9"/>
    <w:qFormat/>
    <w:rsid w:val="000173E3"/>
    <w:pPr>
      <w:keepNext/>
      <w:keepLines/>
      <w:spacing w:before="120"/>
      <w:ind w:left="567"/>
      <w:outlineLvl w:val="3"/>
    </w:pPr>
    <w:rPr>
      <w:rFonts w:eastAsia="Times New Roman"/>
      <w:bCs/>
      <w:iCs/>
      <w:u w:val="dash"/>
    </w:rPr>
  </w:style>
  <w:style w:type="paragraph" w:styleId="Titre6">
    <w:name w:val="heading 6"/>
    <w:basedOn w:val="Normal"/>
    <w:next w:val="Normal"/>
    <w:link w:val="Titre6Car"/>
    <w:uiPriority w:val="9"/>
    <w:qFormat/>
    <w:rsid w:val="00E3441E"/>
    <w:pPr>
      <w:keepNext/>
      <w:keepLines/>
      <w:spacing w:before="200"/>
      <w:outlineLvl w:val="5"/>
    </w:pPr>
    <w:rPr>
      <w:rFonts w:ascii="Cambria" w:eastAsia="Times New Roman" w:hAnsi="Cambria"/>
      <w:i/>
      <w:iCs/>
      <w:color w:val="243F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9F26EA"/>
    <w:pPr>
      <w:tabs>
        <w:tab w:val="center" w:pos="4536"/>
        <w:tab w:val="right" w:pos="9072"/>
      </w:tabs>
      <w:spacing w:line="240" w:lineRule="auto"/>
    </w:pPr>
  </w:style>
  <w:style w:type="character" w:customStyle="1" w:styleId="En-tteCar">
    <w:name w:val="En-tête Car"/>
    <w:basedOn w:val="Policepardfaut"/>
    <w:link w:val="En-tte"/>
    <w:uiPriority w:val="99"/>
    <w:rsid w:val="009F26EA"/>
  </w:style>
  <w:style w:type="paragraph" w:styleId="Pieddepage">
    <w:name w:val="footer"/>
    <w:basedOn w:val="Normal"/>
    <w:link w:val="PieddepageCar"/>
    <w:uiPriority w:val="99"/>
    <w:unhideWhenUsed/>
    <w:rsid w:val="009F26EA"/>
    <w:pPr>
      <w:tabs>
        <w:tab w:val="center" w:pos="4536"/>
        <w:tab w:val="right" w:pos="9072"/>
      </w:tabs>
      <w:spacing w:line="240" w:lineRule="auto"/>
    </w:pPr>
  </w:style>
  <w:style w:type="character" w:customStyle="1" w:styleId="PieddepageCar">
    <w:name w:val="Pied de page Car"/>
    <w:basedOn w:val="Policepardfaut"/>
    <w:link w:val="Pieddepage"/>
    <w:uiPriority w:val="99"/>
    <w:rsid w:val="009F26EA"/>
  </w:style>
  <w:style w:type="table" w:styleId="Grilledutableau">
    <w:name w:val="Table Grid"/>
    <w:basedOn w:val="TableauNormal"/>
    <w:uiPriority w:val="59"/>
    <w:rsid w:val="009F26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9F26E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26EA"/>
    <w:rPr>
      <w:rFonts w:ascii="Tahoma" w:hAnsi="Tahoma" w:cs="Tahoma"/>
      <w:sz w:val="16"/>
      <w:szCs w:val="16"/>
    </w:rPr>
  </w:style>
  <w:style w:type="character" w:styleId="Textedelespacerserv">
    <w:name w:val="Placeholder Text"/>
    <w:basedOn w:val="Policepardfaut"/>
    <w:uiPriority w:val="99"/>
    <w:semiHidden/>
    <w:rsid w:val="00F51E00"/>
    <w:rPr>
      <w:color w:val="808080"/>
    </w:rPr>
  </w:style>
  <w:style w:type="character" w:customStyle="1" w:styleId="Titre1Car">
    <w:name w:val="Titre 1 Car"/>
    <w:basedOn w:val="Policepardfaut"/>
    <w:link w:val="Titre1"/>
    <w:uiPriority w:val="9"/>
    <w:rsid w:val="00F00C90"/>
    <w:rPr>
      <w:rFonts w:eastAsia="Times New Roman" w:cs="Times New Roman"/>
      <w:b/>
      <w:bCs/>
      <w:smallCaps/>
      <w:color w:val="FFFFFF"/>
      <w:sz w:val="28"/>
      <w:szCs w:val="28"/>
      <w:shd w:val="clear" w:color="auto" w:fill="808080"/>
    </w:rPr>
  </w:style>
  <w:style w:type="character" w:customStyle="1" w:styleId="Titre2Car">
    <w:name w:val="Titre 2 Car"/>
    <w:basedOn w:val="Policepardfaut"/>
    <w:link w:val="Titre2"/>
    <w:uiPriority w:val="9"/>
    <w:rsid w:val="001300EC"/>
    <w:rPr>
      <w:rFonts w:ascii="Arial" w:eastAsia="Times New Roman" w:hAnsi="Arial"/>
      <w:b/>
      <w:bCs/>
      <w:color w:val="548DD4" w:themeColor="text2" w:themeTint="99"/>
      <w:sz w:val="24"/>
      <w:szCs w:val="26"/>
      <w:u w:val="thick"/>
      <w:lang w:eastAsia="en-US"/>
    </w:rPr>
  </w:style>
  <w:style w:type="character" w:customStyle="1" w:styleId="Titre3Car">
    <w:name w:val="Titre 3 Car"/>
    <w:basedOn w:val="Policepardfaut"/>
    <w:link w:val="Titre3"/>
    <w:uiPriority w:val="9"/>
    <w:rsid w:val="00F00C90"/>
    <w:rPr>
      <w:rFonts w:eastAsia="Times New Roman" w:cs="Times New Roman"/>
      <w:bCs/>
      <w:sz w:val="20"/>
      <w:u w:val="double"/>
    </w:rPr>
  </w:style>
  <w:style w:type="paragraph" w:customStyle="1" w:styleId="Corrig">
    <w:name w:val="Corrigé"/>
    <w:basedOn w:val="Normal"/>
    <w:link w:val="CorrigCar"/>
    <w:qFormat/>
    <w:rsid w:val="000173E3"/>
    <w:pPr>
      <w:tabs>
        <w:tab w:val="right" w:pos="9072"/>
      </w:tabs>
      <w:spacing w:line="360" w:lineRule="auto"/>
    </w:pPr>
    <w:rPr>
      <w:i/>
      <w:color w:val="00B050"/>
      <w:u w:val="dotted" w:color="000000"/>
    </w:rPr>
  </w:style>
  <w:style w:type="character" w:customStyle="1" w:styleId="Titre4Car">
    <w:name w:val="Titre 4 Car"/>
    <w:basedOn w:val="Policepardfaut"/>
    <w:link w:val="Titre4"/>
    <w:uiPriority w:val="9"/>
    <w:rsid w:val="000173E3"/>
    <w:rPr>
      <w:rFonts w:eastAsia="Times New Roman" w:cs="Times New Roman"/>
      <w:bCs/>
      <w:iCs/>
      <w:sz w:val="20"/>
      <w:u w:val="dash"/>
    </w:rPr>
  </w:style>
  <w:style w:type="character" w:customStyle="1" w:styleId="CorrigCar">
    <w:name w:val="Corrigé Car"/>
    <w:basedOn w:val="Policepardfaut"/>
    <w:link w:val="Corrig"/>
    <w:rsid w:val="000173E3"/>
    <w:rPr>
      <w:i/>
      <w:color w:val="00B050"/>
      <w:sz w:val="20"/>
      <w:u w:val="dotted" w:color="000000"/>
    </w:rPr>
  </w:style>
  <w:style w:type="paragraph" w:styleId="Paragraphedeliste">
    <w:name w:val="List Paragraph"/>
    <w:basedOn w:val="Normal"/>
    <w:uiPriority w:val="34"/>
    <w:qFormat/>
    <w:rsid w:val="00683AFD"/>
    <w:pPr>
      <w:ind w:left="720"/>
      <w:contextualSpacing/>
    </w:pPr>
  </w:style>
  <w:style w:type="character" w:customStyle="1" w:styleId="Titre6Car">
    <w:name w:val="Titre 6 Car"/>
    <w:basedOn w:val="Policepardfaut"/>
    <w:link w:val="Titre6"/>
    <w:uiPriority w:val="9"/>
    <w:semiHidden/>
    <w:rsid w:val="00E3441E"/>
    <w:rPr>
      <w:rFonts w:ascii="Cambria" w:eastAsia="Times New Roman" w:hAnsi="Cambria" w:cs="Times New Roman"/>
      <w:i/>
      <w:iCs/>
      <w:color w:val="243F60"/>
      <w:sz w:val="20"/>
    </w:rPr>
  </w:style>
  <w:style w:type="paragraph" w:styleId="Explorateurdedocuments">
    <w:name w:val="Document Map"/>
    <w:basedOn w:val="Normal"/>
    <w:link w:val="ExplorateurdedocumentsCar"/>
    <w:uiPriority w:val="99"/>
    <w:semiHidden/>
    <w:unhideWhenUsed/>
    <w:rsid w:val="00E677D8"/>
    <w:pPr>
      <w:spacing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E677D8"/>
    <w:rPr>
      <w:rFonts w:ascii="Tahoma" w:hAnsi="Tahoma" w:cs="Tahoma"/>
      <w:sz w:val="16"/>
      <w:szCs w:val="16"/>
    </w:rPr>
  </w:style>
  <w:style w:type="paragraph" w:customStyle="1" w:styleId="Question">
    <w:name w:val="Question"/>
    <w:basedOn w:val="Normal"/>
    <w:link w:val="QuestionCar"/>
    <w:qFormat/>
    <w:rsid w:val="00EB591C"/>
  </w:style>
  <w:style w:type="character" w:customStyle="1" w:styleId="QuestionCar">
    <w:name w:val="Question Car"/>
    <w:basedOn w:val="Policepardfaut"/>
    <w:link w:val="Question"/>
    <w:rsid w:val="00EB591C"/>
    <w:rPr>
      <w:rFonts w:ascii="Arial" w:hAnsi="Arial"/>
      <w:sz w:val="22"/>
      <w:szCs w:val="22"/>
      <w:lang w:eastAsia="en-US"/>
    </w:rPr>
  </w:style>
  <w:style w:type="paragraph" w:customStyle="1" w:styleId="Exercice">
    <w:name w:val="Exercice"/>
    <w:basedOn w:val="Sansinterligne"/>
    <w:link w:val="ExerciceCar"/>
    <w:qFormat/>
    <w:rsid w:val="00B30361"/>
    <w:pPr>
      <w:spacing w:before="240"/>
      <w:ind w:left="284"/>
    </w:pPr>
    <w:rPr>
      <w:i/>
      <w:color w:val="4F81BD" w:themeColor="accent1"/>
      <w:sz w:val="24"/>
    </w:rPr>
  </w:style>
  <w:style w:type="character" w:customStyle="1" w:styleId="ExerciceCar">
    <w:name w:val="Exercice Car"/>
    <w:basedOn w:val="Policepardfaut"/>
    <w:link w:val="Exercice"/>
    <w:rsid w:val="00B30361"/>
    <w:rPr>
      <w:rFonts w:ascii="Arial" w:hAnsi="Arial"/>
      <w:i/>
      <w:color w:val="4F81BD" w:themeColor="accent1"/>
      <w:sz w:val="24"/>
      <w:szCs w:val="22"/>
      <w:lang w:eastAsia="en-US"/>
    </w:rPr>
  </w:style>
  <w:style w:type="paragraph" w:styleId="Sansinterligne">
    <w:name w:val="No Spacing"/>
    <w:uiPriority w:val="1"/>
    <w:qFormat/>
    <w:rsid w:val="00B30361"/>
    <w:pPr>
      <w:ind w:left="397"/>
      <w:jc w:val="both"/>
    </w:pPr>
    <w:rPr>
      <w:rFonts w:ascii="Arial" w:hAnsi="Arial"/>
      <w:sz w:val="22"/>
      <w:szCs w:val="22"/>
      <w:lang w:eastAsia="en-US"/>
    </w:rPr>
  </w:style>
  <w:style w:type="paragraph" w:customStyle="1" w:styleId="Default">
    <w:name w:val="Default"/>
    <w:rsid w:val="00FE24F0"/>
    <w:pPr>
      <w:autoSpaceDE w:val="0"/>
      <w:autoSpaceDN w:val="0"/>
      <w:adjustRightInd w:val="0"/>
    </w:pPr>
    <w:rPr>
      <w:rFonts w:ascii="Times New Roman" w:hAnsi="Times New Roman"/>
      <w:color w:val="000000"/>
      <w:sz w:val="24"/>
      <w:szCs w:val="24"/>
    </w:rPr>
  </w:style>
  <w:style w:type="paragraph" w:styleId="Sous-titre">
    <w:name w:val="Subtitle"/>
    <w:basedOn w:val="Normal"/>
    <w:next w:val="Normal"/>
    <w:link w:val="Sous-titreCar"/>
    <w:uiPriority w:val="11"/>
    <w:qFormat/>
    <w:rsid w:val="00F02DAE"/>
    <w:pPr>
      <w:numPr>
        <w:ilvl w:val="1"/>
      </w:numPr>
      <w:spacing w:after="160"/>
      <w:ind w:left="397"/>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F02DAE"/>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Mod&#232;les%20Office%20personnalis&#233;s\mod&#232;le%20NS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05635-AFAE-42EC-8EF2-7CF1A89A0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NSI.dotx</Template>
  <TotalTime>101</TotalTime>
  <Pages>2</Pages>
  <Words>637</Words>
  <Characters>3507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Aucune</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dc:creator>
  <cp:keywords/>
  <dc:description/>
  <cp:lastModifiedBy>KESSELER Hervé</cp:lastModifiedBy>
  <cp:revision>5</cp:revision>
  <cp:lastPrinted>2021-09-26T18:04:00Z</cp:lastPrinted>
  <dcterms:created xsi:type="dcterms:W3CDTF">2021-10-12T10:14:00Z</dcterms:created>
  <dcterms:modified xsi:type="dcterms:W3CDTF">2021-10-12T19:48:00Z</dcterms:modified>
</cp:coreProperties>
</file>